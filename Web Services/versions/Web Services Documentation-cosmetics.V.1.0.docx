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Title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Title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467093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Heading1"/>
          </w:pPr>
          <w:r w:rsidRPr="00293DE4">
            <w:t>Περιεχόμενα</w:t>
          </w:r>
          <w:bookmarkEnd w:id="0"/>
        </w:p>
        <w:p w14:paraId="5DF44DA9" w14:textId="3B35015D" w:rsidR="000E03E2" w:rsidRDefault="00200FC6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09381" w:history="1">
            <w:r w:rsidR="000E03E2" w:rsidRPr="00115ED0">
              <w:rPr>
                <w:rStyle w:val="Hyperlink"/>
                <w:noProof/>
              </w:rPr>
              <w:t>1</w:t>
            </w:r>
            <w:r w:rsidR="000E03E2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0E03E2" w:rsidRPr="00115ED0">
              <w:rPr>
                <w:rStyle w:val="Hyperlink"/>
                <w:noProof/>
              </w:rPr>
              <w:t>Περιεχόμενα</w:t>
            </w:r>
            <w:r w:rsidR="000E03E2">
              <w:rPr>
                <w:noProof/>
                <w:webHidden/>
              </w:rPr>
              <w:tab/>
            </w:r>
            <w:r w:rsidR="000E03E2">
              <w:rPr>
                <w:noProof/>
                <w:webHidden/>
              </w:rPr>
              <w:fldChar w:fldCharType="begin"/>
            </w:r>
            <w:r w:rsidR="000E03E2">
              <w:rPr>
                <w:noProof/>
                <w:webHidden/>
              </w:rPr>
              <w:instrText xml:space="preserve"> PAGEREF _Toc146709381 \h </w:instrText>
            </w:r>
            <w:r w:rsidR="000E03E2">
              <w:rPr>
                <w:noProof/>
                <w:webHidden/>
              </w:rPr>
            </w:r>
            <w:r w:rsidR="000E03E2">
              <w:rPr>
                <w:noProof/>
                <w:webHidden/>
              </w:rPr>
              <w:fldChar w:fldCharType="separate"/>
            </w:r>
            <w:r w:rsidR="00620923">
              <w:rPr>
                <w:noProof/>
                <w:webHidden/>
              </w:rPr>
              <w:t>1</w:t>
            </w:r>
            <w:r w:rsidR="000E03E2">
              <w:rPr>
                <w:noProof/>
                <w:webHidden/>
              </w:rPr>
              <w:fldChar w:fldCharType="end"/>
            </w:r>
          </w:hyperlink>
        </w:p>
        <w:p w14:paraId="00543047" w14:textId="473F6576" w:rsidR="000E03E2" w:rsidRDefault="000E03E2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6709382" w:history="1">
            <w:r w:rsidRPr="00115ED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115ED0">
              <w:rPr>
                <w:rStyle w:val="Hyperlink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9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CC24" w14:textId="182B1664" w:rsidR="000E03E2" w:rsidRDefault="000E03E2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6709383" w:history="1">
            <w:r w:rsidRPr="00115ED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115ED0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9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4B56" w14:textId="471D9D47" w:rsidR="000E03E2" w:rsidRDefault="000E03E2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6709384" w:history="1">
            <w:r w:rsidRPr="00115ED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115ED0">
              <w:rPr>
                <w:rStyle w:val="Hyperlink"/>
                <w:noProof/>
                <w:lang w:val="en-US"/>
              </w:rPr>
              <w:t>Login</w:t>
            </w:r>
            <w:r w:rsidRPr="00115ED0">
              <w:rPr>
                <w:rStyle w:val="Hyperlink"/>
                <w:noProof/>
              </w:rPr>
              <w:t xml:space="preserve"> </w:t>
            </w:r>
            <w:r w:rsidRPr="00115ED0">
              <w:rPr>
                <w:rStyle w:val="Hyperlink"/>
                <w:noProof/>
                <w:lang w:val="en-US"/>
              </w:rPr>
              <w:t>(</w:t>
            </w:r>
            <w:r w:rsidRPr="00115ED0">
              <w:rPr>
                <w:rStyle w:val="Hyperlink"/>
                <w:noProof/>
              </w:rPr>
              <w:t>2</w:t>
            </w:r>
            <w:r w:rsidRPr="00115ED0">
              <w:rPr>
                <w:rStyle w:val="Hyperlink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9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E455" w14:textId="46D4B5F8" w:rsidR="000E03E2" w:rsidRDefault="000E03E2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6709385" w:history="1">
            <w:r w:rsidRPr="00115ED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115ED0">
              <w:rPr>
                <w:rStyle w:val="Hyperlink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9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4C4C" w14:textId="1BCF86B9" w:rsidR="000E03E2" w:rsidRDefault="000E03E2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6709386" w:history="1">
            <w:r w:rsidRPr="00115ED0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115ED0">
              <w:rPr>
                <w:rStyle w:val="Hyperlink"/>
                <w:noProof/>
                <w:lang w:val="en-US"/>
              </w:rPr>
              <w:t xml:space="preserve">Web Service </w:t>
            </w:r>
            <w:r w:rsidRPr="00115ED0">
              <w:rPr>
                <w:rStyle w:val="Hyperlink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9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DB06" w14:textId="7E100501" w:rsidR="000E03E2" w:rsidRDefault="000E03E2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6709387" w:history="1">
            <w:r w:rsidRPr="00115ED0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115ED0">
              <w:rPr>
                <w:rStyle w:val="Hyperlink"/>
                <w:noProof/>
                <w:lang w:val="en-US"/>
              </w:rPr>
              <w:t xml:space="preserve">Web Service </w:t>
            </w:r>
            <w:r w:rsidRPr="00115ED0">
              <w:rPr>
                <w:rStyle w:val="Hyperlink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9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3FBC" w14:textId="6890ACED" w:rsidR="000E03E2" w:rsidRDefault="000E03E2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6709388" w:history="1">
            <w:r w:rsidRPr="00115ED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115ED0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9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DEDF" w14:textId="67FDE885" w:rsidR="000E03E2" w:rsidRDefault="000E03E2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6709389" w:history="1">
            <w:r w:rsidRPr="00115ED0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115ED0">
              <w:rPr>
                <w:rStyle w:val="Hyperlink"/>
                <w:noProof/>
              </w:rPr>
              <w:t>Προϊόντα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9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E71B" w14:textId="07D2AEBF" w:rsidR="000E03E2" w:rsidRDefault="000E03E2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6709390" w:history="1">
            <w:r w:rsidRPr="00115ED0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115ED0">
              <w:rPr>
                <w:rStyle w:val="Hyperlink"/>
                <w:noProof/>
              </w:rPr>
              <w:t>Αναζήτηση Είδους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9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9C556" w14:textId="1F0917C2" w:rsidR="000E03E2" w:rsidRDefault="000E03E2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6709391" w:history="1">
            <w:r w:rsidRPr="00115ED0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115ED0">
              <w:rPr>
                <w:rStyle w:val="Hyperlink"/>
                <w:noProof/>
              </w:rPr>
              <w:t>Υπόλοιπα ειδών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9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D986" w14:textId="47B43581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123D21" w14:textId="77777777" w:rsidR="00D96F7A" w:rsidRDefault="00D96F7A">
      <w:pPr>
        <w:rPr>
          <w:b/>
          <w:bCs/>
        </w:rPr>
      </w:pPr>
    </w:p>
    <w:p w14:paraId="72EC4F63" w14:textId="77777777" w:rsidR="00D96F7A" w:rsidRDefault="00D96F7A">
      <w:pPr>
        <w:rPr>
          <w:b/>
          <w:bCs/>
        </w:rPr>
      </w:pPr>
    </w:p>
    <w:p w14:paraId="2C0CF88C" w14:textId="77777777" w:rsidR="00D96F7A" w:rsidRDefault="00D96F7A">
      <w:pPr>
        <w:rPr>
          <w:b/>
          <w:bCs/>
        </w:rPr>
      </w:pPr>
    </w:p>
    <w:p w14:paraId="0CEE9112" w14:textId="77777777" w:rsidR="00D96F7A" w:rsidRDefault="00D96F7A">
      <w:pPr>
        <w:rPr>
          <w:b/>
          <w:bCs/>
        </w:rPr>
      </w:pPr>
    </w:p>
    <w:p w14:paraId="77A513DB" w14:textId="77777777" w:rsidR="00D96F7A" w:rsidRDefault="00D96F7A">
      <w:pPr>
        <w:rPr>
          <w:b/>
          <w:bCs/>
        </w:rPr>
      </w:pPr>
    </w:p>
    <w:p w14:paraId="6B9ADEF0" w14:textId="77777777" w:rsidR="00D96F7A" w:rsidRDefault="00D96F7A">
      <w:pPr>
        <w:rPr>
          <w:b/>
          <w:bCs/>
        </w:rPr>
      </w:pPr>
    </w:p>
    <w:p w14:paraId="30724656" w14:textId="77777777" w:rsidR="00D96F7A" w:rsidRDefault="00D96F7A">
      <w:pPr>
        <w:rPr>
          <w:b/>
          <w:bCs/>
        </w:rPr>
      </w:pPr>
    </w:p>
    <w:p w14:paraId="462E2ECF" w14:textId="77777777" w:rsidR="00D96F7A" w:rsidRDefault="00D96F7A">
      <w:pPr>
        <w:rPr>
          <w:b/>
          <w:bCs/>
        </w:rPr>
      </w:pPr>
    </w:p>
    <w:p w14:paraId="397AEFF8" w14:textId="77777777" w:rsidR="00D96F7A" w:rsidRDefault="00D96F7A">
      <w:pPr>
        <w:rPr>
          <w:b/>
          <w:bCs/>
        </w:rPr>
      </w:pPr>
    </w:p>
    <w:p w14:paraId="7EB46496" w14:textId="77777777" w:rsidR="00D96F7A" w:rsidRDefault="00D96F7A">
      <w:pPr>
        <w:rPr>
          <w:b/>
          <w:bCs/>
        </w:rPr>
      </w:pPr>
    </w:p>
    <w:p w14:paraId="4045E5A2" w14:textId="77777777" w:rsidR="00D96F7A" w:rsidRDefault="00D96F7A">
      <w:pPr>
        <w:rPr>
          <w:b/>
          <w:bCs/>
        </w:rPr>
      </w:pPr>
    </w:p>
    <w:p w14:paraId="712A0D7E" w14:textId="77777777" w:rsidR="00D96F7A" w:rsidRDefault="00D96F7A">
      <w:pPr>
        <w:rPr>
          <w:b/>
          <w:bCs/>
        </w:rPr>
      </w:pPr>
    </w:p>
    <w:p w14:paraId="624CE112" w14:textId="77777777" w:rsidR="00D96F7A" w:rsidRDefault="00D96F7A">
      <w:pPr>
        <w:rPr>
          <w:b/>
          <w:bCs/>
        </w:rPr>
      </w:pPr>
    </w:p>
    <w:p w14:paraId="15FA8948" w14:textId="77777777" w:rsidR="00D96F7A" w:rsidRDefault="00D96F7A">
      <w:pPr>
        <w:rPr>
          <w:b/>
          <w:bCs/>
        </w:rPr>
      </w:pPr>
    </w:p>
    <w:p w14:paraId="7F6F3C73" w14:textId="77777777" w:rsidR="00D96F7A" w:rsidRDefault="00D96F7A">
      <w:pPr>
        <w:rPr>
          <w:b/>
          <w:bCs/>
        </w:rPr>
      </w:pPr>
    </w:p>
    <w:p w14:paraId="75D7EF0C" w14:textId="77777777" w:rsidR="00D96F7A" w:rsidRDefault="00D96F7A">
      <w:pPr>
        <w:rPr>
          <w:b/>
          <w:bCs/>
        </w:rPr>
      </w:pPr>
    </w:p>
    <w:p w14:paraId="310C95CB" w14:textId="77777777" w:rsidR="00D96F7A" w:rsidRDefault="00D96F7A">
      <w:pPr>
        <w:rPr>
          <w:b/>
          <w:bCs/>
        </w:rPr>
      </w:pPr>
    </w:p>
    <w:p w14:paraId="5A45FE4C" w14:textId="77777777" w:rsidR="00D96F7A" w:rsidRDefault="00D96F7A">
      <w:pPr>
        <w:rPr>
          <w:b/>
          <w:bCs/>
        </w:rPr>
      </w:pPr>
    </w:p>
    <w:p w14:paraId="29A1DF3F" w14:textId="77777777" w:rsidR="00D96F7A" w:rsidRPr="005D501A" w:rsidRDefault="00D96F7A">
      <w:pPr>
        <w:rPr>
          <w:b/>
          <w:bCs/>
        </w:rPr>
      </w:pPr>
    </w:p>
    <w:p w14:paraId="41BB6B84" w14:textId="11F7E641" w:rsidR="003E00AB" w:rsidRPr="001367A1" w:rsidRDefault="003E00AB" w:rsidP="005D501A">
      <w:pPr>
        <w:pStyle w:val="Heading1"/>
      </w:pPr>
      <w:bookmarkStart w:id="1" w:name="_Toc146709382"/>
      <w:r w:rsidRPr="001367A1">
        <w:lastRenderedPageBreak/>
        <w:t>Ιστορικό Αλλαγών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715A79" w:rsidRPr="003E00AB" w14:paraId="710F5BF4" w14:textId="77777777" w:rsidTr="00691684">
        <w:tc>
          <w:tcPr>
            <w:tcW w:w="1413" w:type="dxa"/>
            <w:vAlign w:val="center"/>
          </w:tcPr>
          <w:p w14:paraId="4B2B2629" w14:textId="63F1B89A" w:rsidR="00715A79" w:rsidRPr="001428E6" w:rsidRDefault="000E03E2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27</w:t>
            </w:r>
            <w:r w:rsidR="00F755C7"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  <w:lang w:val="en-US"/>
              </w:rPr>
              <w:t>09</w:t>
            </w:r>
            <w:r w:rsidR="00F755C7">
              <w:rPr>
                <w:shd w:val="clear" w:color="auto" w:fill="FFFFFF"/>
              </w:rPr>
              <w:t>/2022</w:t>
            </w:r>
          </w:p>
        </w:tc>
        <w:tc>
          <w:tcPr>
            <w:tcW w:w="2551" w:type="dxa"/>
            <w:vAlign w:val="center"/>
          </w:tcPr>
          <w:p w14:paraId="5163D294" w14:textId="3F832917" w:rsidR="00715A79" w:rsidRPr="00907BCD" w:rsidRDefault="00F755C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7D924FE1" w14:textId="0D85E87B" w:rsidR="00715A79" w:rsidRPr="000E03E2" w:rsidRDefault="000E03E2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 xml:space="preserve">Login, </w:t>
            </w:r>
            <w:r>
              <w:rPr>
                <w:shd w:val="clear" w:color="auto" w:fill="FFFFFF"/>
              </w:rPr>
              <w:t>Προϊόντα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3B6B07A" w14:textId="629CFB01" w:rsidR="007F30D5" w:rsidRDefault="007F30D5" w:rsidP="003E00AB">
      <w:pPr>
        <w:rPr>
          <w:shd w:val="clear" w:color="auto" w:fill="FFFFFF"/>
        </w:rPr>
      </w:pPr>
    </w:p>
    <w:p w14:paraId="3B564887" w14:textId="065AAC3B" w:rsidR="007F30D5" w:rsidRDefault="007F30D5" w:rsidP="003E00AB">
      <w:pPr>
        <w:rPr>
          <w:shd w:val="clear" w:color="auto" w:fill="FFFFFF"/>
        </w:rPr>
      </w:pPr>
    </w:p>
    <w:p w14:paraId="382242A7" w14:textId="77777777" w:rsidR="000B178E" w:rsidRDefault="000B178E" w:rsidP="003E00AB">
      <w:pPr>
        <w:rPr>
          <w:shd w:val="clear" w:color="auto" w:fill="FFFFFF"/>
        </w:rPr>
      </w:pPr>
    </w:p>
    <w:p w14:paraId="665F26D9" w14:textId="77777777" w:rsidR="000B178E" w:rsidRDefault="000B178E" w:rsidP="003E00AB">
      <w:pPr>
        <w:rPr>
          <w:shd w:val="clear" w:color="auto" w:fill="FFFFFF"/>
        </w:rPr>
      </w:pPr>
    </w:p>
    <w:p w14:paraId="325DFCE1" w14:textId="77777777" w:rsidR="000B178E" w:rsidRDefault="000B178E" w:rsidP="003E00AB">
      <w:pPr>
        <w:rPr>
          <w:shd w:val="clear" w:color="auto" w:fill="FFFFFF"/>
        </w:rPr>
      </w:pPr>
    </w:p>
    <w:p w14:paraId="55709F33" w14:textId="77777777" w:rsidR="000B178E" w:rsidRDefault="000B178E" w:rsidP="003E00AB">
      <w:pPr>
        <w:rPr>
          <w:shd w:val="clear" w:color="auto" w:fill="FFFFFF"/>
        </w:rPr>
      </w:pPr>
    </w:p>
    <w:p w14:paraId="57754BCE" w14:textId="77777777" w:rsidR="000B178E" w:rsidRDefault="000B178E" w:rsidP="003E00AB">
      <w:pPr>
        <w:rPr>
          <w:shd w:val="clear" w:color="auto" w:fill="FFFFFF"/>
        </w:rPr>
      </w:pPr>
    </w:p>
    <w:p w14:paraId="2E99077D" w14:textId="77777777" w:rsidR="000B178E" w:rsidRDefault="000B178E" w:rsidP="003E00AB">
      <w:pPr>
        <w:rPr>
          <w:shd w:val="clear" w:color="auto" w:fill="FFFFFF"/>
        </w:rPr>
      </w:pPr>
    </w:p>
    <w:p w14:paraId="6CA36414" w14:textId="77777777" w:rsidR="000B178E" w:rsidRDefault="000B178E" w:rsidP="003E00AB">
      <w:pPr>
        <w:rPr>
          <w:shd w:val="clear" w:color="auto" w:fill="FFFFFF"/>
        </w:rPr>
      </w:pPr>
    </w:p>
    <w:p w14:paraId="564B1258" w14:textId="77777777" w:rsidR="000B178E" w:rsidRDefault="000B178E" w:rsidP="003E00AB">
      <w:pPr>
        <w:rPr>
          <w:shd w:val="clear" w:color="auto" w:fill="FFFFFF"/>
        </w:rPr>
      </w:pPr>
    </w:p>
    <w:p w14:paraId="6CB957CA" w14:textId="77777777" w:rsidR="000B178E" w:rsidRDefault="000B178E" w:rsidP="003E00AB">
      <w:pPr>
        <w:rPr>
          <w:shd w:val="clear" w:color="auto" w:fill="FFFFFF"/>
        </w:rPr>
      </w:pPr>
    </w:p>
    <w:p w14:paraId="0180902D" w14:textId="77777777" w:rsidR="000B178E" w:rsidRDefault="000B178E" w:rsidP="003E00AB">
      <w:pPr>
        <w:rPr>
          <w:shd w:val="clear" w:color="auto" w:fill="FFFFFF"/>
        </w:rPr>
      </w:pPr>
    </w:p>
    <w:p w14:paraId="5E18183E" w14:textId="77777777" w:rsidR="000B178E" w:rsidRDefault="000B178E" w:rsidP="003E00AB">
      <w:pPr>
        <w:rPr>
          <w:shd w:val="clear" w:color="auto" w:fill="FFFFFF"/>
        </w:rPr>
      </w:pPr>
    </w:p>
    <w:p w14:paraId="5298B9FC" w14:textId="77777777" w:rsidR="000B178E" w:rsidRDefault="000B178E" w:rsidP="003E00AB">
      <w:pPr>
        <w:rPr>
          <w:shd w:val="clear" w:color="auto" w:fill="FFFFFF"/>
        </w:rPr>
      </w:pPr>
    </w:p>
    <w:p w14:paraId="5F8DFEBE" w14:textId="5FE6400C" w:rsidR="007F30D5" w:rsidRDefault="007F30D5" w:rsidP="003E00AB">
      <w:pPr>
        <w:rPr>
          <w:shd w:val="clear" w:color="auto" w:fill="FFFFFF"/>
        </w:rPr>
      </w:pPr>
    </w:p>
    <w:p w14:paraId="1F33FEC7" w14:textId="57D8551A" w:rsidR="007F30D5" w:rsidRDefault="007F30D5" w:rsidP="003E00AB">
      <w:pPr>
        <w:rPr>
          <w:shd w:val="clear" w:color="auto" w:fill="FFFFFF"/>
        </w:rPr>
      </w:pPr>
    </w:p>
    <w:p w14:paraId="2145B45E" w14:textId="5DD15B5E" w:rsidR="007F30D5" w:rsidRDefault="007F30D5" w:rsidP="003E00AB">
      <w:pPr>
        <w:rPr>
          <w:shd w:val="clear" w:color="auto" w:fill="FFFFFF"/>
        </w:rPr>
      </w:pPr>
    </w:p>
    <w:p w14:paraId="43AB0030" w14:textId="7B05E1C8" w:rsidR="007F30D5" w:rsidRDefault="007F30D5" w:rsidP="003E00AB">
      <w:pPr>
        <w:rPr>
          <w:shd w:val="clear" w:color="auto" w:fill="FFFFFF"/>
        </w:rPr>
      </w:pPr>
    </w:p>
    <w:p w14:paraId="2BB3BC27" w14:textId="4E6863D2" w:rsidR="007F30D5" w:rsidRDefault="007F30D5" w:rsidP="003E00AB">
      <w:pPr>
        <w:rPr>
          <w:shd w:val="clear" w:color="auto" w:fill="FFFFFF"/>
        </w:rPr>
      </w:pPr>
    </w:p>
    <w:p w14:paraId="15CA4695" w14:textId="2E52CA5A" w:rsidR="007F30D5" w:rsidRDefault="007F30D5" w:rsidP="003E00AB">
      <w:pPr>
        <w:rPr>
          <w:shd w:val="clear" w:color="auto" w:fill="FFFFFF"/>
        </w:rPr>
      </w:pPr>
    </w:p>
    <w:p w14:paraId="3929AF18" w14:textId="718464BA" w:rsidR="007F30D5" w:rsidRDefault="007F30D5" w:rsidP="003E00AB">
      <w:pPr>
        <w:rPr>
          <w:shd w:val="clear" w:color="auto" w:fill="FFFFFF"/>
        </w:rPr>
      </w:pPr>
    </w:p>
    <w:p w14:paraId="7F19150C" w14:textId="55516B21" w:rsidR="007F30D5" w:rsidRDefault="007F30D5" w:rsidP="003E00AB">
      <w:pPr>
        <w:rPr>
          <w:shd w:val="clear" w:color="auto" w:fill="FFFFFF"/>
        </w:rPr>
      </w:pPr>
    </w:p>
    <w:p w14:paraId="2F87A1D6" w14:textId="723F9968" w:rsidR="00BB7F1D" w:rsidRDefault="00BB7F1D" w:rsidP="003E00AB">
      <w:pPr>
        <w:rPr>
          <w:shd w:val="clear" w:color="auto" w:fill="FFFFFF"/>
        </w:rPr>
      </w:pPr>
    </w:p>
    <w:p w14:paraId="0CED28F7" w14:textId="01493AB7" w:rsidR="00BB7F1D" w:rsidRDefault="00BB7F1D" w:rsidP="003E00AB">
      <w:pPr>
        <w:rPr>
          <w:shd w:val="clear" w:color="auto" w:fill="FFFFFF"/>
        </w:rPr>
      </w:pPr>
    </w:p>
    <w:p w14:paraId="33BFD1C2" w14:textId="5BDBB571" w:rsidR="003F6F3D" w:rsidRPr="001367A1" w:rsidRDefault="00406616" w:rsidP="00DD2528">
      <w:pPr>
        <w:pStyle w:val="Heading1"/>
      </w:pPr>
      <w:bookmarkStart w:id="2" w:name="_Toc146709383"/>
      <w:r w:rsidRPr="001367A1"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Hyperlink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480368F4" w:rsidR="00907BCD" w:rsidRDefault="00907BCD">
      <w:r>
        <w:lastRenderedPageBreak/>
        <w:t>Θα πρέπει να ορίσετε τις παρακάτω παραμέτρους στο σύστημά σας:</w:t>
      </w:r>
      <w:r w:rsidR="00DA1C2F">
        <w:t xml:space="preserve"> </w:t>
      </w:r>
    </w:p>
    <w:p w14:paraId="7433C623" w14:textId="3CEB9C90" w:rsidR="00907BCD" w:rsidRDefault="00907BCD"/>
    <w:p w14:paraId="35E20A58" w14:textId="7016A5CA" w:rsidR="00DA1C2F" w:rsidRPr="00D555A9" w:rsidRDefault="00DA1C2F">
      <w:pPr>
        <w:rPr>
          <w:b/>
          <w:bCs/>
        </w:rPr>
      </w:pPr>
      <w:r w:rsidRPr="00D555A9">
        <w:rPr>
          <w:b/>
          <w:bCs/>
        </w:rPr>
        <w:t>Παραγωγικό περιβάλλον :</w:t>
      </w:r>
    </w:p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DA1C2F" w:rsidRPr="00907BCD" w14:paraId="538DCCF6" w14:textId="77777777" w:rsidTr="003664AC">
        <w:trPr>
          <w:trHeight w:val="643"/>
        </w:trPr>
        <w:tc>
          <w:tcPr>
            <w:tcW w:w="1367" w:type="dxa"/>
          </w:tcPr>
          <w:p w14:paraId="36BA9592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2F08D6EF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012A6C6A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DA1C2F" w:rsidRPr="00D1662E" w14:paraId="701623FB" w14:textId="77777777" w:rsidTr="003664AC">
        <w:trPr>
          <w:trHeight w:val="631"/>
        </w:trPr>
        <w:tc>
          <w:tcPr>
            <w:tcW w:w="1367" w:type="dxa"/>
          </w:tcPr>
          <w:p w14:paraId="01FCEAE4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5ECBCC85" w14:textId="77777777" w:rsidR="00DA1C2F" w:rsidRPr="00907BCD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4B720427" w14:textId="2B701150" w:rsidR="00DA1C2F" w:rsidRPr="00D1662E" w:rsidRDefault="00DA1C2F" w:rsidP="003664AC"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https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://</w:t>
            </w:r>
            <w:proofErr w:type="spellStart"/>
            <w:r w:rsidR="00E36506" w:rsidRPr="00E36506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abbeauty</w:t>
            </w:r>
            <w:proofErr w:type="spellEnd"/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DA1C2F" w:rsidRPr="00551740" w14:paraId="3843D769" w14:textId="77777777" w:rsidTr="003664AC">
        <w:trPr>
          <w:trHeight w:val="842"/>
        </w:trPr>
        <w:tc>
          <w:tcPr>
            <w:tcW w:w="1367" w:type="dxa"/>
          </w:tcPr>
          <w:p w14:paraId="1C6F4FE5" w14:textId="77777777" w:rsidR="00DA1C2F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7558B378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  <w:tcFitText/>
          </w:tcPr>
          <w:p w14:paraId="66E9F408" w14:textId="22C50D4A" w:rsidR="00DA1C2F" w:rsidRPr="00551740" w:rsidRDefault="00DA1C2F" w:rsidP="003664AC">
            <w:r w:rsidRPr="00D5602B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https</w:t>
            </w:r>
            <w:r w:rsidRPr="00D5602B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://</w:t>
            </w:r>
            <w:proofErr w:type="spellStart"/>
            <w:r w:rsidR="00E36506" w:rsidRPr="00D5602B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abbeauty</w:t>
            </w:r>
            <w:proofErr w:type="spellEnd"/>
            <w:r w:rsidRPr="00D5602B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.</w:t>
            </w:r>
            <w:proofErr w:type="spellStart"/>
            <w:r w:rsidRPr="00D5602B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D5602B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.</w:t>
            </w:r>
            <w:r w:rsidRPr="00D5602B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gr</w:t>
            </w:r>
            <w:r w:rsidRPr="00D5602B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/</w:t>
            </w:r>
            <w:r w:rsidRPr="00D5602B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s</w:t>
            </w:r>
            <w:r w:rsidRPr="00D5602B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1</w:t>
            </w:r>
            <w:r w:rsidRPr="00D5602B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services</w:t>
            </w:r>
            <w:r w:rsidRPr="00D5602B">
              <w:rPr>
                <w:w w:val="66"/>
              </w:rPr>
              <w:t>/</w:t>
            </w:r>
            <w:proofErr w:type="spellStart"/>
            <w:r w:rsidRPr="00D5602B">
              <w:rPr>
                <w:w w:val="66"/>
                <w:lang w:val="en-US"/>
              </w:rPr>
              <w:t>js</w:t>
            </w:r>
            <w:proofErr w:type="spellEnd"/>
            <w:r w:rsidRPr="00D5602B">
              <w:rPr>
                <w:w w:val="66"/>
              </w:rPr>
              <w:t>/</w:t>
            </w:r>
            <w:proofErr w:type="spellStart"/>
            <w:r w:rsidRPr="00D5602B">
              <w:rPr>
                <w:w w:val="66"/>
                <w:lang w:val="en-US"/>
              </w:rPr>
              <w:t>ConnectLineB</w:t>
            </w:r>
            <w:proofErr w:type="spellEnd"/>
            <w:r w:rsidRPr="00D5602B">
              <w:rPr>
                <w:w w:val="66"/>
              </w:rPr>
              <w:t>2</w:t>
            </w:r>
            <w:proofErr w:type="spellStart"/>
            <w:r w:rsidRPr="00D5602B">
              <w:rPr>
                <w:w w:val="66"/>
                <w:lang w:val="en-US"/>
              </w:rPr>
              <w:t>BConnector</w:t>
            </w:r>
            <w:proofErr w:type="spellEnd"/>
            <w:r w:rsidRPr="00D5602B">
              <w:rPr>
                <w:w w:val="66"/>
              </w:rPr>
              <w:t>.</w:t>
            </w:r>
            <w:r w:rsidRPr="00D5602B">
              <w:rPr>
                <w:w w:val="66"/>
                <w:lang w:val="en-US"/>
              </w:rPr>
              <w:t>S</w:t>
            </w:r>
            <w:r w:rsidRPr="00D5602B">
              <w:rPr>
                <w:w w:val="66"/>
              </w:rPr>
              <w:t>1</w:t>
            </w:r>
            <w:r w:rsidRPr="00D5602B">
              <w:rPr>
                <w:w w:val="66"/>
                <w:lang w:val="en-US"/>
              </w:rPr>
              <w:t>Lib</w:t>
            </w:r>
            <w:r w:rsidRPr="00D5602B">
              <w:rPr>
                <w:w w:val="66"/>
              </w:rPr>
              <w:t>/</w:t>
            </w:r>
            <w:proofErr w:type="spellStart"/>
            <w:r w:rsidRPr="00D5602B">
              <w:rPr>
                <w:w w:val="66"/>
                <w:lang w:val="en-US"/>
              </w:rPr>
              <w:t>ApiService</w:t>
            </w:r>
            <w:r w:rsidRPr="00D5602B">
              <w:rPr>
                <w:spacing w:val="63"/>
                <w:w w:val="66"/>
                <w:lang w:val="en-US"/>
              </w:rPr>
              <w:t>s</w:t>
            </w:r>
            <w:proofErr w:type="spellEnd"/>
          </w:p>
        </w:tc>
      </w:tr>
      <w:tr w:rsidR="00DA1C2F" w14:paraId="07468E09" w14:textId="77777777" w:rsidTr="003664AC">
        <w:trPr>
          <w:trHeight w:val="643"/>
        </w:trPr>
        <w:tc>
          <w:tcPr>
            <w:tcW w:w="1367" w:type="dxa"/>
          </w:tcPr>
          <w:p w14:paraId="1DAB9E54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5BE5C56B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18D38FF6" w14:textId="2A58D0B7" w:rsidR="00DA1C2F" w:rsidRPr="00BE2A4B" w:rsidRDefault="00E36506" w:rsidP="003664AC">
            <w:pPr>
              <w:rPr>
                <w:b/>
                <w:bCs/>
                <w:lang w:val="en-US"/>
              </w:rPr>
            </w:pPr>
            <w:r w:rsidRPr="00E36506">
              <w:rPr>
                <w:b/>
                <w:bCs/>
                <w:lang w:val="en-US"/>
              </w:rPr>
              <w:t>WUABB</w:t>
            </w:r>
          </w:p>
        </w:tc>
      </w:tr>
      <w:tr w:rsidR="00DA1C2F" w14:paraId="1C64443A" w14:textId="77777777" w:rsidTr="003664AC">
        <w:trPr>
          <w:trHeight w:val="631"/>
        </w:trPr>
        <w:tc>
          <w:tcPr>
            <w:tcW w:w="1367" w:type="dxa"/>
          </w:tcPr>
          <w:p w14:paraId="38C3B58E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4718CA99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1D212A66" w14:textId="58AE4B4B" w:rsidR="00DA1C2F" w:rsidRPr="00DA1C2F" w:rsidRDefault="00E36506" w:rsidP="003664AC">
            <w:pPr>
              <w:rPr>
                <w:b/>
                <w:bCs/>
              </w:rPr>
            </w:pPr>
            <w:r w:rsidRPr="00E36506">
              <w:rPr>
                <w:b/>
                <w:bCs/>
              </w:rPr>
              <w:t>Ws@Ab#47$11!</w:t>
            </w:r>
          </w:p>
        </w:tc>
      </w:tr>
      <w:tr w:rsidR="00DA1C2F" w14:paraId="701403C5" w14:textId="77777777" w:rsidTr="003664AC">
        <w:trPr>
          <w:trHeight w:val="643"/>
        </w:trPr>
        <w:tc>
          <w:tcPr>
            <w:tcW w:w="1367" w:type="dxa"/>
          </w:tcPr>
          <w:p w14:paraId="4D9A2F40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2F137D59" w14:textId="77777777" w:rsidR="00DA1C2F" w:rsidRDefault="00DA1C2F" w:rsidP="003664AC">
            <w:r>
              <w:t>Μικρός Ακέραιος</w:t>
            </w:r>
          </w:p>
        </w:tc>
        <w:tc>
          <w:tcPr>
            <w:tcW w:w="5561" w:type="dxa"/>
          </w:tcPr>
          <w:p w14:paraId="19BC83AB" w14:textId="77777777" w:rsidR="00DA1C2F" w:rsidRPr="005105EB" w:rsidRDefault="00DA1C2F" w:rsidP="003664AC">
            <w:pPr>
              <w:rPr>
                <w:b/>
                <w:bCs/>
                <w:lang w:val="en-US"/>
              </w:rPr>
            </w:pPr>
            <w:r w:rsidRPr="005105EB">
              <w:rPr>
                <w:b/>
                <w:bCs/>
                <w:lang w:val="en-US"/>
              </w:rPr>
              <w:t>1001</w:t>
            </w:r>
          </w:p>
        </w:tc>
      </w:tr>
    </w:tbl>
    <w:p w14:paraId="095FBB11" w14:textId="39DE441E" w:rsidR="007C74AE" w:rsidRPr="00907BCD" w:rsidRDefault="007C74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898249D" w14:textId="6DE6C2F4" w:rsidR="002C5295" w:rsidRPr="00DD2528" w:rsidRDefault="007D29C5" w:rsidP="00004EDD">
      <w:pPr>
        <w:pStyle w:val="Heading2"/>
      </w:pPr>
      <w:bookmarkStart w:id="3" w:name="_Toc146709384"/>
      <w:r>
        <w:rPr>
          <w:lang w:val="en-US"/>
        </w:rPr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lastRenderedPageBreak/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7CF23F23" w14:textId="7509366A" w:rsidR="00385D6A" w:rsidRDefault="00385D6A">
      <w:pPr>
        <w:spacing w:after="160" w:line="259" w:lineRule="auto"/>
        <w:jc w:val="left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lastRenderedPageBreak/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lastRenderedPageBreak/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lastRenderedPageBreak/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lastRenderedPageBreak/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</w:t>
            </w:r>
            <w:proofErr w:type="gramStart"/>
            <w:r w:rsidRPr="00E70619">
              <w:rPr>
                <w:bCs/>
                <w:lang w:val="en-US"/>
              </w:rPr>
              <w:t>..iI</w:t>
            </w:r>
            <w:proofErr w:type="gramEnd"/>
            <w:r w:rsidRPr="00E70619">
              <w:rPr>
                <w:bCs/>
                <w:lang w:val="en-US"/>
              </w:rPr>
              <w:t>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lastRenderedPageBreak/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lastRenderedPageBreak/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Heading2"/>
        <w:rPr>
          <w:lang w:val="en-US"/>
        </w:rPr>
      </w:pPr>
      <w:bookmarkStart w:id="4" w:name="_Toc146709385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77777777" w:rsidR="00FA5B2C" w:rsidRDefault="00FA5B2C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</w:t>
            </w:r>
            <w:proofErr w:type="gramStart"/>
            <w:r w:rsidRPr="00724CC5">
              <w:rPr>
                <w:bCs/>
                <w:lang w:val="en-US"/>
              </w:rPr>
              <w:t>8..</w:t>
            </w:r>
            <w:proofErr w:type="gramEnd"/>
            <w:r w:rsidRPr="00724CC5">
              <w:rPr>
                <w:bCs/>
                <w:lang w:val="en-US"/>
              </w:rPr>
              <w:t>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77777777" w:rsidR="00FA5B2C" w:rsidRDefault="00FA5B2C" w:rsidP="00F340C8">
      <w:pPr>
        <w:spacing w:after="0"/>
      </w:pPr>
    </w:p>
    <w:p w14:paraId="15C56AD5" w14:textId="38333CC9" w:rsidR="0015393D" w:rsidRPr="00B9552F" w:rsidRDefault="0015393D" w:rsidP="0015393D">
      <w:pPr>
        <w:pStyle w:val="Heading2"/>
      </w:pPr>
      <w:bookmarkStart w:id="6" w:name="_Toc48751072"/>
      <w:bookmarkStart w:id="7" w:name="_Toc146709386"/>
      <w:r>
        <w:rPr>
          <w:lang w:val="en-US"/>
        </w:rPr>
        <w:t xml:space="preserve">Web Service </w:t>
      </w:r>
      <w:r>
        <w:t>Αναζήτησης Δεδομένων</w:t>
      </w:r>
      <w:bookmarkEnd w:id="7"/>
    </w:p>
    <w:p w14:paraId="51A03070" w14:textId="42B8A616" w:rsidR="0015393D" w:rsidRDefault="0015393D" w:rsidP="0015393D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24D63B3E" w14:textId="77777777" w:rsidTr="00786C00">
        <w:tc>
          <w:tcPr>
            <w:tcW w:w="1271" w:type="dxa"/>
            <w:vAlign w:val="center"/>
          </w:tcPr>
          <w:p w14:paraId="096F2856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086B1116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0E7B220E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C15EC1B" w14:textId="77777777" w:rsidTr="00786C00">
        <w:tc>
          <w:tcPr>
            <w:tcW w:w="1271" w:type="dxa"/>
            <w:vAlign w:val="center"/>
          </w:tcPr>
          <w:p w14:paraId="49AB904A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55CB4DC2" w14:textId="51CCD53E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7372F460" w14:textId="199E69FD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68C69563" w14:textId="77777777" w:rsidTr="00786C00">
        <w:tc>
          <w:tcPr>
            <w:tcW w:w="1271" w:type="dxa"/>
            <w:vAlign w:val="center"/>
          </w:tcPr>
          <w:p w14:paraId="100F8A93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3F43D6CF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8949FE3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5393D" w14:paraId="183E9DB6" w14:textId="77777777" w:rsidTr="00786C00">
        <w:tc>
          <w:tcPr>
            <w:tcW w:w="1271" w:type="dxa"/>
            <w:vAlign w:val="center"/>
          </w:tcPr>
          <w:p w14:paraId="255DF393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20560481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1EF781E3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4DEAD04E" w14:textId="77777777" w:rsidTr="00786C00">
        <w:tc>
          <w:tcPr>
            <w:tcW w:w="8296" w:type="dxa"/>
            <w:gridSpan w:val="3"/>
            <w:vAlign w:val="center"/>
          </w:tcPr>
          <w:p w14:paraId="35350418" w14:textId="77777777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39766361" w14:textId="77777777" w:rsidR="0015393D" w:rsidRDefault="0015393D" w:rsidP="0015393D">
      <w:pPr>
        <w:spacing w:after="0"/>
      </w:pPr>
    </w:p>
    <w:p w14:paraId="0DCF47F3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29F1CCEC" w14:textId="77777777" w:rsidTr="00786C00">
        <w:tc>
          <w:tcPr>
            <w:tcW w:w="1271" w:type="dxa"/>
            <w:vAlign w:val="center"/>
          </w:tcPr>
          <w:p w14:paraId="6407E2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7025" w:type="dxa"/>
            <w:vAlign w:val="center"/>
          </w:tcPr>
          <w:p w14:paraId="1D7EF10A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1096ED2" w14:textId="77777777" w:rsidTr="00786C00">
        <w:tc>
          <w:tcPr>
            <w:tcW w:w="1271" w:type="dxa"/>
            <w:vAlign w:val="center"/>
          </w:tcPr>
          <w:p w14:paraId="3C4F4DBB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4965CA29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05EDE565" w14:textId="77777777" w:rsidTr="00786C00">
        <w:tc>
          <w:tcPr>
            <w:tcW w:w="1271" w:type="dxa"/>
            <w:vAlign w:val="center"/>
          </w:tcPr>
          <w:p w14:paraId="41ED45A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46960FEE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393F57A5" w14:textId="77777777" w:rsidTr="00786C00">
        <w:tc>
          <w:tcPr>
            <w:tcW w:w="1271" w:type="dxa"/>
            <w:vAlign w:val="center"/>
          </w:tcPr>
          <w:p w14:paraId="1286158E" w14:textId="77777777" w:rsidR="0015393D" w:rsidRPr="00FB3368" w:rsidRDefault="0015393D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3CF5B576" w14:textId="77777777" w:rsidR="0015393D" w:rsidRPr="00FB194A" w:rsidRDefault="0015393D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15393D" w14:paraId="07A059DB" w14:textId="77777777" w:rsidTr="00786C00">
        <w:tc>
          <w:tcPr>
            <w:tcW w:w="1271" w:type="dxa"/>
            <w:vAlign w:val="center"/>
          </w:tcPr>
          <w:p w14:paraId="4E121E5F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823FCA7" w14:textId="1EDDEFCC" w:rsidR="0015393D" w:rsidRPr="00FB194A" w:rsidRDefault="0015393D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DA3C91A" w14:textId="43451E6E" w:rsidR="0015393D" w:rsidRDefault="0015393D" w:rsidP="0015393D">
      <w:pPr>
        <w:spacing w:after="0"/>
      </w:pPr>
    </w:p>
    <w:p w14:paraId="4DAD3A13" w14:textId="731F950F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41AC726E" w14:textId="19D215CE" w:rsidR="0015393D" w:rsidRPr="00B9552F" w:rsidRDefault="0015393D" w:rsidP="0015393D">
      <w:pPr>
        <w:pStyle w:val="Heading2"/>
      </w:pPr>
      <w:bookmarkStart w:id="8" w:name="_Toc146709387"/>
      <w:r>
        <w:rPr>
          <w:lang w:val="en-US"/>
        </w:rPr>
        <w:t xml:space="preserve">Web Service </w:t>
      </w:r>
      <w:r>
        <w:t>Εισαγωγής Δεδομένων</w:t>
      </w:r>
      <w:bookmarkEnd w:id="8"/>
    </w:p>
    <w:p w14:paraId="0FAEB89C" w14:textId="4055692A" w:rsidR="0015393D" w:rsidRDefault="0015393D" w:rsidP="0015393D">
      <w:pPr>
        <w:jc w:val="left"/>
      </w:pPr>
      <w:r>
        <w:t xml:space="preserve">Για να εισάγετε δεδομένα </w:t>
      </w:r>
      <w:r w:rsidR="00505CD0">
        <w:t xml:space="preserve">στο </w:t>
      </w:r>
      <w:proofErr w:type="spellStart"/>
      <w:r w:rsidR="00505CD0">
        <w:rPr>
          <w:lang w:val="en-US"/>
        </w:rPr>
        <w:t>SoftOne</w:t>
      </w:r>
      <w:proofErr w:type="spellEnd"/>
      <w:r w:rsidR="00505CD0"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58F99CA3" w14:textId="77777777" w:rsidTr="00786C00">
        <w:tc>
          <w:tcPr>
            <w:tcW w:w="1271" w:type="dxa"/>
            <w:vAlign w:val="center"/>
          </w:tcPr>
          <w:p w14:paraId="3CECF98F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A2EC853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FC80F24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B380FA2" w14:textId="77777777" w:rsidTr="00786C00">
        <w:tc>
          <w:tcPr>
            <w:tcW w:w="1271" w:type="dxa"/>
            <w:vAlign w:val="center"/>
          </w:tcPr>
          <w:p w14:paraId="7AFAFAC5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9734471" w14:textId="77777777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261553AE" w14:textId="77777777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223C458B" w14:textId="77777777" w:rsidTr="00786C00">
        <w:tc>
          <w:tcPr>
            <w:tcW w:w="1271" w:type="dxa"/>
            <w:vAlign w:val="center"/>
          </w:tcPr>
          <w:p w14:paraId="50BC7006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8227C88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0E104BE5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5393D" w14:paraId="4B5C2245" w14:textId="77777777" w:rsidTr="00786C00">
        <w:tc>
          <w:tcPr>
            <w:tcW w:w="1271" w:type="dxa"/>
            <w:vAlign w:val="center"/>
          </w:tcPr>
          <w:p w14:paraId="7D44A58E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4D904467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329CFB29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7226F836" w14:textId="77777777" w:rsidTr="00786C00">
        <w:tc>
          <w:tcPr>
            <w:tcW w:w="8296" w:type="dxa"/>
            <w:gridSpan w:val="3"/>
            <w:vAlign w:val="center"/>
          </w:tcPr>
          <w:p w14:paraId="289B8AC2" w14:textId="48532CEB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 w:rsidR="00505CD0">
              <w:rPr>
                <w:b/>
                <w:bCs/>
              </w:rPr>
              <w:t>ΕΙΣΑΓΩΓΗ ΔΕΔΟΜΕΝΩΝ</w:t>
            </w:r>
          </w:p>
        </w:tc>
      </w:tr>
    </w:tbl>
    <w:p w14:paraId="5C0D113F" w14:textId="77777777" w:rsidR="0015393D" w:rsidRDefault="0015393D" w:rsidP="0015393D">
      <w:pPr>
        <w:spacing w:after="0"/>
      </w:pPr>
    </w:p>
    <w:p w14:paraId="7C5B91CC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1B90A88A" w14:textId="77777777" w:rsidTr="00786C00">
        <w:tc>
          <w:tcPr>
            <w:tcW w:w="1271" w:type="dxa"/>
            <w:vAlign w:val="center"/>
          </w:tcPr>
          <w:p w14:paraId="5FF53F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5E87D203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B21BDE5" w14:textId="77777777" w:rsidTr="00786C00">
        <w:tc>
          <w:tcPr>
            <w:tcW w:w="1271" w:type="dxa"/>
            <w:vAlign w:val="center"/>
          </w:tcPr>
          <w:p w14:paraId="179E7BBE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35FDF80C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654B4986" w14:textId="77777777" w:rsidTr="00786C00">
        <w:tc>
          <w:tcPr>
            <w:tcW w:w="1271" w:type="dxa"/>
            <w:vAlign w:val="center"/>
          </w:tcPr>
          <w:p w14:paraId="087EFCB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0AB1E282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2215B959" w14:textId="77777777" w:rsidTr="00786C00">
        <w:tc>
          <w:tcPr>
            <w:tcW w:w="1271" w:type="dxa"/>
            <w:vAlign w:val="center"/>
          </w:tcPr>
          <w:p w14:paraId="145091A5" w14:textId="6F806C93" w:rsidR="0015393D" w:rsidRPr="00FB3368" w:rsidRDefault="00505CD0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71F012FF" w14:textId="0F7271DB" w:rsidR="0015393D" w:rsidRPr="00FB194A" w:rsidRDefault="0015393D" w:rsidP="00786C00">
            <w:pPr>
              <w:spacing w:after="60"/>
            </w:pPr>
            <w:r>
              <w:t xml:space="preserve">Το </w:t>
            </w:r>
            <w:r w:rsidR="00505CD0">
              <w:rPr>
                <w:lang w:val="en-US"/>
              </w:rPr>
              <w:t>id</w:t>
            </w:r>
            <w:r w:rsidR="00505CD0" w:rsidRPr="00505CD0">
              <w:t xml:space="preserve"> </w:t>
            </w:r>
            <w:r w:rsidR="00505CD0">
              <w:t xml:space="preserve">της εγγραφής που εισάχθηκε στο </w:t>
            </w:r>
            <w:proofErr w:type="spellStart"/>
            <w:r w:rsidR="00505CD0"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4F856E87" w14:textId="77777777" w:rsidR="0015393D" w:rsidRDefault="0015393D" w:rsidP="0015393D">
      <w:pPr>
        <w:spacing w:after="0"/>
      </w:pPr>
    </w:p>
    <w:p w14:paraId="4CEE14C6" w14:textId="77777777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49FC0B3" w14:textId="77777777" w:rsidR="0015393D" w:rsidRDefault="0015393D" w:rsidP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057F325" w14:textId="433D91A1" w:rsidR="005730F4" w:rsidRDefault="00A611AE" w:rsidP="00964DDD">
      <w:pPr>
        <w:pStyle w:val="Heading1"/>
      </w:pPr>
      <w:bookmarkStart w:id="9" w:name="_Toc146709388"/>
      <w:r>
        <w:rPr>
          <w:lang w:val="en-US"/>
        </w:rPr>
        <w:lastRenderedPageBreak/>
        <w:t>Services</w:t>
      </w:r>
      <w:bookmarkEnd w:id="9"/>
    </w:p>
    <w:p w14:paraId="2A357D1C" w14:textId="77777777" w:rsidR="00606EE3" w:rsidRPr="00D06C14" w:rsidRDefault="00606EE3" w:rsidP="00606EE3">
      <w:pPr>
        <w:pStyle w:val="Heading2"/>
      </w:pPr>
      <w:bookmarkStart w:id="10" w:name="_Toc98154626"/>
      <w:bookmarkStart w:id="11" w:name="_Toc146709389"/>
      <w:bookmarkEnd w:id="6"/>
      <w:r>
        <w:t>Προϊόντα</w:t>
      </w:r>
      <w:bookmarkEnd w:id="10"/>
      <w:bookmarkEnd w:id="11"/>
    </w:p>
    <w:p w14:paraId="610D68A5" w14:textId="77777777" w:rsidR="00606EE3" w:rsidRDefault="00606EE3" w:rsidP="00606EE3">
      <w:pPr>
        <w:pStyle w:val="Heading3"/>
      </w:pPr>
      <w:bookmarkStart w:id="12" w:name="_Toc98154627"/>
      <w:bookmarkStart w:id="13" w:name="_Toc146709390"/>
      <w:r>
        <w:t>Αναζήτηση Είδους</w:t>
      </w:r>
      <w:bookmarkEnd w:id="12"/>
      <w:bookmarkEnd w:id="13"/>
    </w:p>
    <w:p w14:paraId="2861E36E" w14:textId="77777777" w:rsidR="00606EE3" w:rsidRDefault="00606EE3" w:rsidP="007E1037">
      <w:pPr>
        <w:jc w:val="left"/>
      </w:pPr>
    </w:p>
    <w:p w14:paraId="211DFD1C" w14:textId="77777777" w:rsidR="00606EE3" w:rsidRDefault="00606EE3" w:rsidP="007E1037">
      <w:pPr>
        <w:jc w:val="left"/>
      </w:pPr>
    </w:p>
    <w:p w14:paraId="2F837404" w14:textId="4E5EACF4" w:rsidR="00991E4F" w:rsidRDefault="007E1037" w:rsidP="007E1037">
      <w:pPr>
        <w:jc w:val="left"/>
      </w:pPr>
      <w:r>
        <w:t xml:space="preserve">Για </w:t>
      </w:r>
      <w:r w:rsidR="00D95213">
        <w:t xml:space="preserve">τα προϊόντα </w:t>
      </w:r>
      <w:r>
        <w:t>πρέπει να καλέσ</w:t>
      </w:r>
      <w:r w:rsidR="00991E4F">
        <w:t>ετε</w:t>
      </w:r>
      <w:r>
        <w:t xml:space="preserve">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="00991E4F" w:rsidRPr="00991E4F">
        <w:t>“</w:t>
      </w:r>
      <w:proofErr w:type="spellStart"/>
      <w:r w:rsidR="00D61E85" w:rsidRPr="00D61E85">
        <w:rPr>
          <w:lang w:val="en-US"/>
        </w:rPr>
        <w:t>getItems</w:t>
      </w:r>
      <w:proofErr w:type="spellEnd"/>
      <w:r w:rsidR="00991E4F" w:rsidRPr="00991E4F">
        <w:t xml:space="preserve">” </w:t>
      </w:r>
      <w:r w:rsidR="00991E4F">
        <w:t xml:space="preserve">στο </w:t>
      </w:r>
      <w:r w:rsidR="00991E4F">
        <w:rPr>
          <w:lang w:val="en-US"/>
        </w:rPr>
        <w:t>Additional</w:t>
      </w:r>
      <w:r w:rsidR="00991E4F" w:rsidRPr="00991E4F">
        <w:t xml:space="preserve"> </w:t>
      </w:r>
      <w:r w:rsidR="00991E4F">
        <w:rPr>
          <w:lang w:val="en-US"/>
        </w:rPr>
        <w:t>Endpoint</w:t>
      </w:r>
      <w:r w:rsidR="00991E4F" w:rsidRPr="00991E4F">
        <w:t xml:space="preserve"> </w:t>
      </w:r>
      <w:r w:rsidR="00991E4F">
        <w:t>που σας έχει δοθεί</w:t>
      </w:r>
      <w:r w:rsidR="00991E4F"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E1037" w:rsidRPr="00A0561E" w14:paraId="29713FAF" w14:textId="77777777" w:rsidTr="00FB194A">
        <w:tc>
          <w:tcPr>
            <w:tcW w:w="1271" w:type="dxa"/>
            <w:vAlign w:val="center"/>
          </w:tcPr>
          <w:p w14:paraId="3C001FD2" w14:textId="77777777" w:rsidR="007E1037" w:rsidRPr="00A0561E" w:rsidRDefault="007E1037" w:rsidP="007D0C91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BD182B2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5F8FC479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991E4F" w:rsidRPr="00A0561E" w14:paraId="0F0D609C" w14:textId="77777777" w:rsidTr="00FB194A">
        <w:tc>
          <w:tcPr>
            <w:tcW w:w="1271" w:type="dxa"/>
            <w:vAlign w:val="center"/>
          </w:tcPr>
          <w:p w14:paraId="24C5A2FD" w14:textId="399E6817" w:rsidR="00991E4F" w:rsidRPr="00991E4F" w:rsidRDefault="00991E4F" w:rsidP="007D0C91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4D0A7763" w14:textId="6B8F7DF4" w:rsidR="00991E4F" w:rsidRPr="00991E4F" w:rsidRDefault="00757D50" w:rsidP="007D0C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D61E85"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2592E2A3" w14:textId="65C9A854" w:rsidR="00991E4F" w:rsidRPr="00991E4F" w:rsidRDefault="00991E4F" w:rsidP="007D0C91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E1037" w14:paraId="7CACA257" w14:textId="77777777" w:rsidTr="00FB194A">
        <w:tc>
          <w:tcPr>
            <w:tcW w:w="1271" w:type="dxa"/>
            <w:vAlign w:val="center"/>
          </w:tcPr>
          <w:p w14:paraId="78A4DB5C" w14:textId="4F8795F9" w:rsidR="007E1037" w:rsidRPr="00991E4F" w:rsidRDefault="00991E4F" w:rsidP="007D0C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78060DD" w14:textId="77777777" w:rsidR="007E1037" w:rsidRPr="00A0561E" w:rsidRDefault="007E1037" w:rsidP="007D0C9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310F5A5" w14:textId="77777777" w:rsidR="007E1037" w:rsidRDefault="007E1037" w:rsidP="007D0C91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E1037" w14:paraId="3414EDA9" w14:textId="77777777" w:rsidTr="00FB194A">
        <w:tc>
          <w:tcPr>
            <w:tcW w:w="1271" w:type="dxa"/>
            <w:vAlign w:val="center"/>
          </w:tcPr>
          <w:p w14:paraId="05DCD6ED" w14:textId="750262E5" w:rsidR="007E1037" w:rsidRDefault="00991E4F" w:rsidP="007D0C91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042DE432" w14:textId="77777777" w:rsidR="007E1037" w:rsidRPr="00A0561E" w:rsidRDefault="007E1037" w:rsidP="007D0C91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6F97F813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9C7A2F9" w14:textId="77777777" w:rsidTr="00FB194A">
        <w:tc>
          <w:tcPr>
            <w:tcW w:w="8296" w:type="dxa"/>
            <w:gridSpan w:val="3"/>
            <w:vAlign w:val="center"/>
          </w:tcPr>
          <w:p w14:paraId="21EE3082" w14:textId="77777777" w:rsidR="007E1037" w:rsidRPr="00F7751D" w:rsidRDefault="007E1037" w:rsidP="007D0C91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351C" w:rsidRPr="00F7751D" w14:paraId="64AF3DCF" w14:textId="77777777" w:rsidTr="00FB194A">
        <w:tc>
          <w:tcPr>
            <w:tcW w:w="1271" w:type="dxa"/>
            <w:vAlign w:val="center"/>
          </w:tcPr>
          <w:p w14:paraId="70EA0D1E" w14:textId="4F4948CA" w:rsidR="0072351C" w:rsidRPr="0072351C" w:rsidRDefault="00AD1E35" w:rsidP="007235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="00927F1E"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5E062E0F" w14:textId="0D448984" w:rsidR="0072351C" w:rsidRPr="0072351C" w:rsidRDefault="0072351C" w:rsidP="0072351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2E21E086" w14:textId="5CD18179" w:rsidR="0072351C" w:rsidRPr="00927F1E" w:rsidRDefault="00927F1E" w:rsidP="0072351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351C" w:rsidRPr="00F7751D" w14:paraId="65B157AA" w14:textId="77777777" w:rsidTr="00FB194A">
        <w:tc>
          <w:tcPr>
            <w:tcW w:w="1271" w:type="dxa"/>
            <w:vAlign w:val="center"/>
          </w:tcPr>
          <w:p w14:paraId="210F5112" w14:textId="67B2549E" w:rsidR="0072351C" w:rsidRPr="0072351C" w:rsidRDefault="0072351C" w:rsidP="0072351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63A5E9DE" w14:textId="5A0ECA99" w:rsidR="0072351C" w:rsidRDefault="0072351C" w:rsidP="0072351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6F09CAAE" w14:textId="77777777" w:rsidR="0072351C" w:rsidRPr="0072351C" w:rsidRDefault="0072351C" w:rsidP="0072351C"/>
        </w:tc>
      </w:tr>
      <w:tr w:rsidR="00A54A5E" w:rsidRPr="00F7751D" w14:paraId="57E8A089" w14:textId="77777777" w:rsidTr="00FB194A">
        <w:tc>
          <w:tcPr>
            <w:tcW w:w="1271" w:type="dxa"/>
            <w:vAlign w:val="center"/>
          </w:tcPr>
          <w:p w14:paraId="609643E8" w14:textId="229EBBB7" w:rsidR="00A54A5E" w:rsidRDefault="003A2C60" w:rsidP="0072351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FB8126A" w14:textId="14B31358" w:rsidR="00A54A5E" w:rsidRPr="003A2C60" w:rsidRDefault="003A2C60" w:rsidP="0072351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53A7655E" w14:textId="3E04565F" w:rsidR="00A54A5E" w:rsidRPr="003A2C60" w:rsidRDefault="003A2C60" w:rsidP="0072351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B420172" w14:textId="49EC38E6" w:rsidR="007E1037" w:rsidRDefault="007E1037" w:rsidP="007E1037">
      <w:pPr>
        <w:spacing w:after="0"/>
      </w:pPr>
    </w:p>
    <w:p w14:paraId="39087A87" w14:textId="77777777" w:rsidR="00FB194A" w:rsidRPr="00F7751D" w:rsidRDefault="00FB194A" w:rsidP="00FB194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194A" w:rsidRPr="00FF3ADF" w14:paraId="6FFDAAD5" w14:textId="77777777" w:rsidTr="00FB194A">
        <w:tc>
          <w:tcPr>
            <w:tcW w:w="1271" w:type="dxa"/>
            <w:vAlign w:val="center"/>
          </w:tcPr>
          <w:p w14:paraId="15516529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6EA2A0BF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B194A" w14:paraId="0C41DD1D" w14:textId="77777777" w:rsidTr="00FB194A">
        <w:tc>
          <w:tcPr>
            <w:tcW w:w="1271" w:type="dxa"/>
            <w:vAlign w:val="center"/>
          </w:tcPr>
          <w:p w14:paraId="718F997F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2D00A189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B194A" w14:paraId="11FE3098" w14:textId="77777777" w:rsidTr="00FB194A">
        <w:tc>
          <w:tcPr>
            <w:tcW w:w="1271" w:type="dxa"/>
            <w:vAlign w:val="center"/>
          </w:tcPr>
          <w:p w14:paraId="55CC5AEE" w14:textId="197E39AE" w:rsidR="00FB194A" w:rsidRPr="00FB194A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1BC93B8C" w14:textId="46505CCF" w:rsidR="00FB194A" w:rsidRPr="00FB194A" w:rsidRDefault="00FB194A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FB194A" w14:paraId="3C8D8264" w14:textId="77777777" w:rsidTr="00FB194A">
        <w:tc>
          <w:tcPr>
            <w:tcW w:w="1271" w:type="dxa"/>
            <w:vAlign w:val="center"/>
          </w:tcPr>
          <w:p w14:paraId="5F9AFCAD" w14:textId="67CC5295" w:rsidR="00FB194A" w:rsidRPr="00FB3368" w:rsidRDefault="00FB194A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57DC614C" w14:textId="12B8FEB6" w:rsidR="00FB194A" w:rsidRPr="00FB194A" w:rsidRDefault="00FB194A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B194A" w14:paraId="3AFCAD57" w14:textId="77777777" w:rsidTr="00FB194A">
        <w:tc>
          <w:tcPr>
            <w:tcW w:w="1271" w:type="dxa"/>
            <w:vAlign w:val="center"/>
          </w:tcPr>
          <w:p w14:paraId="1BD011BE" w14:textId="3DEF231F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8457094" w14:textId="618E8E80" w:rsidR="00FB194A" w:rsidRPr="00FB194A" w:rsidRDefault="00FB194A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064FA8B9" w14:textId="0D74B6E7" w:rsidR="00FB194A" w:rsidRDefault="00FB194A" w:rsidP="007E1037">
      <w:pPr>
        <w:spacing w:after="0"/>
      </w:pPr>
    </w:p>
    <w:p w14:paraId="123B7AF1" w14:textId="77777777" w:rsidR="00581929" w:rsidRDefault="00581929" w:rsidP="007E1037">
      <w:pPr>
        <w:spacing w:after="0"/>
      </w:pPr>
    </w:p>
    <w:p w14:paraId="79BA1F0A" w14:textId="77777777" w:rsidR="00581929" w:rsidRDefault="00581929" w:rsidP="007E1037">
      <w:pPr>
        <w:spacing w:after="0"/>
      </w:pPr>
    </w:p>
    <w:p w14:paraId="34309367" w14:textId="77777777" w:rsidR="00581929" w:rsidRDefault="00581929" w:rsidP="007E1037">
      <w:pPr>
        <w:spacing w:after="0"/>
      </w:pPr>
    </w:p>
    <w:p w14:paraId="29ACF35C" w14:textId="77777777" w:rsidR="00581929" w:rsidRDefault="00581929" w:rsidP="007E1037">
      <w:pPr>
        <w:spacing w:after="0"/>
      </w:pPr>
    </w:p>
    <w:p w14:paraId="19900766" w14:textId="77777777" w:rsidR="00581929" w:rsidRDefault="00581929" w:rsidP="007E1037">
      <w:pPr>
        <w:spacing w:after="0"/>
      </w:pPr>
    </w:p>
    <w:p w14:paraId="3E10A5C4" w14:textId="77777777" w:rsidR="00581929" w:rsidRDefault="00581929" w:rsidP="007E1037">
      <w:pPr>
        <w:spacing w:after="0"/>
      </w:pPr>
    </w:p>
    <w:p w14:paraId="5C8D0760" w14:textId="77777777" w:rsidR="00581929" w:rsidRDefault="00581929" w:rsidP="007E1037">
      <w:pPr>
        <w:spacing w:after="0"/>
      </w:pPr>
    </w:p>
    <w:p w14:paraId="03027053" w14:textId="77777777" w:rsidR="00581929" w:rsidRDefault="00581929" w:rsidP="007E1037">
      <w:pPr>
        <w:spacing w:after="0"/>
      </w:pPr>
    </w:p>
    <w:p w14:paraId="6A29411B" w14:textId="77777777" w:rsidR="00581929" w:rsidRDefault="00581929" w:rsidP="007E1037">
      <w:pPr>
        <w:spacing w:after="0"/>
      </w:pPr>
    </w:p>
    <w:p w14:paraId="4425E3C2" w14:textId="77777777" w:rsidR="00581929" w:rsidRDefault="00581929" w:rsidP="007E1037">
      <w:pPr>
        <w:spacing w:after="0"/>
      </w:pPr>
    </w:p>
    <w:p w14:paraId="0747E7E8" w14:textId="77777777" w:rsidR="00581929" w:rsidRDefault="00581929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86C00" w:rsidRPr="00FF3ADF" w14:paraId="3C09A735" w14:textId="77777777" w:rsidTr="00786C00">
        <w:tc>
          <w:tcPr>
            <w:tcW w:w="8296" w:type="dxa"/>
            <w:gridSpan w:val="2"/>
            <w:vAlign w:val="center"/>
          </w:tcPr>
          <w:p w14:paraId="1C030CAA" w14:textId="15889C21" w:rsidR="00786C00" w:rsidRPr="00FF3ADF" w:rsidRDefault="00786C00" w:rsidP="00786C00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lastRenderedPageBreak/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86C00" w:rsidRPr="00FF3ADF" w14:paraId="18177C5B" w14:textId="77777777" w:rsidTr="00927F1E">
        <w:tc>
          <w:tcPr>
            <w:tcW w:w="2100" w:type="dxa"/>
            <w:vAlign w:val="center"/>
          </w:tcPr>
          <w:p w14:paraId="37EEB372" w14:textId="0580C0C0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5B66F6D0" w14:textId="376F2EF6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86C00" w:rsidRPr="00C30E96" w14:paraId="1168C1EB" w14:textId="77777777" w:rsidTr="00927F1E">
        <w:tc>
          <w:tcPr>
            <w:tcW w:w="2100" w:type="dxa"/>
            <w:vAlign w:val="center"/>
          </w:tcPr>
          <w:p w14:paraId="0B59D731" w14:textId="088B1B44" w:rsidR="00786C00" w:rsidRPr="00FC4971" w:rsidRDefault="00AD1E35" w:rsidP="00786C00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0A1272E" w14:textId="770F89F6" w:rsidR="00786C00" w:rsidRPr="007E7082" w:rsidRDefault="007E7082" w:rsidP="00786C00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86C00" w:rsidRPr="00FB194A" w14:paraId="6E353817" w14:textId="77777777" w:rsidTr="00927F1E">
        <w:tc>
          <w:tcPr>
            <w:tcW w:w="2100" w:type="dxa"/>
            <w:vAlign w:val="center"/>
          </w:tcPr>
          <w:p w14:paraId="7AE3FC4E" w14:textId="6EBEAA8B" w:rsidR="00786C00" w:rsidRPr="00FB194A" w:rsidRDefault="00FC4971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1753356C" w14:textId="03ABF3AD" w:rsidR="00786C00" w:rsidRPr="00E244C0" w:rsidRDefault="007E7082" w:rsidP="00786C00">
            <w:pPr>
              <w:spacing w:after="60"/>
              <w:rPr>
                <w:lang w:val="en-US"/>
              </w:rPr>
            </w:pPr>
            <w:r>
              <w:t xml:space="preserve">Κωδικός </w:t>
            </w:r>
            <w:r w:rsidR="00E244C0">
              <w:t>Προϊόντος</w:t>
            </w:r>
          </w:p>
        </w:tc>
      </w:tr>
      <w:tr w:rsidR="00413A28" w:rsidRPr="00FB194A" w14:paraId="0AA8E1D9" w14:textId="77777777" w:rsidTr="00DE15D2">
        <w:tc>
          <w:tcPr>
            <w:tcW w:w="2100" w:type="dxa"/>
            <w:vAlign w:val="center"/>
          </w:tcPr>
          <w:p w14:paraId="5F98A368" w14:textId="77777777" w:rsidR="00413A28" w:rsidRPr="00FB3368" w:rsidRDefault="00413A28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7DC1B0CF" w14:textId="77777777" w:rsidR="00413A28" w:rsidRPr="00E244C0" w:rsidRDefault="00413A28" w:rsidP="00DE15D2">
            <w:pPr>
              <w:spacing w:after="60"/>
            </w:pPr>
            <w:r>
              <w:t>Τίτλος/Περιγραφή</w:t>
            </w:r>
          </w:p>
        </w:tc>
      </w:tr>
      <w:tr w:rsidR="00581929" w:rsidRPr="00FB194A" w14:paraId="3B76C886" w14:textId="77777777" w:rsidTr="00DE15D2">
        <w:tc>
          <w:tcPr>
            <w:tcW w:w="2100" w:type="dxa"/>
            <w:vAlign w:val="center"/>
          </w:tcPr>
          <w:p w14:paraId="624E5462" w14:textId="726003F5" w:rsidR="00581929" w:rsidRDefault="00581929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6196" w:type="dxa"/>
            <w:vAlign w:val="center"/>
          </w:tcPr>
          <w:p w14:paraId="72081767" w14:textId="688D9D11" w:rsidR="00581929" w:rsidRPr="00581929" w:rsidRDefault="00581929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</w:tr>
      <w:tr w:rsidR="00413A28" w:rsidRPr="00FB194A" w14:paraId="7BFDDA4E" w14:textId="77777777" w:rsidTr="00DE15D2">
        <w:tc>
          <w:tcPr>
            <w:tcW w:w="2100" w:type="dxa"/>
            <w:vAlign w:val="center"/>
          </w:tcPr>
          <w:p w14:paraId="67ADF44E" w14:textId="77777777" w:rsidR="00413A28" w:rsidRPr="00FB3368" w:rsidRDefault="00413A28" w:rsidP="00DE15D2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17824781" w14:textId="06DE9815" w:rsidR="00413A28" w:rsidRPr="00413A28" w:rsidRDefault="00413A28" w:rsidP="00DE15D2">
            <w:pPr>
              <w:spacing w:after="60"/>
            </w:pPr>
            <w:r>
              <w:t>Περιγραφή</w:t>
            </w:r>
            <w:r w:rsidR="00581929">
              <w:rPr>
                <w:lang w:val="en-US"/>
              </w:rPr>
              <w:t xml:space="preserve"> </w:t>
            </w:r>
            <w:r w:rsidR="00581929">
              <w:t>για</w:t>
            </w:r>
            <w:r>
              <w:t xml:space="preserve"> </w:t>
            </w:r>
            <w:r>
              <w:rPr>
                <w:lang w:val="en-US"/>
              </w:rPr>
              <w:t xml:space="preserve">eshop </w:t>
            </w:r>
          </w:p>
        </w:tc>
      </w:tr>
      <w:tr w:rsidR="00581929" w:rsidRPr="00FB194A" w14:paraId="6313C8E6" w14:textId="77777777" w:rsidTr="00EB582E">
        <w:tc>
          <w:tcPr>
            <w:tcW w:w="2100" w:type="dxa"/>
            <w:vAlign w:val="center"/>
          </w:tcPr>
          <w:p w14:paraId="0C288F54" w14:textId="77777777" w:rsidR="00581929" w:rsidRPr="0067398E" w:rsidRDefault="00581929" w:rsidP="00EB582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6196" w:type="dxa"/>
            <w:vAlign w:val="center"/>
          </w:tcPr>
          <w:p w14:paraId="0B0F3FEB" w14:textId="77777777" w:rsidR="00581929" w:rsidRDefault="00581929" w:rsidP="00EB582E">
            <w:pPr>
              <w:spacing w:after="60"/>
            </w:pPr>
            <w:r>
              <w:t>Τιμή Χονδρικής</w:t>
            </w:r>
          </w:p>
        </w:tc>
      </w:tr>
      <w:tr w:rsidR="00424484" w:rsidRPr="00FB194A" w14:paraId="0AE29F6C" w14:textId="77777777" w:rsidTr="000B0E7D">
        <w:tc>
          <w:tcPr>
            <w:tcW w:w="2100" w:type="dxa"/>
            <w:vAlign w:val="center"/>
          </w:tcPr>
          <w:p w14:paraId="105C1390" w14:textId="77777777" w:rsidR="00424484" w:rsidRPr="00424484" w:rsidRDefault="00424484" w:rsidP="000B0E7D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LIANIKI</w:t>
            </w:r>
          </w:p>
        </w:tc>
        <w:tc>
          <w:tcPr>
            <w:tcW w:w="6196" w:type="dxa"/>
            <w:vAlign w:val="center"/>
          </w:tcPr>
          <w:p w14:paraId="37672426" w14:textId="77777777" w:rsidR="00424484" w:rsidRDefault="00424484" w:rsidP="000B0E7D">
            <w:pPr>
              <w:spacing w:after="60"/>
            </w:pPr>
            <w:r>
              <w:t>Τιμή Λιανικής</w:t>
            </w:r>
          </w:p>
        </w:tc>
      </w:tr>
      <w:tr w:rsidR="00413A28" w:rsidRPr="00FB194A" w14:paraId="1319C276" w14:textId="77777777" w:rsidTr="00927F1E">
        <w:tc>
          <w:tcPr>
            <w:tcW w:w="2100" w:type="dxa"/>
            <w:vAlign w:val="center"/>
          </w:tcPr>
          <w:p w14:paraId="4B0485EA" w14:textId="2E44074D" w:rsidR="00413A28" w:rsidRPr="00413A28" w:rsidRDefault="00413A28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07925028" w14:textId="3EB95926" w:rsidR="00413A28" w:rsidRPr="0088575F" w:rsidRDefault="0088575F" w:rsidP="00786C00">
            <w:pPr>
              <w:spacing w:after="60"/>
            </w:pPr>
            <w:r>
              <w:t>Στοκ</w:t>
            </w:r>
          </w:p>
        </w:tc>
      </w:tr>
      <w:tr w:rsidR="00E64D6F" w:rsidRPr="00FB194A" w14:paraId="34BF4860" w14:textId="77777777" w:rsidTr="00927F1E">
        <w:tc>
          <w:tcPr>
            <w:tcW w:w="2100" w:type="dxa"/>
            <w:vAlign w:val="center"/>
          </w:tcPr>
          <w:p w14:paraId="17CBED94" w14:textId="1D1F30A5" w:rsidR="00E64D6F" w:rsidRDefault="0067398E" w:rsidP="00786C00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65FD9E" w14:textId="01B13887" w:rsidR="00E64D6F" w:rsidRPr="0067398E" w:rsidRDefault="0067398E" w:rsidP="00786C00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r>
              <w:rPr>
                <w:lang w:val="en-US"/>
              </w:rPr>
              <w:t>eshop</w:t>
            </w:r>
          </w:p>
        </w:tc>
      </w:tr>
    </w:tbl>
    <w:p w14:paraId="3C578E7E" w14:textId="788BDBB0" w:rsidR="00786C00" w:rsidRDefault="00786C00" w:rsidP="007E1037">
      <w:pPr>
        <w:spacing w:after="0"/>
      </w:pPr>
    </w:p>
    <w:p w14:paraId="065E9D34" w14:textId="77777777" w:rsidR="00321DC9" w:rsidRPr="00321DC9" w:rsidRDefault="00321DC9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91E4F" w14:paraId="0EBC90E1" w14:textId="77777777" w:rsidTr="00786C00">
        <w:tc>
          <w:tcPr>
            <w:tcW w:w="8296" w:type="dxa"/>
            <w:gridSpan w:val="2"/>
            <w:vAlign w:val="center"/>
          </w:tcPr>
          <w:p w14:paraId="1B93C36B" w14:textId="77777777" w:rsidR="00991E4F" w:rsidRPr="007D29C5" w:rsidRDefault="00991E4F" w:rsidP="00786C0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991E4F" w14:paraId="247E4DA6" w14:textId="77777777" w:rsidTr="00786C00">
        <w:tc>
          <w:tcPr>
            <w:tcW w:w="2689" w:type="dxa"/>
            <w:vAlign w:val="center"/>
          </w:tcPr>
          <w:p w14:paraId="730EB345" w14:textId="77777777" w:rsidR="00991E4F" w:rsidRPr="00385D6A" w:rsidRDefault="00991E4F" w:rsidP="00786C00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6004C5D" w14:textId="77777777" w:rsidR="00991E4F" w:rsidRPr="00385D6A" w:rsidRDefault="00991E4F" w:rsidP="00786C00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991E4F" w14:paraId="275E09F4" w14:textId="77777777" w:rsidTr="00786C00">
        <w:tc>
          <w:tcPr>
            <w:tcW w:w="2689" w:type="dxa"/>
            <w:vAlign w:val="center"/>
          </w:tcPr>
          <w:p w14:paraId="091B99EF" w14:textId="77777777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02ED091F" w14:textId="1933A72A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 w:rsidR="00CE0541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5A838C94" w14:textId="48D3FE36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 w:rsidR="00CE0541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03B4EAF4" w14:textId="77777777" w:rsid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10349847" w14:textId="6818EA6F" w:rsidR="00581929" w:rsidRPr="008179D2" w:rsidRDefault="00581929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r w:rsidRPr="003A2C60">
              <w:rPr>
                <w:lang w:val="en-US"/>
              </w:rPr>
              <w:t xml:space="preserve"> </w:t>
            </w:r>
            <w:proofErr w:type="spellStart"/>
            <w:r w:rsidRPr="003A2C60">
              <w:rPr>
                <w:lang w:val="en-US"/>
              </w:rPr>
              <w:t>upddate</w:t>
            </w:r>
            <w:proofErr w:type="spellEnd"/>
            <w:r w:rsidRPr="008179D2">
              <w:rPr>
                <w:bCs/>
                <w:lang w:val="en-US"/>
              </w:rPr>
              <w:t xml:space="preserve"> </w:t>
            </w:r>
            <w:r w:rsidRPr="008179D2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 xml:space="preserve">2023-09-26 </w:t>
            </w:r>
            <w:r w:rsidR="00F246C4">
              <w:rPr>
                <w:bCs/>
                <w:lang w:val="en-US"/>
              </w:rPr>
              <w:t>13:00:00</w:t>
            </w:r>
            <w:r w:rsidRPr="008179D2">
              <w:rPr>
                <w:bCs/>
                <w:lang w:val="en-US"/>
              </w:rPr>
              <w:t>"</w:t>
            </w:r>
          </w:p>
          <w:p w14:paraId="3F8E2679" w14:textId="4EA64D4F" w:rsidR="00991E4F" w:rsidRPr="00385D6A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653B66A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>{</w:t>
            </w:r>
          </w:p>
          <w:p w14:paraId="32DCF36C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"success": true,</w:t>
            </w:r>
          </w:p>
          <w:p w14:paraId="61735445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"error": "",</w:t>
            </w:r>
          </w:p>
          <w:p w14:paraId="2074B356" w14:textId="5FB9FD19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</w:t>
            </w:r>
            <w:proofErr w:type="spellStart"/>
            <w:r w:rsidRPr="00581929">
              <w:rPr>
                <w:bCs/>
                <w:lang w:val="en-US"/>
              </w:rPr>
              <w:t>totalcount</w:t>
            </w:r>
            <w:proofErr w:type="spellEnd"/>
            <w:r w:rsidRPr="00581929">
              <w:rPr>
                <w:bCs/>
                <w:lang w:val="en-US"/>
              </w:rPr>
              <w:t>": 2</w:t>
            </w:r>
            <w:r>
              <w:rPr>
                <w:bCs/>
                <w:lang w:val="en-US"/>
              </w:rPr>
              <w:t>35</w:t>
            </w:r>
            <w:r w:rsidRPr="00581929">
              <w:rPr>
                <w:bCs/>
                <w:lang w:val="en-US"/>
              </w:rPr>
              <w:t>,</w:t>
            </w:r>
          </w:p>
          <w:p w14:paraId="38109CAB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"data": [</w:t>
            </w:r>
          </w:p>
          <w:p w14:paraId="70572F53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{</w:t>
            </w:r>
          </w:p>
          <w:p w14:paraId="5BBF6FD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"ITEMID": 6841,</w:t>
            </w:r>
          </w:p>
          <w:p w14:paraId="5A33AD6E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"CODE": "010005300",</w:t>
            </w:r>
          </w:p>
          <w:p w14:paraId="0B9132A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"NAME": "Alkmene Tea Tree Oil 10 ml",</w:t>
            </w:r>
          </w:p>
          <w:p w14:paraId="5C4FD98C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"SHOPNAME": "",</w:t>
            </w:r>
          </w:p>
          <w:p w14:paraId="7E59BD4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"BARCODE": "4003583188383",</w:t>
            </w:r>
          </w:p>
          <w:p w14:paraId="53BE47F2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"PRICE": 9.15,</w:t>
            </w:r>
          </w:p>
          <w:p w14:paraId="45DAE6F4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"LIANIKI": 11.35,</w:t>
            </w:r>
          </w:p>
          <w:p w14:paraId="79DB08E3" w14:textId="6E7E032B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"STOCK": </w:t>
            </w:r>
            <w:r>
              <w:rPr>
                <w:bCs/>
                <w:lang w:val="en-US"/>
              </w:rPr>
              <w:t>6</w:t>
            </w:r>
            <w:r w:rsidRPr="00581929">
              <w:rPr>
                <w:bCs/>
                <w:lang w:val="en-US"/>
              </w:rPr>
              <w:t>,</w:t>
            </w:r>
          </w:p>
          <w:p w14:paraId="62F0DC0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"VISIBILITY": 1</w:t>
            </w:r>
          </w:p>
          <w:p w14:paraId="4D360A94" w14:textId="77777777" w:rsid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},</w:t>
            </w:r>
          </w:p>
          <w:p w14:paraId="245B581B" w14:textId="5AF0F999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….</w:t>
            </w:r>
          </w:p>
          <w:p w14:paraId="2D40AA4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{</w:t>
            </w:r>
          </w:p>
          <w:p w14:paraId="24D14FD2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"ITEMID": 12490,</w:t>
            </w:r>
          </w:p>
          <w:p w14:paraId="0CEFDF9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"CODE": "202010603",</w:t>
            </w:r>
          </w:p>
          <w:p w14:paraId="69617573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"NAME": "EQUILIBRA ΟΡΟΣ ΠΡΟΣΩΠΟΥ ΜΕ ΒΙΤΑΜΙΝΗ C 60ML",</w:t>
            </w:r>
          </w:p>
          <w:p w14:paraId="5AE3B58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"SHOPNAME": "",</w:t>
            </w:r>
          </w:p>
          <w:p w14:paraId="6CB927A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"BARCODE": "8000137017294",</w:t>
            </w:r>
          </w:p>
          <w:p w14:paraId="163349C6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"PRICE": 18.49,</w:t>
            </w:r>
          </w:p>
          <w:p w14:paraId="48A20094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"LIANIKI": 22.93,</w:t>
            </w:r>
          </w:p>
          <w:p w14:paraId="09FD0AD5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"STOCK": 25,</w:t>
            </w:r>
          </w:p>
          <w:p w14:paraId="4B95316B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"VISIBILITY": 1</w:t>
            </w:r>
          </w:p>
          <w:p w14:paraId="3595BDD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}</w:t>
            </w:r>
          </w:p>
          <w:p w14:paraId="4CA1F259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]</w:t>
            </w:r>
          </w:p>
          <w:p w14:paraId="60FEBB23" w14:textId="7BDB0E1B" w:rsidR="00FB194A" w:rsidRPr="00385D6A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>}</w:t>
            </w:r>
          </w:p>
        </w:tc>
      </w:tr>
    </w:tbl>
    <w:p w14:paraId="61DB94E4" w14:textId="77777777" w:rsidR="00554CB1" w:rsidRDefault="00554CB1" w:rsidP="00554CB1">
      <w:pPr>
        <w:pStyle w:val="Heading3"/>
      </w:pPr>
      <w:bookmarkStart w:id="14" w:name="_Toc117700785"/>
      <w:bookmarkStart w:id="15" w:name="_Toc146709391"/>
      <w:r>
        <w:lastRenderedPageBreak/>
        <w:t>Υπόλοιπα ειδών</w:t>
      </w:r>
      <w:bookmarkEnd w:id="14"/>
      <w:bookmarkEnd w:id="15"/>
    </w:p>
    <w:p w14:paraId="7928E848" w14:textId="77777777" w:rsidR="005673F7" w:rsidRDefault="005673F7" w:rsidP="00554CB1"/>
    <w:p w14:paraId="3FEBDFD2" w14:textId="2C73FFCB" w:rsidR="00554CB1" w:rsidRDefault="00554CB1" w:rsidP="00554CB1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p w14:paraId="677A413B" w14:textId="77777777" w:rsidR="005673F7" w:rsidRDefault="005673F7" w:rsidP="00554CB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554CB1" w14:paraId="2093E45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51D5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2A5A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8D99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73389F7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1167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80AD" w14:textId="77777777" w:rsidR="00554CB1" w:rsidRDefault="00554CB1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21AC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554CB1" w14:paraId="4337F40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A712" w14:textId="77777777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58F3" w14:textId="77777777" w:rsidR="00554CB1" w:rsidRDefault="00554C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1BF9" w14:textId="77777777" w:rsidR="00554CB1" w:rsidRDefault="00554CB1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54CB1" w14:paraId="25D985EB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7355" w14:textId="77777777" w:rsidR="00554CB1" w:rsidRDefault="00554CB1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77133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8BE5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3A795DC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44EA" w14:textId="77777777" w:rsidR="00554CB1" w:rsidRDefault="00554C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554CB1" w14:paraId="3154387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CCC05" w14:textId="4B3EAF7A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BD760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24596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5C84E1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6D05" w14:textId="77777777" w:rsidR="00554CB1" w:rsidRDefault="00554C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191B" w14:textId="77777777" w:rsidR="00554CB1" w:rsidRDefault="00554CB1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F4CF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DCD860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A3BE" w14:textId="77777777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16106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1B71" w14:textId="77777777" w:rsidR="00554CB1" w:rsidRDefault="00554CB1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409CB648" w14:textId="77777777" w:rsidR="00554CB1" w:rsidRDefault="00554CB1" w:rsidP="00554CB1">
      <w:pPr>
        <w:spacing w:after="0"/>
      </w:pPr>
    </w:p>
    <w:p w14:paraId="5709B0E9" w14:textId="77777777" w:rsidR="00554CB1" w:rsidRDefault="00554CB1" w:rsidP="00554CB1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4CB1" w14:paraId="1222CF5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C2CC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D204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786606E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78C0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A3B69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554CB1" w14:paraId="258459D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C5DA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743E5" w14:textId="77777777" w:rsidR="00554CB1" w:rsidRDefault="00554CB1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554CB1" w14:paraId="3C2A19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883E5" w14:textId="77777777" w:rsidR="00554CB1" w:rsidRDefault="00554CB1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D7C2" w14:textId="77777777" w:rsidR="00554CB1" w:rsidRDefault="00554CB1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554CB1" w14:paraId="3A1FE83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C173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A208F" w14:textId="77777777" w:rsidR="00554CB1" w:rsidRDefault="00554CB1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51D4147" w14:textId="77777777" w:rsidR="00554CB1" w:rsidRDefault="00554CB1" w:rsidP="00554CB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4CB1" w14:paraId="7D2A73D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E27D1" w14:textId="77777777" w:rsidR="00554CB1" w:rsidRDefault="00554CB1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554CB1" w14:paraId="7D48E5D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BCC5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BE4A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69C5F7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725F9" w14:textId="77777777" w:rsidR="00554CB1" w:rsidRDefault="00554CB1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C7CD" w14:textId="77777777" w:rsidR="00554CB1" w:rsidRDefault="00554CB1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554CB1" w14:paraId="2736B522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62A78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266B" w14:textId="77777777" w:rsidR="00554CB1" w:rsidRDefault="00554CB1">
            <w:pPr>
              <w:spacing w:after="60"/>
            </w:pPr>
            <w:r>
              <w:t>Κωδικός Είδους</w:t>
            </w:r>
          </w:p>
        </w:tc>
      </w:tr>
      <w:tr w:rsidR="004F16F8" w14:paraId="5F14EA46" w14:textId="77777777" w:rsidTr="00EB58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B207" w14:textId="77777777" w:rsidR="004F16F8" w:rsidRPr="00554CB1" w:rsidRDefault="004F16F8" w:rsidP="00EB582E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B984" w14:textId="77777777" w:rsidR="004F16F8" w:rsidRDefault="004F16F8" w:rsidP="00EB582E">
            <w:pPr>
              <w:spacing w:after="60"/>
            </w:pPr>
            <w:r>
              <w:t>Τιμή χονδρικής</w:t>
            </w:r>
          </w:p>
        </w:tc>
      </w:tr>
      <w:tr w:rsidR="00554CB1" w14:paraId="44E55B1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A028" w14:textId="6FCAB784" w:rsid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01152" w14:textId="75B9F873" w:rsidR="00554CB1" w:rsidRPr="00554CB1" w:rsidRDefault="00554CB1">
            <w:pPr>
              <w:spacing w:after="60"/>
            </w:pPr>
            <w:r>
              <w:t>Τιμή Λιανικής</w:t>
            </w:r>
          </w:p>
        </w:tc>
      </w:tr>
      <w:tr w:rsidR="00554CB1" w14:paraId="341F560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B674" w14:textId="28429D12" w:rsidR="00554CB1" w:rsidRP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61FF" w14:textId="09FE2D47" w:rsidR="00554CB1" w:rsidRDefault="00554CB1">
            <w:pPr>
              <w:spacing w:after="60"/>
            </w:pPr>
            <w:r>
              <w:t>Υπόλοιπο</w:t>
            </w:r>
          </w:p>
        </w:tc>
      </w:tr>
    </w:tbl>
    <w:p w14:paraId="3F91B0CD" w14:textId="5F23D424" w:rsidR="00554CB1" w:rsidRDefault="00554CB1" w:rsidP="00554CB1">
      <w:pPr>
        <w:spacing w:after="0"/>
      </w:pPr>
    </w:p>
    <w:p w14:paraId="7C8E519A" w14:textId="7ADD69B1" w:rsidR="00554CB1" w:rsidRDefault="00554CB1" w:rsidP="00554CB1">
      <w:pPr>
        <w:spacing w:after="0"/>
      </w:pPr>
    </w:p>
    <w:p w14:paraId="30180177" w14:textId="77777777" w:rsidR="005673F7" w:rsidRDefault="005673F7" w:rsidP="00554CB1">
      <w:pPr>
        <w:spacing w:after="0"/>
      </w:pPr>
    </w:p>
    <w:p w14:paraId="3CA84D04" w14:textId="77777777" w:rsidR="005673F7" w:rsidRDefault="005673F7" w:rsidP="00554CB1">
      <w:pPr>
        <w:spacing w:after="0"/>
      </w:pPr>
    </w:p>
    <w:p w14:paraId="3FDF83E1" w14:textId="77777777" w:rsidR="005673F7" w:rsidRDefault="005673F7" w:rsidP="00554CB1">
      <w:pPr>
        <w:spacing w:after="0"/>
      </w:pPr>
    </w:p>
    <w:p w14:paraId="4A2D79EE" w14:textId="77777777" w:rsidR="005673F7" w:rsidRDefault="005673F7" w:rsidP="00554CB1">
      <w:pPr>
        <w:spacing w:after="0"/>
      </w:pPr>
    </w:p>
    <w:p w14:paraId="485EB95E" w14:textId="77777777" w:rsidR="005673F7" w:rsidRDefault="005673F7" w:rsidP="00554CB1">
      <w:pPr>
        <w:spacing w:after="0"/>
      </w:pPr>
    </w:p>
    <w:p w14:paraId="396A269A" w14:textId="77777777" w:rsidR="005673F7" w:rsidRDefault="005673F7" w:rsidP="00554CB1">
      <w:pPr>
        <w:spacing w:after="0"/>
      </w:pPr>
    </w:p>
    <w:p w14:paraId="196CD874" w14:textId="77777777" w:rsidR="005673F7" w:rsidRDefault="005673F7" w:rsidP="00554CB1">
      <w:pPr>
        <w:spacing w:after="0"/>
      </w:pPr>
    </w:p>
    <w:p w14:paraId="65F579E1" w14:textId="77777777" w:rsidR="005673F7" w:rsidRDefault="005673F7" w:rsidP="00554CB1">
      <w:pPr>
        <w:spacing w:after="0"/>
      </w:pPr>
    </w:p>
    <w:p w14:paraId="1B2CA91C" w14:textId="77777777" w:rsidR="00554CB1" w:rsidRDefault="00554CB1" w:rsidP="00554CB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554CB1" w14:paraId="36B8CD98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6CF5" w14:textId="77777777" w:rsidR="00554CB1" w:rsidRDefault="00554CB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554CB1" w14:paraId="5ED51DD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0AD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FD61" w14:textId="77777777" w:rsidR="00554CB1" w:rsidRDefault="00554CB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554CB1" w14:paraId="1B2F086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DCB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AED60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5560AE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0EC645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17D2D24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96E7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921D17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316EA3B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7C8C891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3674F64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4017D17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6CCC72E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7A605D6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5DED459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72946D3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432F381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0586B08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554CB1" w14:paraId="15364E1C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3DB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1E5AD2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53319D8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3175C38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0DDBBAD6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419B699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1156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C5BB70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258A716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B2C3FD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7B99543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4440EEF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0A1D497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</w:t>
            </w:r>
            <w:proofErr w:type="gramStart"/>
            <w:r>
              <w:rPr>
                <w:bCs/>
                <w:lang w:val="en-US"/>
              </w:rPr>
              <w:t xml:space="preserve">",   </w:t>
            </w:r>
            <w:proofErr w:type="gramEnd"/>
            <w:r>
              <w:rPr>
                <w:bCs/>
                <w:lang w:val="en-US"/>
              </w:rPr>
              <w:t xml:space="preserve">   …</w:t>
            </w:r>
          </w:p>
          <w:p w14:paraId="2098F144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266C81A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2BB726EF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2C5D5FF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554CB1" w14:paraId="10D64F94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F4C6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6604040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1A97B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6E3B4342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72903DE0" w14:textId="57DF9A62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r w:rsidR="005673F7">
              <w:rPr>
                <w:bCs/>
                <w:lang w:val="en-US"/>
              </w:rPr>
              <w:t xml:space="preserve"> </w:t>
            </w:r>
            <w:proofErr w:type="spellStart"/>
            <w:r w:rsidR="005673F7">
              <w:rPr>
                <w:bCs/>
                <w:lang w:val="en-US"/>
              </w:rPr>
              <w:t>upddate</w:t>
            </w:r>
            <w:proofErr w:type="spellEnd"/>
            <w:r w:rsidR="005673F7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":"2021-05-14 00:00"</w:t>
            </w:r>
          </w:p>
          <w:p w14:paraId="22A2A0C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BE0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1528E49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5CD524A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77EB16C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08B78E8D" w14:textId="77777777" w:rsidR="00554CB1" w:rsidRDefault="00554CB1" w:rsidP="00554CB1">
      <w:pPr>
        <w:rPr>
          <w:b/>
        </w:rPr>
      </w:pPr>
    </w:p>
    <w:p w14:paraId="04E46A07" w14:textId="77777777" w:rsidR="00554CB1" w:rsidRDefault="00554CB1" w:rsidP="00554CB1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49C447DD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A05C168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19D95746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1F5DD84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103FD691" w14:textId="6A5055F1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4 00:00"</w:t>
      </w:r>
    </w:p>
    <w:p w14:paraId="7C172255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E8D16C9" w14:textId="30972145" w:rsidR="00554CB1" w:rsidRDefault="00554CB1" w:rsidP="00554CB1">
      <w:pPr>
        <w:spacing w:after="0"/>
        <w:rPr>
          <w:b/>
          <w:lang w:val="en-US"/>
        </w:rPr>
      </w:pPr>
    </w:p>
    <w:p w14:paraId="30E42F41" w14:textId="3CF5ACA0" w:rsidR="003710EE" w:rsidRDefault="003710EE" w:rsidP="00554CB1">
      <w:pPr>
        <w:spacing w:after="0"/>
        <w:rPr>
          <w:b/>
          <w:lang w:val="en-US"/>
        </w:rPr>
      </w:pPr>
    </w:p>
    <w:p w14:paraId="37EC5210" w14:textId="77777777" w:rsidR="003710EE" w:rsidRDefault="003710EE" w:rsidP="00554CB1">
      <w:pPr>
        <w:spacing w:after="0"/>
        <w:rPr>
          <w:b/>
          <w:lang w:val="en-US"/>
        </w:rPr>
      </w:pPr>
    </w:p>
    <w:p w14:paraId="3A3BACC7" w14:textId="77777777" w:rsidR="005673F7" w:rsidRDefault="005673F7" w:rsidP="00554CB1">
      <w:pPr>
        <w:spacing w:after="0"/>
        <w:rPr>
          <w:b/>
          <w:lang w:val="en-US"/>
        </w:rPr>
      </w:pPr>
    </w:p>
    <w:p w14:paraId="683B85AE" w14:textId="77777777" w:rsidR="005673F7" w:rsidRDefault="005673F7" w:rsidP="00554CB1">
      <w:pPr>
        <w:spacing w:after="0"/>
        <w:rPr>
          <w:b/>
          <w:lang w:val="en-US"/>
        </w:rPr>
      </w:pPr>
    </w:p>
    <w:p w14:paraId="441EF572" w14:textId="77777777" w:rsidR="005673F7" w:rsidRDefault="005673F7" w:rsidP="00554CB1">
      <w:pPr>
        <w:spacing w:after="0"/>
        <w:rPr>
          <w:b/>
          <w:lang w:val="en-US"/>
        </w:rPr>
      </w:pPr>
    </w:p>
    <w:p w14:paraId="063E5AB5" w14:textId="77777777" w:rsidR="005673F7" w:rsidRDefault="005673F7" w:rsidP="00554CB1">
      <w:pPr>
        <w:spacing w:after="0"/>
        <w:rPr>
          <w:b/>
          <w:lang w:val="en-US"/>
        </w:rPr>
      </w:pPr>
    </w:p>
    <w:p w14:paraId="75ED099F" w14:textId="77777777" w:rsidR="005673F7" w:rsidRDefault="005673F7" w:rsidP="00554CB1">
      <w:pPr>
        <w:spacing w:after="0"/>
        <w:rPr>
          <w:b/>
          <w:lang w:val="en-US"/>
        </w:rPr>
      </w:pPr>
    </w:p>
    <w:p w14:paraId="3BF3557F" w14:textId="77777777" w:rsidR="005673F7" w:rsidRDefault="005673F7" w:rsidP="00554CB1">
      <w:pPr>
        <w:spacing w:after="0"/>
        <w:rPr>
          <w:b/>
          <w:lang w:val="en-US"/>
        </w:rPr>
      </w:pPr>
    </w:p>
    <w:p w14:paraId="5301ADBE" w14:textId="77777777" w:rsidR="005673F7" w:rsidRDefault="005673F7" w:rsidP="00554CB1">
      <w:pPr>
        <w:spacing w:after="0"/>
        <w:rPr>
          <w:b/>
          <w:lang w:val="en-US"/>
        </w:rPr>
      </w:pPr>
    </w:p>
    <w:p w14:paraId="25AFD2E5" w14:textId="77777777" w:rsidR="00554CB1" w:rsidRDefault="00554CB1" w:rsidP="00554CB1">
      <w:pPr>
        <w:spacing w:after="0"/>
        <w:rPr>
          <w:b/>
          <w:lang w:val="en-US"/>
        </w:rPr>
      </w:pPr>
      <w:r>
        <w:rPr>
          <w:b/>
        </w:rPr>
        <w:lastRenderedPageBreak/>
        <w:t>Επιτυχημένο</w:t>
      </w:r>
      <w:r>
        <w:rPr>
          <w:b/>
          <w:lang w:val="en-US"/>
        </w:rPr>
        <w:t xml:space="preserve"> Response</w:t>
      </w:r>
    </w:p>
    <w:p w14:paraId="02C4A36B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CBDE1E3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B8FAD24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41F2093B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2,</w:t>
      </w:r>
    </w:p>
    <w:p w14:paraId="7D58FD63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59FDC0D0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6DAE38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6841,</w:t>
      </w:r>
    </w:p>
    <w:p w14:paraId="46575E1A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"010005300",</w:t>
      </w:r>
    </w:p>
    <w:p w14:paraId="20C1DDCB" w14:textId="77777777" w:rsid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11.35,</w:t>
      </w:r>
    </w:p>
    <w:p w14:paraId="6A4BBC1C" w14:textId="3092BE8C" w:rsidR="005D59CC" w:rsidRPr="005673F7" w:rsidRDefault="005D59CC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  <w:t xml:space="preserve">     </w:t>
      </w:r>
      <w:r w:rsidRP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"LIANIKI"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: 25.00,</w:t>
      </w:r>
    </w:p>
    <w:p w14:paraId="1F4E1B20" w14:textId="0E48044C" w:rsidR="005673F7" w:rsidRPr="005673F7" w:rsidRDefault="005673F7" w:rsidP="005D59C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</w:t>
      </w:r>
      <w:r w:rsid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5</w:t>
      </w:r>
    </w:p>
    <w:p w14:paraId="127369C1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70ACBD6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EAB2F2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12490,</w:t>
      </w:r>
    </w:p>
    <w:p w14:paraId="1FDFAD1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"202010603",</w:t>
      </w:r>
    </w:p>
    <w:p w14:paraId="62FFB6D3" w14:textId="77777777" w:rsid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22.93,</w:t>
      </w:r>
    </w:p>
    <w:p w14:paraId="7DEEADEA" w14:textId="33681C2F" w:rsidR="005D59CC" w:rsidRPr="005673F7" w:rsidRDefault="005D59CC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</w:t>
      </w:r>
      <w:r w:rsidRP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"LIANIKI"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: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35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.00</w:t>
      </w:r>
    </w:p>
    <w:p w14:paraId="638E622F" w14:textId="7BD99858" w:rsidR="005673F7" w:rsidRPr="005673F7" w:rsidRDefault="005673F7" w:rsidP="005D59C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25</w:t>
      </w:r>
    </w:p>
    <w:p w14:paraId="68598AE6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4E3293FD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52FBF3D8" w14:textId="0564231C" w:rsidR="00296D08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  <w:r w:rsidR="00554CB1"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3115185" w14:textId="6A711130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EAD4F48" w14:textId="29C745C3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sectPr w:rsidR="00397590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E36506" w14:paraId="1202F58E" w14:textId="77777777" w:rsidTr="00293DE4">
      <w:tc>
        <w:tcPr>
          <w:tcW w:w="8522" w:type="dxa"/>
        </w:tcPr>
        <w:p w14:paraId="15142DF2" w14:textId="77777777" w:rsidR="00FE41DE" w:rsidRPr="00792104" w:rsidRDefault="00C665E2" w:rsidP="00FE41DE">
          <w:pPr>
            <w:pStyle w:val="Footer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792104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792104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  <w:p w14:paraId="5380DF4A" w14:textId="7AB4104F" w:rsidR="00FE41DE" w:rsidRPr="00FE41DE" w:rsidRDefault="0051461D" w:rsidP="00FE41DE">
          <w:pPr>
            <w:pStyle w:val="Footer"/>
            <w:jc w:val="right"/>
            <w:rPr>
              <w:color w:val="00B0F0"/>
              <w:lang w:val="en-US"/>
            </w:rPr>
          </w:pPr>
          <w:sdt>
            <w:sdtPr>
              <w:rPr>
                <w:color w:val="00B0F0"/>
                <w:lang w:val="en-US"/>
              </w:rPr>
              <w:alias w:val="Τίτλος"/>
              <w:tag w:val=""/>
              <w:id w:val="679003001"/>
              <w:placeholder>
                <w:docPart w:val="AA34914CB4504389AB068E0A1170AD4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F16F8">
                <w:rPr>
                  <w:color w:val="00B0F0"/>
                  <w:lang w:val="en-US"/>
                </w:rPr>
                <w:t>Web Services Cosmetics V.1.0</w:t>
              </w:r>
            </w:sdtContent>
          </w:sdt>
        </w:p>
      </w:tc>
    </w:tr>
  </w:tbl>
  <w:p w14:paraId="47C7D9F8" w14:textId="77777777" w:rsidR="00C665E2" w:rsidRPr="00FE41DE" w:rsidRDefault="00C665E2" w:rsidP="00FE41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Header"/>
      <w:rPr>
        <w:lang w:val="en-US"/>
      </w:rPr>
    </w:pPr>
    <w:r>
      <w:tab/>
    </w: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Header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Header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Header"/>
    </w:pPr>
  </w:p>
  <w:p w14:paraId="24A7D4F8" w14:textId="308323DB" w:rsidR="00C665E2" w:rsidRPr="00721CED" w:rsidRDefault="00C66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B43BD"/>
    <w:multiLevelType w:val="multilevel"/>
    <w:tmpl w:val="1166D1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Heading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0"/>
  </w:num>
  <w:num w:numId="2" w16cid:durableId="827478307">
    <w:abstractNumId w:val="23"/>
  </w:num>
  <w:num w:numId="3" w16cid:durableId="393893887">
    <w:abstractNumId w:val="20"/>
  </w:num>
  <w:num w:numId="4" w16cid:durableId="1376616019">
    <w:abstractNumId w:val="14"/>
  </w:num>
  <w:num w:numId="5" w16cid:durableId="1418136194">
    <w:abstractNumId w:val="4"/>
  </w:num>
  <w:num w:numId="6" w16cid:durableId="1421096605">
    <w:abstractNumId w:val="18"/>
  </w:num>
  <w:num w:numId="7" w16cid:durableId="304940788">
    <w:abstractNumId w:val="2"/>
  </w:num>
  <w:num w:numId="8" w16cid:durableId="467938262">
    <w:abstractNumId w:val="6"/>
  </w:num>
  <w:num w:numId="9" w16cid:durableId="1018119297">
    <w:abstractNumId w:val="13"/>
  </w:num>
  <w:num w:numId="10" w16cid:durableId="369497130">
    <w:abstractNumId w:val="7"/>
  </w:num>
  <w:num w:numId="11" w16cid:durableId="758872237">
    <w:abstractNumId w:val="21"/>
  </w:num>
  <w:num w:numId="12" w16cid:durableId="1589390748">
    <w:abstractNumId w:val="12"/>
  </w:num>
  <w:num w:numId="13" w16cid:durableId="1785343600">
    <w:abstractNumId w:val="28"/>
  </w:num>
  <w:num w:numId="14" w16cid:durableId="690108271">
    <w:abstractNumId w:val="5"/>
  </w:num>
  <w:num w:numId="15" w16cid:durableId="10265647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3"/>
  </w:num>
  <w:num w:numId="22" w16cid:durableId="2050563720">
    <w:abstractNumId w:val="17"/>
  </w:num>
  <w:num w:numId="23" w16cid:durableId="1518348510">
    <w:abstractNumId w:val="15"/>
  </w:num>
  <w:num w:numId="24" w16cid:durableId="835804182">
    <w:abstractNumId w:val="19"/>
  </w:num>
  <w:num w:numId="25" w16cid:durableId="1180775490">
    <w:abstractNumId w:val="24"/>
  </w:num>
  <w:num w:numId="26" w16cid:durableId="126432176">
    <w:abstractNumId w:val="0"/>
  </w:num>
  <w:num w:numId="27" w16cid:durableId="1809585145">
    <w:abstractNumId w:val="22"/>
  </w:num>
  <w:num w:numId="28" w16cid:durableId="240724136">
    <w:abstractNumId w:val="25"/>
  </w:num>
  <w:num w:numId="29" w16cid:durableId="997001952">
    <w:abstractNumId w:val="16"/>
  </w:num>
  <w:num w:numId="30" w16cid:durableId="1113086765">
    <w:abstractNumId w:val="27"/>
  </w:num>
  <w:num w:numId="31" w16cid:durableId="692803400">
    <w:abstractNumId w:val="8"/>
  </w:num>
  <w:num w:numId="32" w16cid:durableId="1994135168">
    <w:abstractNumId w:val="26"/>
  </w:num>
  <w:num w:numId="33" w16cid:durableId="1724866888">
    <w:abstractNumId w:val="9"/>
  </w:num>
  <w:num w:numId="34" w16cid:durableId="1607537818">
    <w:abstractNumId w:val="19"/>
  </w:num>
  <w:num w:numId="35" w16cid:durableId="1316036089">
    <w:abstractNumId w:val="29"/>
  </w:num>
  <w:num w:numId="36" w16cid:durableId="2107456111">
    <w:abstractNumId w:val="11"/>
  </w:num>
  <w:num w:numId="37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3695"/>
    <w:rsid w:val="00014C1A"/>
    <w:rsid w:val="0001567C"/>
    <w:rsid w:val="000159A9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52BB3"/>
    <w:rsid w:val="000540E7"/>
    <w:rsid w:val="00054400"/>
    <w:rsid w:val="00056770"/>
    <w:rsid w:val="00066C41"/>
    <w:rsid w:val="0007295F"/>
    <w:rsid w:val="0007691F"/>
    <w:rsid w:val="00076B24"/>
    <w:rsid w:val="00080880"/>
    <w:rsid w:val="0008222C"/>
    <w:rsid w:val="000832EC"/>
    <w:rsid w:val="00086AD1"/>
    <w:rsid w:val="0009080F"/>
    <w:rsid w:val="00092CF5"/>
    <w:rsid w:val="00096F9D"/>
    <w:rsid w:val="000A0680"/>
    <w:rsid w:val="000A7525"/>
    <w:rsid w:val="000A7EF4"/>
    <w:rsid w:val="000B178E"/>
    <w:rsid w:val="000B4564"/>
    <w:rsid w:val="000B73E5"/>
    <w:rsid w:val="000D08FD"/>
    <w:rsid w:val="000D1DA1"/>
    <w:rsid w:val="000D396C"/>
    <w:rsid w:val="000D61D4"/>
    <w:rsid w:val="000D6DD5"/>
    <w:rsid w:val="000E03E2"/>
    <w:rsid w:val="000E0603"/>
    <w:rsid w:val="000E102B"/>
    <w:rsid w:val="000E6677"/>
    <w:rsid w:val="000E7546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311AF"/>
    <w:rsid w:val="00132C26"/>
    <w:rsid w:val="00133B38"/>
    <w:rsid w:val="001367A1"/>
    <w:rsid w:val="00140ED8"/>
    <w:rsid w:val="001428E6"/>
    <w:rsid w:val="001447EE"/>
    <w:rsid w:val="00144A39"/>
    <w:rsid w:val="00152363"/>
    <w:rsid w:val="0015393D"/>
    <w:rsid w:val="0016011E"/>
    <w:rsid w:val="00161E1B"/>
    <w:rsid w:val="0017051F"/>
    <w:rsid w:val="00170893"/>
    <w:rsid w:val="001745FA"/>
    <w:rsid w:val="00177F2C"/>
    <w:rsid w:val="00182BDC"/>
    <w:rsid w:val="00183977"/>
    <w:rsid w:val="0018717B"/>
    <w:rsid w:val="00190F56"/>
    <w:rsid w:val="001950DB"/>
    <w:rsid w:val="0019593F"/>
    <w:rsid w:val="001A019D"/>
    <w:rsid w:val="001A4C5D"/>
    <w:rsid w:val="001B1088"/>
    <w:rsid w:val="001B29E7"/>
    <w:rsid w:val="001B6FF9"/>
    <w:rsid w:val="001C3619"/>
    <w:rsid w:val="001D1E15"/>
    <w:rsid w:val="001D3328"/>
    <w:rsid w:val="001D5F3E"/>
    <w:rsid w:val="001E2D51"/>
    <w:rsid w:val="001E59DD"/>
    <w:rsid w:val="001F4158"/>
    <w:rsid w:val="001F4F2C"/>
    <w:rsid w:val="001F7E72"/>
    <w:rsid w:val="00200FC6"/>
    <w:rsid w:val="00204C32"/>
    <w:rsid w:val="00215DB3"/>
    <w:rsid w:val="002166BB"/>
    <w:rsid w:val="00221E5F"/>
    <w:rsid w:val="00226E9F"/>
    <w:rsid w:val="002316CF"/>
    <w:rsid w:val="002377C2"/>
    <w:rsid w:val="0024297F"/>
    <w:rsid w:val="00244669"/>
    <w:rsid w:val="002451CB"/>
    <w:rsid w:val="002515C2"/>
    <w:rsid w:val="00253423"/>
    <w:rsid w:val="00253EBD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6D08"/>
    <w:rsid w:val="002A45CB"/>
    <w:rsid w:val="002A63F3"/>
    <w:rsid w:val="002A6BF1"/>
    <w:rsid w:val="002B1D4E"/>
    <w:rsid w:val="002B554F"/>
    <w:rsid w:val="002B5E6E"/>
    <w:rsid w:val="002B62F7"/>
    <w:rsid w:val="002C5295"/>
    <w:rsid w:val="002D10A0"/>
    <w:rsid w:val="002D1494"/>
    <w:rsid w:val="002D1932"/>
    <w:rsid w:val="002D2547"/>
    <w:rsid w:val="002D3037"/>
    <w:rsid w:val="002D3E5C"/>
    <w:rsid w:val="002D54CC"/>
    <w:rsid w:val="002D598E"/>
    <w:rsid w:val="002E3501"/>
    <w:rsid w:val="002E4936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75D4"/>
    <w:rsid w:val="0034020E"/>
    <w:rsid w:val="00346572"/>
    <w:rsid w:val="003502AE"/>
    <w:rsid w:val="00352D20"/>
    <w:rsid w:val="0035553C"/>
    <w:rsid w:val="003568D6"/>
    <w:rsid w:val="0035695C"/>
    <w:rsid w:val="00361DE6"/>
    <w:rsid w:val="00367CA3"/>
    <w:rsid w:val="00370D86"/>
    <w:rsid w:val="003710EE"/>
    <w:rsid w:val="0038318F"/>
    <w:rsid w:val="00383E81"/>
    <w:rsid w:val="00385D6A"/>
    <w:rsid w:val="00390BA4"/>
    <w:rsid w:val="00396226"/>
    <w:rsid w:val="00397590"/>
    <w:rsid w:val="003A012C"/>
    <w:rsid w:val="003A121F"/>
    <w:rsid w:val="003A2C60"/>
    <w:rsid w:val="003A3DE8"/>
    <w:rsid w:val="003C2A7A"/>
    <w:rsid w:val="003C45A3"/>
    <w:rsid w:val="003D09FF"/>
    <w:rsid w:val="003D569F"/>
    <w:rsid w:val="003E00AB"/>
    <w:rsid w:val="003E1177"/>
    <w:rsid w:val="003E2CEF"/>
    <w:rsid w:val="003E336B"/>
    <w:rsid w:val="003F2DFC"/>
    <w:rsid w:val="003F62E7"/>
    <w:rsid w:val="003F6F3D"/>
    <w:rsid w:val="00400E35"/>
    <w:rsid w:val="00404FEF"/>
    <w:rsid w:val="00406616"/>
    <w:rsid w:val="00406F3D"/>
    <w:rsid w:val="00411941"/>
    <w:rsid w:val="00413A28"/>
    <w:rsid w:val="00423A13"/>
    <w:rsid w:val="00424484"/>
    <w:rsid w:val="004325E1"/>
    <w:rsid w:val="004351A9"/>
    <w:rsid w:val="00440132"/>
    <w:rsid w:val="00441CD6"/>
    <w:rsid w:val="004465AF"/>
    <w:rsid w:val="0044791B"/>
    <w:rsid w:val="004502B2"/>
    <w:rsid w:val="00450DCB"/>
    <w:rsid w:val="004572BE"/>
    <w:rsid w:val="004572E3"/>
    <w:rsid w:val="00464C84"/>
    <w:rsid w:val="00472F70"/>
    <w:rsid w:val="004730B2"/>
    <w:rsid w:val="004756A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796D"/>
    <w:rsid w:val="004C2525"/>
    <w:rsid w:val="004D6A97"/>
    <w:rsid w:val="004E1D74"/>
    <w:rsid w:val="004F117C"/>
    <w:rsid w:val="004F16F8"/>
    <w:rsid w:val="004F386F"/>
    <w:rsid w:val="004F61D8"/>
    <w:rsid w:val="004F6B90"/>
    <w:rsid w:val="0050261C"/>
    <w:rsid w:val="00505CD0"/>
    <w:rsid w:val="005105EB"/>
    <w:rsid w:val="00510A4C"/>
    <w:rsid w:val="005117EA"/>
    <w:rsid w:val="0051461D"/>
    <w:rsid w:val="00520BD5"/>
    <w:rsid w:val="00523F4E"/>
    <w:rsid w:val="00531433"/>
    <w:rsid w:val="005439D6"/>
    <w:rsid w:val="00551740"/>
    <w:rsid w:val="00553F45"/>
    <w:rsid w:val="00554CB1"/>
    <w:rsid w:val="0055644C"/>
    <w:rsid w:val="005605AD"/>
    <w:rsid w:val="005673F7"/>
    <w:rsid w:val="005730F4"/>
    <w:rsid w:val="00573F6C"/>
    <w:rsid w:val="005747C0"/>
    <w:rsid w:val="005754DC"/>
    <w:rsid w:val="005766D8"/>
    <w:rsid w:val="00581929"/>
    <w:rsid w:val="00584484"/>
    <w:rsid w:val="005879CE"/>
    <w:rsid w:val="00587DBC"/>
    <w:rsid w:val="005907CE"/>
    <w:rsid w:val="00591587"/>
    <w:rsid w:val="00592F21"/>
    <w:rsid w:val="005A324D"/>
    <w:rsid w:val="005A3942"/>
    <w:rsid w:val="005A4936"/>
    <w:rsid w:val="005B4ED3"/>
    <w:rsid w:val="005B6204"/>
    <w:rsid w:val="005C075F"/>
    <w:rsid w:val="005C0E64"/>
    <w:rsid w:val="005C28FF"/>
    <w:rsid w:val="005C382B"/>
    <w:rsid w:val="005C54BB"/>
    <w:rsid w:val="005D0D2C"/>
    <w:rsid w:val="005D36E1"/>
    <w:rsid w:val="005D39B7"/>
    <w:rsid w:val="005D501A"/>
    <w:rsid w:val="005D59CC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5F610D"/>
    <w:rsid w:val="00600052"/>
    <w:rsid w:val="00601886"/>
    <w:rsid w:val="00601FC3"/>
    <w:rsid w:val="00603A3A"/>
    <w:rsid w:val="00603BBA"/>
    <w:rsid w:val="006050E3"/>
    <w:rsid w:val="00606EE3"/>
    <w:rsid w:val="006104B6"/>
    <w:rsid w:val="00613A1B"/>
    <w:rsid w:val="00614AEC"/>
    <w:rsid w:val="00617741"/>
    <w:rsid w:val="00620923"/>
    <w:rsid w:val="00623F5E"/>
    <w:rsid w:val="0062668B"/>
    <w:rsid w:val="006301B2"/>
    <w:rsid w:val="00633F74"/>
    <w:rsid w:val="00634E82"/>
    <w:rsid w:val="00635C9D"/>
    <w:rsid w:val="00646830"/>
    <w:rsid w:val="00646BA9"/>
    <w:rsid w:val="00647EB4"/>
    <w:rsid w:val="006530BF"/>
    <w:rsid w:val="006535DE"/>
    <w:rsid w:val="006613CC"/>
    <w:rsid w:val="00666EB8"/>
    <w:rsid w:val="00667FE0"/>
    <w:rsid w:val="0067398E"/>
    <w:rsid w:val="00676D07"/>
    <w:rsid w:val="00684BC3"/>
    <w:rsid w:val="00684C94"/>
    <w:rsid w:val="006876B3"/>
    <w:rsid w:val="00691684"/>
    <w:rsid w:val="006961BC"/>
    <w:rsid w:val="006A2E77"/>
    <w:rsid w:val="006A60D5"/>
    <w:rsid w:val="006B0FFF"/>
    <w:rsid w:val="006B49B9"/>
    <w:rsid w:val="006B4BD2"/>
    <w:rsid w:val="006B5F7C"/>
    <w:rsid w:val="006C4DD8"/>
    <w:rsid w:val="006C777E"/>
    <w:rsid w:val="006D1224"/>
    <w:rsid w:val="006D2915"/>
    <w:rsid w:val="006D5731"/>
    <w:rsid w:val="006E192D"/>
    <w:rsid w:val="006E29C3"/>
    <w:rsid w:val="006E35FA"/>
    <w:rsid w:val="006E39BA"/>
    <w:rsid w:val="006E679B"/>
    <w:rsid w:val="006F541A"/>
    <w:rsid w:val="00703BD2"/>
    <w:rsid w:val="00712358"/>
    <w:rsid w:val="00715A79"/>
    <w:rsid w:val="00717112"/>
    <w:rsid w:val="00721CED"/>
    <w:rsid w:val="0072351C"/>
    <w:rsid w:val="00724CC5"/>
    <w:rsid w:val="00733541"/>
    <w:rsid w:val="007452E5"/>
    <w:rsid w:val="00745418"/>
    <w:rsid w:val="00746235"/>
    <w:rsid w:val="00755B66"/>
    <w:rsid w:val="00757D50"/>
    <w:rsid w:val="00761382"/>
    <w:rsid w:val="007632E1"/>
    <w:rsid w:val="00763983"/>
    <w:rsid w:val="00764FE9"/>
    <w:rsid w:val="00771FEC"/>
    <w:rsid w:val="007733F0"/>
    <w:rsid w:val="00780F7F"/>
    <w:rsid w:val="0078160F"/>
    <w:rsid w:val="00782AA9"/>
    <w:rsid w:val="00784DA5"/>
    <w:rsid w:val="00786C00"/>
    <w:rsid w:val="00792104"/>
    <w:rsid w:val="007958DC"/>
    <w:rsid w:val="007B2AF8"/>
    <w:rsid w:val="007B37AD"/>
    <w:rsid w:val="007B4875"/>
    <w:rsid w:val="007B50E4"/>
    <w:rsid w:val="007B6939"/>
    <w:rsid w:val="007C74AE"/>
    <w:rsid w:val="007C75E2"/>
    <w:rsid w:val="007C7921"/>
    <w:rsid w:val="007D0C91"/>
    <w:rsid w:val="007D29C5"/>
    <w:rsid w:val="007D4222"/>
    <w:rsid w:val="007E1037"/>
    <w:rsid w:val="007E23E3"/>
    <w:rsid w:val="007E357B"/>
    <w:rsid w:val="007E7082"/>
    <w:rsid w:val="007E7C7A"/>
    <w:rsid w:val="007F135F"/>
    <w:rsid w:val="007F25F4"/>
    <w:rsid w:val="007F30D5"/>
    <w:rsid w:val="00800934"/>
    <w:rsid w:val="00801A57"/>
    <w:rsid w:val="0081038C"/>
    <w:rsid w:val="0081495E"/>
    <w:rsid w:val="00815D88"/>
    <w:rsid w:val="008160FB"/>
    <w:rsid w:val="008179D2"/>
    <w:rsid w:val="008226F8"/>
    <w:rsid w:val="0083065F"/>
    <w:rsid w:val="00831E40"/>
    <w:rsid w:val="00833228"/>
    <w:rsid w:val="008364AE"/>
    <w:rsid w:val="00846251"/>
    <w:rsid w:val="00846BB4"/>
    <w:rsid w:val="00850128"/>
    <w:rsid w:val="00855CCD"/>
    <w:rsid w:val="00861E87"/>
    <w:rsid w:val="008703C1"/>
    <w:rsid w:val="00871381"/>
    <w:rsid w:val="00873368"/>
    <w:rsid w:val="0088456C"/>
    <w:rsid w:val="0088575F"/>
    <w:rsid w:val="008867D9"/>
    <w:rsid w:val="0089310C"/>
    <w:rsid w:val="008A18DF"/>
    <w:rsid w:val="008A202C"/>
    <w:rsid w:val="008A5E6D"/>
    <w:rsid w:val="008A6025"/>
    <w:rsid w:val="008A6554"/>
    <w:rsid w:val="008A6E44"/>
    <w:rsid w:val="008A7562"/>
    <w:rsid w:val="008B0D31"/>
    <w:rsid w:val="008B1F36"/>
    <w:rsid w:val="008B468B"/>
    <w:rsid w:val="008B76CB"/>
    <w:rsid w:val="008C2544"/>
    <w:rsid w:val="008C4EF8"/>
    <w:rsid w:val="008C5200"/>
    <w:rsid w:val="008D215D"/>
    <w:rsid w:val="008D3E93"/>
    <w:rsid w:val="008D7AE7"/>
    <w:rsid w:val="008E5494"/>
    <w:rsid w:val="008E57B9"/>
    <w:rsid w:val="008F503F"/>
    <w:rsid w:val="00901DC3"/>
    <w:rsid w:val="0090267C"/>
    <w:rsid w:val="009034C8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05B2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9010B"/>
    <w:rsid w:val="00990A7E"/>
    <w:rsid w:val="00991E4F"/>
    <w:rsid w:val="009938F1"/>
    <w:rsid w:val="00993EAF"/>
    <w:rsid w:val="009A2B9B"/>
    <w:rsid w:val="009A4059"/>
    <w:rsid w:val="009A5944"/>
    <w:rsid w:val="009C07DD"/>
    <w:rsid w:val="009C3319"/>
    <w:rsid w:val="009C7B2E"/>
    <w:rsid w:val="009D6CA6"/>
    <w:rsid w:val="009E3113"/>
    <w:rsid w:val="009E4609"/>
    <w:rsid w:val="009E4924"/>
    <w:rsid w:val="009E7085"/>
    <w:rsid w:val="009F225B"/>
    <w:rsid w:val="009F59F9"/>
    <w:rsid w:val="00A0561E"/>
    <w:rsid w:val="00A12D9C"/>
    <w:rsid w:val="00A14263"/>
    <w:rsid w:val="00A14276"/>
    <w:rsid w:val="00A174F9"/>
    <w:rsid w:val="00A248BB"/>
    <w:rsid w:val="00A261BA"/>
    <w:rsid w:val="00A33617"/>
    <w:rsid w:val="00A33E49"/>
    <w:rsid w:val="00A522C7"/>
    <w:rsid w:val="00A54A5E"/>
    <w:rsid w:val="00A572E3"/>
    <w:rsid w:val="00A57A4D"/>
    <w:rsid w:val="00A611AE"/>
    <w:rsid w:val="00A61CFB"/>
    <w:rsid w:val="00A63FC9"/>
    <w:rsid w:val="00A72021"/>
    <w:rsid w:val="00A7306B"/>
    <w:rsid w:val="00A83294"/>
    <w:rsid w:val="00A83BBC"/>
    <w:rsid w:val="00A92A13"/>
    <w:rsid w:val="00A9517D"/>
    <w:rsid w:val="00AA177A"/>
    <w:rsid w:val="00AB1CAC"/>
    <w:rsid w:val="00AB221A"/>
    <w:rsid w:val="00AB5A9A"/>
    <w:rsid w:val="00AB794C"/>
    <w:rsid w:val="00AC1031"/>
    <w:rsid w:val="00AC457D"/>
    <w:rsid w:val="00AC5360"/>
    <w:rsid w:val="00AD1E35"/>
    <w:rsid w:val="00AD56E0"/>
    <w:rsid w:val="00AD5CF1"/>
    <w:rsid w:val="00AD7792"/>
    <w:rsid w:val="00AE3100"/>
    <w:rsid w:val="00AE3B22"/>
    <w:rsid w:val="00AF18A7"/>
    <w:rsid w:val="00AF2819"/>
    <w:rsid w:val="00AF2A08"/>
    <w:rsid w:val="00B00174"/>
    <w:rsid w:val="00B008BB"/>
    <w:rsid w:val="00B01B5C"/>
    <w:rsid w:val="00B01C0F"/>
    <w:rsid w:val="00B11D37"/>
    <w:rsid w:val="00B15FA5"/>
    <w:rsid w:val="00B1796B"/>
    <w:rsid w:val="00B258C0"/>
    <w:rsid w:val="00B32E0B"/>
    <w:rsid w:val="00B36927"/>
    <w:rsid w:val="00B370DB"/>
    <w:rsid w:val="00B37F67"/>
    <w:rsid w:val="00B40F47"/>
    <w:rsid w:val="00B42B72"/>
    <w:rsid w:val="00B45995"/>
    <w:rsid w:val="00B47104"/>
    <w:rsid w:val="00B52ECF"/>
    <w:rsid w:val="00B60ADF"/>
    <w:rsid w:val="00B60B19"/>
    <w:rsid w:val="00B60CEA"/>
    <w:rsid w:val="00B63B5F"/>
    <w:rsid w:val="00B63C59"/>
    <w:rsid w:val="00B66F29"/>
    <w:rsid w:val="00B6728A"/>
    <w:rsid w:val="00B7398B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5308"/>
    <w:rsid w:val="00BA5CE0"/>
    <w:rsid w:val="00BA7CE2"/>
    <w:rsid w:val="00BA7CE9"/>
    <w:rsid w:val="00BB072F"/>
    <w:rsid w:val="00BB37B0"/>
    <w:rsid w:val="00BB4F95"/>
    <w:rsid w:val="00BB63AA"/>
    <w:rsid w:val="00BB7F1D"/>
    <w:rsid w:val="00BC3CE9"/>
    <w:rsid w:val="00BC7421"/>
    <w:rsid w:val="00BC7460"/>
    <w:rsid w:val="00BD1005"/>
    <w:rsid w:val="00BD3438"/>
    <w:rsid w:val="00BD3B55"/>
    <w:rsid w:val="00BD7832"/>
    <w:rsid w:val="00BE2A4B"/>
    <w:rsid w:val="00BE6968"/>
    <w:rsid w:val="00BF1099"/>
    <w:rsid w:val="00BF1359"/>
    <w:rsid w:val="00BF176E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11EA"/>
    <w:rsid w:val="00C54981"/>
    <w:rsid w:val="00C57723"/>
    <w:rsid w:val="00C634B8"/>
    <w:rsid w:val="00C65187"/>
    <w:rsid w:val="00C65A8E"/>
    <w:rsid w:val="00C665E2"/>
    <w:rsid w:val="00C67A58"/>
    <w:rsid w:val="00C7035F"/>
    <w:rsid w:val="00C72052"/>
    <w:rsid w:val="00C7701B"/>
    <w:rsid w:val="00C779DD"/>
    <w:rsid w:val="00C800F7"/>
    <w:rsid w:val="00C83A97"/>
    <w:rsid w:val="00C920B3"/>
    <w:rsid w:val="00C96A3B"/>
    <w:rsid w:val="00CA3E55"/>
    <w:rsid w:val="00CA4E37"/>
    <w:rsid w:val="00CA6B2E"/>
    <w:rsid w:val="00CB1AF6"/>
    <w:rsid w:val="00CB1EE3"/>
    <w:rsid w:val="00CB41D5"/>
    <w:rsid w:val="00CC5BAF"/>
    <w:rsid w:val="00CD37C4"/>
    <w:rsid w:val="00CE0541"/>
    <w:rsid w:val="00CE3F99"/>
    <w:rsid w:val="00CF53B4"/>
    <w:rsid w:val="00CF7D3B"/>
    <w:rsid w:val="00D03861"/>
    <w:rsid w:val="00D04B66"/>
    <w:rsid w:val="00D14B96"/>
    <w:rsid w:val="00D1662E"/>
    <w:rsid w:val="00D211C9"/>
    <w:rsid w:val="00D21EAA"/>
    <w:rsid w:val="00D2458C"/>
    <w:rsid w:val="00D24828"/>
    <w:rsid w:val="00D24A95"/>
    <w:rsid w:val="00D2640E"/>
    <w:rsid w:val="00D37842"/>
    <w:rsid w:val="00D44700"/>
    <w:rsid w:val="00D44D72"/>
    <w:rsid w:val="00D47ADF"/>
    <w:rsid w:val="00D50120"/>
    <w:rsid w:val="00D50529"/>
    <w:rsid w:val="00D5333D"/>
    <w:rsid w:val="00D54A72"/>
    <w:rsid w:val="00D555A9"/>
    <w:rsid w:val="00D55FBF"/>
    <w:rsid w:val="00D5602B"/>
    <w:rsid w:val="00D5649F"/>
    <w:rsid w:val="00D57B73"/>
    <w:rsid w:val="00D61B7E"/>
    <w:rsid w:val="00D61CC4"/>
    <w:rsid w:val="00D61E85"/>
    <w:rsid w:val="00D62984"/>
    <w:rsid w:val="00D67AD7"/>
    <w:rsid w:val="00D67CE6"/>
    <w:rsid w:val="00D7078A"/>
    <w:rsid w:val="00D74F95"/>
    <w:rsid w:val="00D85719"/>
    <w:rsid w:val="00D87D93"/>
    <w:rsid w:val="00D95213"/>
    <w:rsid w:val="00D95B59"/>
    <w:rsid w:val="00D96690"/>
    <w:rsid w:val="00D96F7A"/>
    <w:rsid w:val="00D979E1"/>
    <w:rsid w:val="00DA1C2F"/>
    <w:rsid w:val="00DA2799"/>
    <w:rsid w:val="00DA44ED"/>
    <w:rsid w:val="00DA67CD"/>
    <w:rsid w:val="00DB03AD"/>
    <w:rsid w:val="00DB2558"/>
    <w:rsid w:val="00DB2C88"/>
    <w:rsid w:val="00DB3F7C"/>
    <w:rsid w:val="00DB76D5"/>
    <w:rsid w:val="00DC0D43"/>
    <w:rsid w:val="00DC4A3B"/>
    <w:rsid w:val="00DC5666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C1D"/>
    <w:rsid w:val="00E244C0"/>
    <w:rsid w:val="00E2460B"/>
    <w:rsid w:val="00E33428"/>
    <w:rsid w:val="00E337F0"/>
    <w:rsid w:val="00E34983"/>
    <w:rsid w:val="00E35FDF"/>
    <w:rsid w:val="00E363A1"/>
    <w:rsid w:val="00E36506"/>
    <w:rsid w:val="00E37542"/>
    <w:rsid w:val="00E41A8D"/>
    <w:rsid w:val="00E42811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3C05"/>
    <w:rsid w:val="00E73D36"/>
    <w:rsid w:val="00E74066"/>
    <w:rsid w:val="00E82D9A"/>
    <w:rsid w:val="00E95180"/>
    <w:rsid w:val="00E96111"/>
    <w:rsid w:val="00E96910"/>
    <w:rsid w:val="00EA4481"/>
    <w:rsid w:val="00EA57C3"/>
    <w:rsid w:val="00EA6226"/>
    <w:rsid w:val="00EB2F12"/>
    <w:rsid w:val="00EB3901"/>
    <w:rsid w:val="00EC3D60"/>
    <w:rsid w:val="00EC64CE"/>
    <w:rsid w:val="00EE74DE"/>
    <w:rsid w:val="00EF408D"/>
    <w:rsid w:val="00EF409E"/>
    <w:rsid w:val="00EF4B20"/>
    <w:rsid w:val="00EF63FD"/>
    <w:rsid w:val="00EF6807"/>
    <w:rsid w:val="00F04681"/>
    <w:rsid w:val="00F07775"/>
    <w:rsid w:val="00F13783"/>
    <w:rsid w:val="00F13A7E"/>
    <w:rsid w:val="00F17DBD"/>
    <w:rsid w:val="00F20F75"/>
    <w:rsid w:val="00F246C4"/>
    <w:rsid w:val="00F26BFD"/>
    <w:rsid w:val="00F27D87"/>
    <w:rsid w:val="00F340C8"/>
    <w:rsid w:val="00F36843"/>
    <w:rsid w:val="00F3723C"/>
    <w:rsid w:val="00F47A38"/>
    <w:rsid w:val="00F53AD1"/>
    <w:rsid w:val="00F72ADC"/>
    <w:rsid w:val="00F755C7"/>
    <w:rsid w:val="00F8058D"/>
    <w:rsid w:val="00F874F6"/>
    <w:rsid w:val="00FA0355"/>
    <w:rsid w:val="00FA1187"/>
    <w:rsid w:val="00FA56A4"/>
    <w:rsid w:val="00FA5B2C"/>
    <w:rsid w:val="00FA6945"/>
    <w:rsid w:val="00FB095A"/>
    <w:rsid w:val="00FB194A"/>
    <w:rsid w:val="00FB2113"/>
    <w:rsid w:val="00FB3368"/>
    <w:rsid w:val="00FB3E0C"/>
    <w:rsid w:val="00FC2040"/>
    <w:rsid w:val="00FC3D5E"/>
    <w:rsid w:val="00FC4971"/>
    <w:rsid w:val="00FC537C"/>
    <w:rsid w:val="00FC6D46"/>
    <w:rsid w:val="00FC7CF6"/>
    <w:rsid w:val="00FD1243"/>
    <w:rsid w:val="00FD7A7B"/>
    <w:rsid w:val="00FE057C"/>
    <w:rsid w:val="00FE41DE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294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BCD"/>
    <w:rPr>
      <w:color w:val="0563C1" w:themeColor="hyperlink"/>
      <w:u w:val="single"/>
    </w:rPr>
  </w:style>
  <w:style w:type="character" w:customStyle="1" w:styleId="1">
    <w:name w:val="Αναφορά1"/>
    <w:basedOn w:val="DefaultParagraphFont"/>
    <w:uiPriority w:val="99"/>
    <w:semiHidden/>
    <w:unhideWhenUsed/>
    <w:rsid w:val="00907BCD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BC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BC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07B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0">
    <w:name w:val="Ανεπίλυτη αναφορά1"/>
    <w:basedOn w:val="DefaultParagraphFont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7BCD"/>
  </w:style>
  <w:style w:type="paragraph" w:styleId="Footer">
    <w:name w:val="footer"/>
    <w:basedOn w:val="Normal"/>
    <w:link w:val="Foot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7BCD"/>
  </w:style>
  <w:style w:type="character" w:customStyle="1" w:styleId="Heading5Char">
    <w:name w:val="Heading 5 Char"/>
    <w:basedOn w:val="DefaultParagraphFont"/>
    <w:link w:val="Heading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Λεζάντα Φωτογραφίας"/>
    <w:basedOn w:val="Caption"/>
    <w:link w:val="Char"/>
    <w:autoRedefine/>
    <w:rsid w:val="00907BCD"/>
    <w:pPr>
      <w:spacing w:after="240"/>
    </w:pPr>
  </w:style>
  <w:style w:type="character" w:customStyle="1" w:styleId="CaptionChar">
    <w:name w:val="Caption Char"/>
    <w:basedOn w:val="DefaultParagraphFont"/>
    <w:link w:val="Caption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">
    <w:name w:val="Λεζάντα Φωτογραφίας Char"/>
    <w:basedOn w:val="CaptionChar"/>
    <w:link w:val="a"/>
    <w:rsid w:val="00907BCD"/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2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34914CB4504389AB068E0A1170AD4B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330B3FD-0FFA-43C6-9839-881E0F68D90F}"/>
      </w:docPartPr>
      <w:docPartBody>
        <w:p w:rsidR="006650BB" w:rsidRDefault="002823C0" w:rsidP="002823C0">
          <w:pPr>
            <w:pStyle w:val="AA34914CB4504389AB068E0A1170AD4B"/>
          </w:pPr>
          <w:r w:rsidRPr="008D4FD0">
            <w:rPr>
              <w:rStyle w:val="PlaceholderText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C0"/>
    <w:rsid w:val="002823C0"/>
    <w:rsid w:val="006650BB"/>
    <w:rsid w:val="006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3C0"/>
    <w:rPr>
      <w:color w:val="808080"/>
    </w:rPr>
  </w:style>
  <w:style w:type="paragraph" w:customStyle="1" w:styleId="AA34914CB4504389AB068E0A1170AD4B">
    <w:name w:val="AA34914CB4504389AB068E0A1170AD4B"/>
    <w:rsid w:val="002823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310</TotalTime>
  <Pages>15</Pages>
  <Words>2218</Words>
  <Characters>11982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Web Services Cosmetics V.1.0</vt:lpstr>
      <vt:lpstr>Web Services PC Turnaraund V.1.5</vt:lpstr>
    </vt:vector>
  </TitlesOfParts>
  <Company>connect line</Company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Cosmetics V.1.0</dc:title>
  <dc:subject>επικοινωνια με softone</dc:subject>
  <dc:creator>Lefteris Chatzimichail</dc:creator>
  <cp:keywords/>
  <dc:description/>
  <cp:lastModifiedBy>George Alexandratos | Connect Line S.A.</cp:lastModifiedBy>
  <cp:revision>15</cp:revision>
  <cp:lastPrinted>2023-09-27T09:17:00Z</cp:lastPrinted>
  <dcterms:created xsi:type="dcterms:W3CDTF">2023-03-14T10:26:00Z</dcterms:created>
  <dcterms:modified xsi:type="dcterms:W3CDTF">2023-09-27T09:35:00Z</dcterms:modified>
</cp:coreProperties>
</file>