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505254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0FB239FE" w14:textId="763CC66E" w:rsidR="00836D44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5481" w:history="1">
            <w:r w:rsidR="00836D44" w:rsidRPr="00A62437">
              <w:rPr>
                <w:rStyle w:val="Hyperlink"/>
                <w:noProof/>
              </w:rPr>
              <w:t>1</w:t>
            </w:r>
            <w:r w:rsidR="00836D44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836D44" w:rsidRPr="00A62437">
              <w:rPr>
                <w:rStyle w:val="Hyperlink"/>
                <w:noProof/>
              </w:rPr>
              <w:t>Περιεχόμενα</w:t>
            </w:r>
            <w:r w:rsidR="00836D44">
              <w:rPr>
                <w:noProof/>
                <w:webHidden/>
              </w:rPr>
              <w:tab/>
            </w:r>
            <w:r w:rsidR="00836D44">
              <w:rPr>
                <w:noProof/>
                <w:webHidden/>
              </w:rPr>
              <w:fldChar w:fldCharType="begin"/>
            </w:r>
            <w:r w:rsidR="00836D44">
              <w:rPr>
                <w:noProof/>
                <w:webHidden/>
              </w:rPr>
              <w:instrText xml:space="preserve"> PAGEREF _Toc150525481 \h </w:instrText>
            </w:r>
            <w:r w:rsidR="00836D44">
              <w:rPr>
                <w:noProof/>
                <w:webHidden/>
              </w:rPr>
            </w:r>
            <w:r w:rsidR="00836D44"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</w:t>
            </w:r>
            <w:r w:rsidR="00836D44">
              <w:rPr>
                <w:noProof/>
                <w:webHidden/>
              </w:rPr>
              <w:fldChar w:fldCharType="end"/>
            </w:r>
          </w:hyperlink>
        </w:p>
        <w:p w14:paraId="436780FE" w14:textId="5C711366" w:rsidR="00836D44" w:rsidRDefault="00836D44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2" w:history="1">
            <w:r w:rsidRPr="00A6243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6131" w14:textId="604AB074" w:rsidR="00836D44" w:rsidRDefault="00836D44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3" w:history="1">
            <w:r w:rsidRPr="00A6243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9B98" w14:textId="03A8E9A6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4" w:history="1">
            <w:r w:rsidRPr="00A6243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  <w:lang w:val="en-US"/>
              </w:rPr>
              <w:t>Login</w:t>
            </w:r>
            <w:r w:rsidRPr="00A62437">
              <w:rPr>
                <w:rStyle w:val="Hyperlink"/>
                <w:noProof/>
              </w:rPr>
              <w:t xml:space="preserve"> </w:t>
            </w:r>
            <w:r w:rsidRPr="00A62437">
              <w:rPr>
                <w:rStyle w:val="Hyperlink"/>
                <w:noProof/>
                <w:lang w:val="en-US"/>
              </w:rPr>
              <w:t>(</w:t>
            </w:r>
            <w:r w:rsidRPr="00A62437">
              <w:rPr>
                <w:rStyle w:val="Hyperlink"/>
                <w:noProof/>
              </w:rPr>
              <w:t>2</w:t>
            </w:r>
            <w:r w:rsidRPr="00A62437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0DBA" w14:textId="75C2E846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5" w:history="1">
            <w:r w:rsidRPr="00A6243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8DE9" w14:textId="6224452E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6" w:history="1">
            <w:r w:rsidRPr="00A6243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  <w:lang w:val="en-US"/>
              </w:rPr>
              <w:t xml:space="preserve">Web Service </w:t>
            </w:r>
            <w:r w:rsidRPr="00A62437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E882" w14:textId="337C5CE6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7" w:history="1">
            <w:r w:rsidRPr="00A6243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  <w:lang w:val="en-US"/>
              </w:rPr>
              <w:t xml:space="preserve">Web Service </w:t>
            </w:r>
            <w:r w:rsidRPr="00A62437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73ED" w14:textId="6183C1A1" w:rsidR="00836D44" w:rsidRDefault="00836D44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8" w:history="1">
            <w:r w:rsidRPr="00A6243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A4DDA" w14:textId="4CA47FE2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89" w:history="1">
            <w:r w:rsidRPr="00A6243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5653" w14:textId="484CD799" w:rsidR="00836D44" w:rsidRDefault="00836D44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90" w:history="1">
            <w:r w:rsidRPr="00A62437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757B" w14:textId="2C40973B" w:rsidR="00836D44" w:rsidRDefault="00836D44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91" w:history="1">
            <w:r w:rsidRPr="00A62437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ECE3" w14:textId="3EA46B4E" w:rsidR="00836D44" w:rsidRDefault="00836D44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92" w:history="1">
            <w:r w:rsidRPr="00A6243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AE62" w14:textId="7D0CA67A" w:rsidR="00836D44" w:rsidRDefault="00836D44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525493" w:history="1">
            <w:r w:rsidRPr="00A6243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A62437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71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320ED15A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23D21" w14:textId="77777777" w:rsidR="00D96F7A" w:rsidRDefault="00D96F7A">
      <w:pPr>
        <w:rPr>
          <w:b/>
          <w:bCs/>
        </w:rPr>
      </w:pPr>
    </w:p>
    <w:p w14:paraId="72EC4F63" w14:textId="77777777" w:rsidR="00D96F7A" w:rsidRDefault="00D96F7A">
      <w:pPr>
        <w:rPr>
          <w:b/>
          <w:bCs/>
        </w:rPr>
      </w:pPr>
    </w:p>
    <w:p w14:paraId="2C0CF88C" w14:textId="77777777" w:rsidR="00D96F7A" w:rsidRDefault="00D96F7A">
      <w:pPr>
        <w:rPr>
          <w:b/>
          <w:bCs/>
        </w:rPr>
      </w:pPr>
    </w:p>
    <w:p w14:paraId="0CEE9112" w14:textId="77777777" w:rsidR="00D96F7A" w:rsidRDefault="00D96F7A">
      <w:pPr>
        <w:rPr>
          <w:b/>
          <w:bCs/>
        </w:rPr>
      </w:pPr>
    </w:p>
    <w:p w14:paraId="77A513DB" w14:textId="77777777" w:rsidR="00D96F7A" w:rsidRDefault="00D96F7A">
      <w:pPr>
        <w:rPr>
          <w:b/>
          <w:bCs/>
        </w:rPr>
      </w:pPr>
    </w:p>
    <w:p w14:paraId="6B9ADEF0" w14:textId="77777777" w:rsidR="00D96F7A" w:rsidRDefault="00D96F7A">
      <w:pPr>
        <w:rPr>
          <w:b/>
          <w:bCs/>
        </w:rPr>
      </w:pPr>
    </w:p>
    <w:p w14:paraId="30724656" w14:textId="77777777" w:rsidR="00D96F7A" w:rsidRDefault="00D96F7A">
      <w:pPr>
        <w:rPr>
          <w:b/>
          <w:bCs/>
        </w:rPr>
      </w:pPr>
    </w:p>
    <w:p w14:paraId="462E2ECF" w14:textId="77777777" w:rsidR="00D96F7A" w:rsidRDefault="00D96F7A">
      <w:pPr>
        <w:rPr>
          <w:b/>
          <w:bCs/>
        </w:rPr>
      </w:pPr>
    </w:p>
    <w:p w14:paraId="397AEFF8" w14:textId="77777777" w:rsidR="00D96F7A" w:rsidRDefault="00D96F7A">
      <w:pPr>
        <w:rPr>
          <w:b/>
          <w:bCs/>
        </w:rPr>
      </w:pPr>
    </w:p>
    <w:p w14:paraId="7EB46496" w14:textId="77777777" w:rsidR="00D96F7A" w:rsidRDefault="00D96F7A">
      <w:pPr>
        <w:rPr>
          <w:b/>
          <w:bCs/>
        </w:rPr>
      </w:pPr>
    </w:p>
    <w:p w14:paraId="4045E5A2" w14:textId="77777777" w:rsidR="00D96F7A" w:rsidRDefault="00D96F7A">
      <w:pPr>
        <w:rPr>
          <w:b/>
          <w:bCs/>
        </w:rPr>
      </w:pPr>
    </w:p>
    <w:p w14:paraId="712A0D7E" w14:textId="77777777" w:rsidR="00D96F7A" w:rsidRDefault="00D96F7A">
      <w:pPr>
        <w:rPr>
          <w:b/>
          <w:bCs/>
        </w:rPr>
      </w:pPr>
    </w:p>
    <w:p w14:paraId="624CE112" w14:textId="77777777" w:rsidR="00D96F7A" w:rsidRDefault="00D96F7A">
      <w:pPr>
        <w:rPr>
          <w:b/>
          <w:bCs/>
        </w:rPr>
      </w:pPr>
    </w:p>
    <w:p w14:paraId="15FA8948" w14:textId="77777777" w:rsidR="00D96F7A" w:rsidRDefault="00D96F7A">
      <w:pPr>
        <w:rPr>
          <w:b/>
          <w:bCs/>
        </w:rPr>
      </w:pPr>
    </w:p>
    <w:p w14:paraId="7F6F3C73" w14:textId="77777777" w:rsidR="00D96F7A" w:rsidRDefault="00D96F7A">
      <w:pPr>
        <w:rPr>
          <w:b/>
          <w:bCs/>
        </w:rPr>
      </w:pPr>
    </w:p>
    <w:p w14:paraId="75D7EF0C" w14:textId="77777777" w:rsidR="00D96F7A" w:rsidRDefault="00D96F7A">
      <w:pPr>
        <w:rPr>
          <w:b/>
          <w:bCs/>
        </w:rPr>
      </w:pPr>
    </w:p>
    <w:p w14:paraId="310C95CB" w14:textId="77777777" w:rsidR="00D96F7A" w:rsidRDefault="00D96F7A">
      <w:pPr>
        <w:rPr>
          <w:b/>
          <w:bCs/>
        </w:rPr>
      </w:pPr>
    </w:p>
    <w:p w14:paraId="5A45FE4C" w14:textId="77777777" w:rsidR="00D96F7A" w:rsidRDefault="00D96F7A">
      <w:pPr>
        <w:rPr>
          <w:b/>
          <w:bCs/>
        </w:rPr>
      </w:pPr>
    </w:p>
    <w:p w14:paraId="29A1DF3F" w14:textId="77777777" w:rsidR="00D96F7A" w:rsidRPr="005D501A" w:rsidRDefault="00D96F7A">
      <w:pPr>
        <w:rPr>
          <w:b/>
          <w:bCs/>
        </w:rPr>
      </w:pPr>
    </w:p>
    <w:p w14:paraId="41BB6B84" w14:textId="11F7E641" w:rsidR="003E00AB" w:rsidRPr="001367A1" w:rsidRDefault="003E00AB" w:rsidP="005D501A">
      <w:pPr>
        <w:pStyle w:val="Heading1"/>
      </w:pPr>
      <w:bookmarkStart w:id="1" w:name="_Toc150525482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D31F0E" w:rsidRPr="003E00AB" w14:paraId="2D9B83F8" w14:textId="77777777" w:rsidTr="00BC4DB7">
        <w:tc>
          <w:tcPr>
            <w:tcW w:w="1413" w:type="dxa"/>
            <w:vAlign w:val="center"/>
          </w:tcPr>
          <w:p w14:paraId="3C5BEF76" w14:textId="07D918A8" w:rsidR="00D31F0E" w:rsidRPr="001428E6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27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en-US"/>
              </w:rPr>
              <w:t>09</w:t>
            </w:r>
            <w:r>
              <w:rPr>
                <w:shd w:val="clear" w:color="auto" w:fill="FFFFFF"/>
              </w:rPr>
              <w:t>/2023</w:t>
            </w:r>
          </w:p>
        </w:tc>
        <w:tc>
          <w:tcPr>
            <w:tcW w:w="2551" w:type="dxa"/>
            <w:vAlign w:val="center"/>
          </w:tcPr>
          <w:p w14:paraId="2DFE5171" w14:textId="77777777" w:rsidR="00D31F0E" w:rsidRPr="00907BCD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0873226" w14:textId="77777777" w:rsidR="00D31F0E" w:rsidRPr="000E03E2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Login, </w:t>
            </w:r>
            <w:r>
              <w:rPr>
                <w:shd w:val="clear" w:color="auto" w:fill="FFFFFF"/>
              </w:rPr>
              <w:t>Προϊόντα</w:t>
            </w:r>
          </w:p>
        </w:tc>
      </w:tr>
      <w:tr w:rsidR="00EC4E47" w:rsidRPr="003E00AB" w14:paraId="3C049300" w14:textId="77777777" w:rsidTr="00A36DBA">
        <w:tc>
          <w:tcPr>
            <w:tcW w:w="1413" w:type="dxa"/>
            <w:vAlign w:val="center"/>
          </w:tcPr>
          <w:p w14:paraId="3C103C1D" w14:textId="77777777" w:rsidR="00EC4E47" w:rsidRPr="001428E6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4/10/2023</w:t>
            </w:r>
          </w:p>
        </w:tc>
        <w:tc>
          <w:tcPr>
            <w:tcW w:w="2551" w:type="dxa"/>
            <w:vAlign w:val="center"/>
          </w:tcPr>
          <w:p w14:paraId="55DF0BB6" w14:textId="77777777" w:rsidR="00EC4E47" w:rsidRPr="00907BCD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68D12EFD" w14:textId="77777777" w:rsidR="00EC4E47" w:rsidRPr="000E03E2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Καταχώριση παραγγελίας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24ED093C" w:rsidR="00715A79" w:rsidRPr="001428E6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03</w:t>
            </w:r>
            <w:r w:rsidR="00F755C7">
              <w:rPr>
                <w:shd w:val="clear" w:color="auto" w:fill="FFFFFF"/>
              </w:rPr>
              <w:t>/</w:t>
            </w:r>
            <w:r w:rsidR="00D31F0E"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1</w:t>
            </w:r>
            <w:r w:rsidR="00F755C7">
              <w:rPr>
                <w:shd w:val="clear" w:color="auto" w:fill="FFFFFF"/>
              </w:rPr>
              <w:t>/202</w:t>
            </w:r>
            <w:r w:rsidR="00D31F0E">
              <w:rPr>
                <w:shd w:val="clear" w:color="auto" w:fill="FFFFFF"/>
              </w:rPr>
              <w:t>3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0DBB2382" w:rsidR="00715A79" w:rsidRPr="00EC4E47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ΦΠΑ σε αναζήτηση ειδών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382242A7" w14:textId="77777777" w:rsidR="000B178E" w:rsidRDefault="000B178E" w:rsidP="003E00AB">
      <w:pPr>
        <w:rPr>
          <w:shd w:val="clear" w:color="auto" w:fill="FFFFFF"/>
        </w:rPr>
      </w:pPr>
    </w:p>
    <w:p w14:paraId="665F26D9" w14:textId="77777777" w:rsidR="000B178E" w:rsidRDefault="000B178E" w:rsidP="003E00AB">
      <w:pPr>
        <w:rPr>
          <w:shd w:val="clear" w:color="auto" w:fill="FFFFFF"/>
        </w:rPr>
      </w:pPr>
    </w:p>
    <w:p w14:paraId="325DFCE1" w14:textId="77777777" w:rsidR="000B178E" w:rsidRDefault="000B178E" w:rsidP="003E00AB">
      <w:pPr>
        <w:rPr>
          <w:shd w:val="clear" w:color="auto" w:fill="FFFFFF"/>
        </w:rPr>
      </w:pPr>
    </w:p>
    <w:p w14:paraId="55709F33" w14:textId="77777777" w:rsidR="000B178E" w:rsidRDefault="000B178E" w:rsidP="003E00AB">
      <w:pPr>
        <w:rPr>
          <w:shd w:val="clear" w:color="auto" w:fill="FFFFFF"/>
        </w:rPr>
      </w:pPr>
    </w:p>
    <w:p w14:paraId="57754BCE" w14:textId="77777777" w:rsidR="000B178E" w:rsidRDefault="000B178E" w:rsidP="003E00AB">
      <w:pPr>
        <w:rPr>
          <w:shd w:val="clear" w:color="auto" w:fill="FFFFFF"/>
        </w:rPr>
      </w:pPr>
    </w:p>
    <w:p w14:paraId="2E99077D" w14:textId="77777777" w:rsidR="000B178E" w:rsidRDefault="000B178E" w:rsidP="003E00AB">
      <w:pPr>
        <w:rPr>
          <w:shd w:val="clear" w:color="auto" w:fill="FFFFFF"/>
        </w:rPr>
      </w:pPr>
    </w:p>
    <w:p w14:paraId="6CA36414" w14:textId="77777777" w:rsidR="000B178E" w:rsidRDefault="000B178E" w:rsidP="003E00AB">
      <w:pPr>
        <w:rPr>
          <w:shd w:val="clear" w:color="auto" w:fill="FFFFFF"/>
        </w:rPr>
      </w:pPr>
    </w:p>
    <w:p w14:paraId="564B1258" w14:textId="77777777" w:rsidR="000B178E" w:rsidRDefault="000B178E" w:rsidP="003E00AB">
      <w:pPr>
        <w:rPr>
          <w:shd w:val="clear" w:color="auto" w:fill="FFFFFF"/>
        </w:rPr>
      </w:pPr>
    </w:p>
    <w:p w14:paraId="6CB957CA" w14:textId="77777777" w:rsidR="000B178E" w:rsidRDefault="000B178E" w:rsidP="003E00AB">
      <w:pPr>
        <w:rPr>
          <w:shd w:val="clear" w:color="auto" w:fill="FFFFFF"/>
        </w:rPr>
      </w:pPr>
    </w:p>
    <w:p w14:paraId="0180902D" w14:textId="77777777" w:rsidR="000B178E" w:rsidRDefault="000B178E" w:rsidP="003E00AB">
      <w:pPr>
        <w:rPr>
          <w:shd w:val="clear" w:color="auto" w:fill="FFFFFF"/>
        </w:rPr>
      </w:pPr>
    </w:p>
    <w:p w14:paraId="5E18183E" w14:textId="77777777" w:rsidR="000B178E" w:rsidRDefault="000B178E" w:rsidP="003E00AB">
      <w:pPr>
        <w:rPr>
          <w:shd w:val="clear" w:color="auto" w:fill="FFFFFF"/>
        </w:rPr>
      </w:pPr>
    </w:p>
    <w:p w14:paraId="5298B9FC" w14:textId="77777777" w:rsidR="000B178E" w:rsidRDefault="000B178E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485E33FD" w14:textId="77777777" w:rsidR="00EC4E47" w:rsidRDefault="00EC4E47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Heading1"/>
      </w:pPr>
      <w:bookmarkStart w:id="2" w:name="_Toc150525483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t>Θα πρέπει να ορίσετε τις παρακάτω παραμέτρους στο σύστημά σας:</w:t>
      </w:r>
      <w:r w:rsidR="00DA1C2F">
        <w:t xml:space="preserve"> </w:t>
      </w:r>
    </w:p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2B701150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="00E36506" w:rsidRPr="00E36506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22C50D4A" w:rsidR="00DA1C2F" w:rsidRPr="00551740" w:rsidRDefault="00DA1C2F" w:rsidP="003664AC"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https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://</w:t>
            </w:r>
            <w:proofErr w:type="spellStart"/>
            <w:r w:rsidR="00E36506"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proofErr w:type="spellStart"/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gr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/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1</w:t>
            </w:r>
            <w:r w:rsidRPr="00BB1E18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services</w:t>
            </w:r>
            <w:r w:rsidRPr="00BB1E18">
              <w:rPr>
                <w:w w:val="66"/>
              </w:rPr>
              <w:t>/</w:t>
            </w:r>
            <w:proofErr w:type="spellStart"/>
            <w:r w:rsidRPr="00BB1E18">
              <w:rPr>
                <w:w w:val="66"/>
                <w:lang w:val="en-US"/>
              </w:rPr>
              <w:t>js</w:t>
            </w:r>
            <w:proofErr w:type="spellEnd"/>
            <w:r w:rsidRPr="00BB1E18">
              <w:rPr>
                <w:w w:val="66"/>
              </w:rPr>
              <w:t>/</w:t>
            </w:r>
            <w:proofErr w:type="spellStart"/>
            <w:r w:rsidRPr="00BB1E18">
              <w:rPr>
                <w:w w:val="66"/>
                <w:lang w:val="en-US"/>
              </w:rPr>
              <w:t>ConnectLineB</w:t>
            </w:r>
            <w:proofErr w:type="spellEnd"/>
            <w:r w:rsidRPr="00BB1E18">
              <w:rPr>
                <w:w w:val="66"/>
              </w:rPr>
              <w:t>2</w:t>
            </w:r>
            <w:proofErr w:type="spellStart"/>
            <w:r w:rsidRPr="00BB1E18">
              <w:rPr>
                <w:w w:val="66"/>
                <w:lang w:val="en-US"/>
              </w:rPr>
              <w:t>BConnector</w:t>
            </w:r>
            <w:proofErr w:type="spellEnd"/>
            <w:r w:rsidRPr="00BB1E18">
              <w:rPr>
                <w:w w:val="66"/>
              </w:rPr>
              <w:t>.</w:t>
            </w:r>
            <w:r w:rsidRPr="00BB1E18">
              <w:rPr>
                <w:w w:val="66"/>
                <w:lang w:val="en-US"/>
              </w:rPr>
              <w:t>S</w:t>
            </w:r>
            <w:r w:rsidRPr="00BB1E18">
              <w:rPr>
                <w:w w:val="66"/>
              </w:rPr>
              <w:t>1</w:t>
            </w:r>
            <w:r w:rsidRPr="00BB1E18">
              <w:rPr>
                <w:w w:val="66"/>
                <w:lang w:val="en-US"/>
              </w:rPr>
              <w:t>Lib</w:t>
            </w:r>
            <w:r w:rsidRPr="00BB1E18">
              <w:rPr>
                <w:w w:val="66"/>
              </w:rPr>
              <w:t>/</w:t>
            </w:r>
            <w:r w:rsidRPr="00BB1E18">
              <w:rPr>
                <w:w w:val="66"/>
                <w:lang w:val="en-US"/>
              </w:rPr>
              <w:t>ApiService</w:t>
            </w:r>
            <w:r w:rsidRPr="00BB1E18">
              <w:rPr>
                <w:spacing w:val="63"/>
                <w:w w:val="66"/>
                <w:lang w:val="en-US"/>
              </w:rPr>
              <w:t>s</w:t>
            </w:r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2A58D0B7" w:rsidR="00DA1C2F" w:rsidRPr="00BE2A4B" w:rsidRDefault="00E36506" w:rsidP="003664AC">
            <w:pPr>
              <w:rPr>
                <w:b/>
                <w:bCs/>
                <w:lang w:val="en-US"/>
              </w:rPr>
            </w:pPr>
            <w:r w:rsidRPr="00E36506">
              <w:rPr>
                <w:b/>
                <w:bCs/>
                <w:lang w:val="en-US"/>
              </w:rPr>
              <w:t>WUABB</w:t>
            </w:r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58AE4B4B" w:rsidR="00DA1C2F" w:rsidRPr="00DA1C2F" w:rsidRDefault="00E36506" w:rsidP="003664AC">
            <w:pPr>
              <w:rPr>
                <w:b/>
                <w:bCs/>
              </w:rPr>
            </w:pPr>
            <w:r w:rsidRPr="00E36506">
              <w:rPr>
                <w:b/>
                <w:bCs/>
              </w:rPr>
              <w:t>Ws@Ab#47$11!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Heading2"/>
      </w:pPr>
      <w:bookmarkStart w:id="3" w:name="_Toc150525484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lastRenderedPageBreak/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lastRenderedPageBreak/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50525485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50525486"/>
      <w:r>
        <w:rPr>
          <w:lang w:val="en-US"/>
        </w:rPr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41AC726E" w14:textId="19D215CE" w:rsidR="0015393D" w:rsidRPr="00B9552F" w:rsidRDefault="0015393D" w:rsidP="0015393D">
      <w:pPr>
        <w:pStyle w:val="Heading2"/>
      </w:pPr>
      <w:bookmarkStart w:id="8" w:name="_Toc150525487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Heading1"/>
      </w:pPr>
      <w:bookmarkStart w:id="9" w:name="_Toc150525488"/>
      <w:r>
        <w:rPr>
          <w:lang w:val="en-US"/>
        </w:rPr>
        <w:lastRenderedPageBreak/>
        <w:t>Services</w:t>
      </w:r>
      <w:bookmarkEnd w:id="9"/>
    </w:p>
    <w:p w14:paraId="2A357D1C" w14:textId="77777777" w:rsidR="00606EE3" w:rsidRPr="00D06C14" w:rsidRDefault="00606EE3" w:rsidP="00606EE3">
      <w:pPr>
        <w:pStyle w:val="Heading2"/>
      </w:pPr>
      <w:bookmarkStart w:id="10" w:name="_Toc98154626"/>
      <w:bookmarkStart w:id="11" w:name="_Toc150525489"/>
      <w:bookmarkEnd w:id="6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Heading3"/>
      </w:pPr>
      <w:bookmarkStart w:id="12" w:name="_Toc98154627"/>
      <w:bookmarkStart w:id="13" w:name="_Toc150525490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p w14:paraId="123B7AF1" w14:textId="77777777" w:rsidR="00581929" w:rsidRDefault="00581929" w:rsidP="007E1037">
      <w:pPr>
        <w:spacing w:after="0"/>
      </w:pPr>
    </w:p>
    <w:p w14:paraId="79BA1F0A" w14:textId="77777777" w:rsidR="00581929" w:rsidRDefault="00581929" w:rsidP="007E1037">
      <w:pPr>
        <w:spacing w:after="0"/>
      </w:pPr>
    </w:p>
    <w:p w14:paraId="34309367" w14:textId="77777777" w:rsidR="00581929" w:rsidRDefault="00581929" w:rsidP="007E1037">
      <w:pPr>
        <w:spacing w:after="0"/>
      </w:pPr>
    </w:p>
    <w:p w14:paraId="29ACF35C" w14:textId="77777777" w:rsidR="00581929" w:rsidRDefault="00581929" w:rsidP="007E1037">
      <w:pPr>
        <w:spacing w:after="0"/>
      </w:pPr>
    </w:p>
    <w:p w14:paraId="19900766" w14:textId="77777777" w:rsidR="00581929" w:rsidRDefault="00581929" w:rsidP="007E1037">
      <w:pPr>
        <w:spacing w:after="0"/>
      </w:pPr>
    </w:p>
    <w:p w14:paraId="3E10A5C4" w14:textId="77777777" w:rsidR="00581929" w:rsidRDefault="00581929" w:rsidP="007E1037">
      <w:pPr>
        <w:spacing w:after="0"/>
      </w:pPr>
    </w:p>
    <w:p w14:paraId="5C8D0760" w14:textId="77777777" w:rsidR="00581929" w:rsidRDefault="00581929" w:rsidP="007E1037">
      <w:pPr>
        <w:spacing w:after="0"/>
      </w:pPr>
    </w:p>
    <w:p w14:paraId="03027053" w14:textId="77777777" w:rsidR="00581929" w:rsidRDefault="00581929" w:rsidP="007E1037">
      <w:pPr>
        <w:spacing w:after="0"/>
      </w:pPr>
    </w:p>
    <w:p w14:paraId="6A29411B" w14:textId="77777777" w:rsidR="00581929" w:rsidRDefault="00581929" w:rsidP="007E1037">
      <w:pPr>
        <w:spacing w:after="0"/>
      </w:pPr>
    </w:p>
    <w:p w14:paraId="4425E3C2" w14:textId="77777777" w:rsidR="00581929" w:rsidRDefault="00581929" w:rsidP="007E1037">
      <w:pPr>
        <w:spacing w:after="0"/>
      </w:pPr>
    </w:p>
    <w:p w14:paraId="0747E7E8" w14:textId="77777777" w:rsidR="00581929" w:rsidRDefault="0058192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lastRenderedPageBreak/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581929" w:rsidRPr="00FB194A" w14:paraId="3B76C886" w14:textId="77777777" w:rsidTr="00DE15D2">
        <w:tc>
          <w:tcPr>
            <w:tcW w:w="2100" w:type="dxa"/>
            <w:vAlign w:val="center"/>
          </w:tcPr>
          <w:p w14:paraId="624E5462" w14:textId="726003F5" w:rsid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72081767" w14:textId="688D9D11" w:rsidR="00581929" w:rsidRP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06DE9815" w:rsidR="00413A28" w:rsidRPr="00413A28" w:rsidRDefault="00413A28" w:rsidP="00DE15D2">
            <w:pPr>
              <w:spacing w:after="60"/>
            </w:pPr>
            <w:r>
              <w:t>Περιγραφή</w:t>
            </w:r>
            <w:r w:rsidR="00581929">
              <w:rPr>
                <w:lang w:val="en-US"/>
              </w:rPr>
              <w:t xml:space="preserve"> </w:t>
            </w:r>
            <w:r w:rsidR="00581929">
              <w:t>για</w:t>
            </w:r>
            <w:r>
              <w:t xml:space="preserve"> </w:t>
            </w:r>
            <w:r>
              <w:rPr>
                <w:lang w:val="en-US"/>
              </w:rPr>
              <w:t xml:space="preserve">eshop </w:t>
            </w:r>
          </w:p>
        </w:tc>
      </w:tr>
      <w:tr w:rsidR="00581929" w:rsidRPr="00FB194A" w14:paraId="6313C8E6" w14:textId="77777777" w:rsidTr="00EB582E">
        <w:tc>
          <w:tcPr>
            <w:tcW w:w="2100" w:type="dxa"/>
            <w:vAlign w:val="center"/>
          </w:tcPr>
          <w:p w14:paraId="0C288F54" w14:textId="77777777" w:rsidR="00581929" w:rsidRPr="0067398E" w:rsidRDefault="00581929" w:rsidP="00EB582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B0F3FEB" w14:textId="77777777" w:rsidR="00581929" w:rsidRDefault="00581929" w:rsidP="00EB582E">
            <w:pPr>
              <w:spacing w:after="60"/>
            </w:pPr>
            <w:r>
              <w:t>Τιμή Χονδρικής</w:t>
            </w:r>
          </w:p>
        </w:tc>
      </w:tr>
      <w:tr w:rsidR="00EC4E47" w:rsidRPr="00FB194A" w14:paraId="57FD988E" w14:textId="77777777" w:rsidTr="00A36DBA">
        <w:tc>
          <w:tcPr>
            <w:tcW w:w="2100" w:type="dxa"/>
            <w:vAlign w:val="center"/>
          </w:tcPr>
          <w:p w14:paraId="01724E0E" w14:textId="77777777" w:rsidR="00EC4E47" w:rsidRPr="00424484" w:rsidRDefault="00EC4E47" w:rsidP="00A36DB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19291454" w14:textId="77777777" w:rsidR="00EC4E47" w:rsidRDefault="00EC4E47" w:rsidP="00A36DBA">
            <w:pPr>
              <w:spacing w:after="60"/>
            </w:pPr>
            <w:r>
              <w:t>Τιμή Λιανικής</w:t>
            </w:r>
          </w:p>
        </w:tc>
      </w:tr>
      <w:tr w:rsidR="00EC4E47" w:rsidRPr="00FB194A" w14:paraId="0796BF4F" w14:textId="77777777" w:rsidTr="00A36DBA">
        <w:tc>
          <w:tcPr>
            <w:tcW w:w="2100" w:type="dxa"/>
            <w:vAlign w:val="center"/>
          </w:tcPr>
          <w:p w14:paraId="7BAC2310" w14:textId="33945885" w:rsidR="00EC4E47" w:rsidRPr="00424484" w:rsidRDefault="00EC4E47" w:rsidP="00A36DBA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15CA2915" w14:textId="38D80949" w:rsidR="00EC4E47" w:rsidRDefault="00EC4E47" w:rsidP="00A36DBA">
            <w:pPr>
              <w:spacing w:after="60"/>
            </w:pPr>
            <w:r>
              <w:t>Κωδικός ΦΠΑ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E5A890D" w:rsidR="00424484" w:rsidRPr="00424484" w:rsidRDefault="00EC4E47" w:rsidP="000B0E7D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37672426" w14:textId="1717DF33" w:rsidR="00424484" w:rsidRDefault="00EC4E47" w:rsidP="000B0E7D">
            <w:pPr>
              <w:spacing w:after="60"/>
            </w:pPr>
            <w:r>
              <w:t>Περιγραφή ΦΠΑ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10349847" w14:textId="6818EA6F" w:rsidR="00581929" w:rsidRPr="008179D2" w:rsidRDefault="00581929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r w:rsidRPr="003A2C60">
              <w:rPr>
                <w:lang w:val="en-US"/>
              </w:rPr>
              <w:t xml:space="preserve"> </w:t>
            </w:r>
            <w:proofErr w:type="spellStart"/>
            <w:r w:rsidRPr="003A2C60">
              <w:rPr>
                <w:lang w:val="en-US"/>
              </w:rPr>
              <w:t>upddate</w:t>
            </w:r>
            <w:proofErr w:type="spellEnd"/>
            <w:r w:rsidRPr="008179D2">
              <w:rPr>
                <w:bCs/>
                <w:lang w:val="en-US"/>
              </w:rPr>
              <w:t xml:space="preserve"> ": "</w:t>
            </w:r>
            <w:r>
              <w:rPr>
                <w:bCs/>
                <w:lang w:val="en-US"/>
              </w:rPr>
              <w:t xml:space="preserve">2023-09-26 </w:t>
            </w:r>
            <w:r w:rsidR="00F246C4">
              <w:rPr>
                <w:bCs/>
                <w:lang w:val="en-US"/>
              </w:rPr>
              <w:t>13:00:00</w:t>
            </w:r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53B66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{</w:t>
            </w:r>
          </w:p>
          <w:p w14:paraId="32DCF36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"success": true,</w:t>
            </w:r>
          </w:p>
          <w:p w14:paraId="6173544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"error": "",</w:t>
            </w:r>
          </w:p>
          <w:p w14:paraId="2074B356" w14:textId="5FB9FD1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</w:t>
            </w:r>
            <w:proofErr w:type="spellStart"/>
            <w:r w:rsidRPr="00581929">
              <w:rPr>
                <w:bCs/>
                <w:lang w:val="en-US"/>
              </w:rPr>
              <w:t>totalcount</w:t>
            </w:r>
            <w:proofErr w:type="spellEnd"/>
            <w:r w:rsidRPr="00581929">
              <w:rPr>
                <w:bCs/>
                <w:lang w:val="en-US"/>
              </w:rPr>
              <w:t>": 2</w:t>
            </w:r>
            <w:r>
              <w:rPr>
                <w:bCs/>
                <w:lang w:val="en-US"/>
              </w:rPr>
              <w:t>35</w:t>
            </w:r>
            <w:r w:rsidRPr="00581929">
              <w:rPr>
                <w:bCs/>
                <w:lang w:val="en-US"/>
              </w:rPr>
              <w:t>,</w:t>
            </w:r>
          </w:p>
          <w:p w14:paraId="38109CA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"data": [</w:t>
            </w:r>
          </w:p>
          <w:p w14:paraId="70572F5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5BBF6F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6841,</w:t>
            </w:r>
          </w:p>
          <w:p w14:paraId="5A33AD6E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"010005300",</w:t>
            </w:r>
          </w:p>
          <w:p w14:paraId="0B9132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"Alkmene Tea Tree Oil 10 ml",</w:t>
            </w:r>
          </w:p>
          <w:p w14:paraId="5C4FD98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7E59BD4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"4003583188383",</w:t>
            </w:r>
          </w:p>
          <w:p w14:paraId="53BE47F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9.15,</w:t>
            </w:r>
          </w:p>
          <w:p w14:paraId="45DAE6F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11.35,</w:t>
            </w:r>
          </w:p>
          <w:p w14:paraId="4DAF7ED2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"VATID": 1060,</w:t>
            </w:r>
          </w:p>
          <w:p w14:paraId="1BA80718" w14:textId="60A1217E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6%",</w:t>
            </w:r>
          </w:p>
          <w:p w14:paraId="79DB08E3" w14:textId="6E7E032B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</w:t>
            </w:r>
            <w:r>
              <w:rPr>
                <w:bCs/>
                <w:lang w:val="en-US"/>
              </w:rPr>
              <w:t>6</w:t>
            </w:r>
            <w:r w:rsidRPr="00581929">
              <w:rPr>
                <w:bCs/>
                <w:lang w:val="en-US"/>
              </w:rPr>
              <w:t>,</w:t>
            </w:r>
          </w:p>
          <w:p w14:paraId="62F0DC0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4D360A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},</w:t>
            </w:r>
          </w:p>
          <w:p w14:paraId="245B581B" w14:textId="5AF0F99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2D40AA4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24D14FD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12490,</w:t>
            </w:r>
          </w:p>
          <w:p w14:paraId="0CEFDF9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"202010603",</w:t>
            </w:r>
          </w:p>
          <w:p w14:paraId="6961757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"EQUILIBRA ΟΡΟΣ ΠΡΟΣΩΠΟΥ ΜΕ ΒΙΤΑΜΙΝΗ C 60ML",</w:t>
            </w:r>
          </w:p>
          <w:p w14:paraId="5AE3B58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6CB927A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"8000137017294",</w:t>
            </w:r>
          </w:p>
          <w:p w14:paraId="163349C6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18.49,</w:t>
            </w:r>
          </w:p>
          <w:p w14:paraId="48A200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22.93,</w:t>
            </w:r>
          </w:p>
          <w:p w14:paraId="6D7006C6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lastRenderedPageBreak/>
              <w:t xml:space="preserve">            "VATID": 1410,</w:t>
            </w:r>
          </w:p>
          <w:p w14:paraId="2121901E" w14:textId="7DC0C67F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24%"</w:t>
            </w:r>
          </w:p>
          <w:p w14:paraId="09FD0AD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25,</w:t>
            </w:r>
          </w:p>
          <w:p w14:paraId="4B95316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3595BD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</w:t>
            </w:r>
          </w:p>
          <w:p w14:paraId="4CA1F259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]</w:t>
            </w:r>
          </w:p>
          <w:p w14:paraId="60FEBB23" w14:textId="7BDB0E1B" w:rsidR="00FB194A" w:rsidRPr="00385D6A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}</w:t>
            </w:r>
          </w:p>
        </w:tc>
      </w:tr>
    </w:tbl>
    <w:p w14:paraId="61DB94E4" w14:textId="77777777" w:rsidR="00554CB1" w:rsidRDefault="00554CB1" w:rsidP="00554CB1">
      <w:pPr>
        <w:pStyle w:val="Heading3"/>
      </w:pPr>
      <w:bookmarkStart w:id="14" w:name="_Toc117700785"/>
      <w:bookmarkStart w:id="15" w:name="_Toc150525491"/>
      <w:r>
        <w:lastRenderedPageBreak/>
        <w:t>Υπόλοιπα ειδών</w:t>
      </w:r>
      <w:bookmarkEnd w:id="14"/>
      <w:bookmarkEnd w:id="15"/>
    </w:p>
    <w:p w14:paraId="7928E848" w14:textId="77777777" w:rsidR="005673F7" w:rsidRDefault="005673F7" w:rsidP="00554CB1"/>
    <w:p w14:paraId="3FEBDFD2" w14:textId="2C73FFCB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p w14:paraId="677A413B" w14:textId="77777777" w:rsidR="005673F7" w:rsidRDefault="005673F7" w:rsidP="00554C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4F16F8" w14:paraId="5F14EA46" w14:textId="77777777" w:rsidTr="00EB58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B207" w14:textId="77777777" w:rsidR="004F16F8" w:rsidRPr="00554CB1" w:rsidRDefault="004F16F8" w:rsidP="00EB582E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B984" w14:textId="77777777" w:rsidR="004F16F8" w:rsidRDefault="004F16F8" w:rsidP="00EB582E">
            <w:pPr>
              <w:spacing w:after="60"/>
            </w:pPr>
            <w:r>
              <w:t>Τιμή χονδρικής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30180177" w14:textId="77777777" w:rsidR="005673F7" w:rsidRDefault="005673F7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57DF9A62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r w:rsidR="005673F7">
              <w:rPr>
                <w:bCs/>
                <w:lang w:val="en-US"/>
              </w:rPr>
              <w:t xml:space="preserve"> </w:t>
            </w:r>
            <w:proofErr w:type="spellStart"/>
            <w:r w:rsidR="005673F7">
              <w:rPr>
                <w:bCs/>
                <w:lang w:val="en-US"/>
              </w:rPr>
              <w:t>upddate</w:t>
            </w:r>
            <w:proofErr w:type="spellEnd"/>
            <w:r w:rsidR="005673F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6A5055F1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3A3BACC7" w14:textId="77777777" w:rsidR="005673F7" w:rsidRDefault="005673F7" w:rsidP="00554CB1">
      <w:pPr>
        <w:spacing w:after="0"/>
        <w:rPr>
          <w:b/>
          <w:lang w:val="en-US"/>
        </w:rPr>
      </w:pPr>
    </w:p>
    <w:p w14:paraId="683B85AE" w14:textId="77777777" w:rsidR="005673F7" w:rsidRDefault="005673F7" w:rsidP="00554CB1">
      <w:pPr>
        <w:spacing w:after="0"/>
        <w:rPr>
          <w:b/>
          <w:lang w:val="en-US"/>
        </w:rPr>
      </w:pPr>
    </w:p>
    <w:p w14:paraId="441EF572" w14:textId="77777777" w:rsidR="005673F7" w:rsidRDefault="005673F7" w:rsidP="00554CB1">
      <w:pPr>
        <w:spacing w:after="0"/>
        <w:rPr>
          <w:b/>
          <w:lang w:val="en-US"/>
        </w:rPr>
      </w:pPr>
    </w:p>
    <w:p w14:paraId="063E5AB5" w14:textId="77777777" w:rsidR="005673F7" w:rsidRDefault="005673F7" w:rsidP="00554CB1">
      <w:pPr>
        <w:spacing w:after="0"/>
        <w:rPr>
          <w:b/>
          <w:lang w:val="en-US"/>
        </w:rPr>
      </w:pPr>
    </w:p>
    <w:p w14:paraId="75ED099F" w14:textId="77777777" w:rsidR="005673F7" w:rsidRDefault="005673F7" w:rsidP="00554CB1">
      <w:pPr>
        <w:spacing w:after="0"/>
        <w:rPr>
          <w:b/>
          <w:lang w:val="en-US"/>
        </w:rPr>
      </w:pPr>
    </w:p>
    <w:p w14:paraId="3BF3557F" w14:textId="77777777" w:rsidR="005673F7" w:rsidRDefault="005673F7" w:rsidP="00554CB1">
      <w:pPr>
        <w:spacing w:after="0"/>
        <w:rPr>
          <w:b/>
          <w:lang w:val="en-US"/>
        </w:rPr>
      </w:pPr>
    </w:p>
    <w:p w14:paraId="5301ADBE" w14:textId="77777777" w:rsidR="005673F7" w:rsidRDefault="005673F7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02C4A36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CBDE1E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B8FAD24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41F2093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7D58FD6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9FDC0D0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6DAE38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6841,</w:t>
      </w:r>
    </w:p>
    <w:p w14:paraId="46575E1A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"010005300",</w:t>
      </w:r>
    </w:p>
    <w:p w14:paraId="20C1DDCB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11.35,</w:t>
      </w:r>
    </w:p>
    <w:p w14:paraId="6A4BBC1C" w14:textId="3092BE8C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  <w:t xml:space="preserve">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25.00,</w:t>
      </w:r>
    </w:p>
    <w:p w14:paraId="1F4E1B20" w14:textId="0E48044C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</w:t>
      </w:r>
      <w:r w:rsid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</w:t>
      </w:r>
    </w:p>
    <w:p w14:paraId="127369C1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70ACBD6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EAB2F2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12490,</w:t>
      </w:r>
    </w:p>
    <w:p w14:paraId="1FDFAD1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"202010603",</w:t>
      </w:r>
    </w:p>
    <w:p w14:paraId="62FFB6D3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22.93,</w:t>
      </w:r>
    </w:p>
    <w:p w14:paraId="7DEEADEA" w14:textId="33681C2F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35.00</w:t>
      </w:r>
    </w:p>
    <w:p w14:paraId="638E622F" w14:textId="7BD99858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25</w:t>
      </w:r>
    </w:p>
    <w:p w14:paraId="68598AE6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4E3293FD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52FBF3D8" w14:textId="0564231C" w:rsidR="00296D08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  <w:r w:rsidR="00554CB1"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AB7275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1D3B2C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DCB36A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4E9021A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B753CE1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907D9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08C39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500C62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887808F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64C21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C8610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4C68B2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A8A6B7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E0A6F2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02651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495C6B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B85CCB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1A6BE9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671825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13B7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6E61A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0BA83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3A4804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8DC13C0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3C4F3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FD1D588" w14:textId="77777777" w:rsidR="00616FED" w:rsidRDefault="00616FED" w:rsidP="00616FED">
      <w:pPr>
        <w:pStyle w:val="Heading2"/>
      </w:pPr>
      <w:bookmarkStart w:id="16" w:name="_Toc148361198"/>
      <w:bookmarkStart w:id="17" w:name="_Toc150525492"/>
      <w:r>
        <w:lastRenderedPageBreak/>
        <w:t>Παραγγελίες</w:t>
      </w:r>
      <w:bookmarkEnd w:id="16"/>
      <w:bookmarkEnd w:id="17"/>
    </w:p>
    <w:p w14:paraId="7FF986D0" w14:textId="77777777" w:rsidR="00616FED" w:rsidRDefault="00616FED" w:rsidP="00616FED">
      <w:pPr>
        <w:pStyle w:val="Heading3"/>
      </w:pPr>
      <w:bookmarkStart w:id="18" w:name="_Toc103869576"/>
      <w:bookmarkStart w:id="19" w:name="_Toc117700790"/>
      <w:bookmarkStart w:id="20" w:name="_Toc119661378"/>
      <w:bookmarkStart w:id="21" w:name="_Toc121492013"/>
      <w:bookmarkStart w:id="22" w:name="_Toc122514243"/>
      <w:bookmarkStart w:id="23" w:name="_Toc148361199"/>
      <w:bookmarkStart w:id="24" w:name="_Toc150525493"/>
      <w:r>
        <w:t>Εισαγωγή νέας Παραγγελίας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E9A4600" w14:textId="77777777" w:rsidR="00616FED" w:rsidRDefault="00616FED" w:rsidP="00616FED"/>
    <w:p w14:paraId="22B5D38C" w14:textId="6325076A" w:rsidR="00616FED" w:rsidRDefault="00616FED" w:rsidP="00616FED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616FED" w14:paraId="75C3201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709C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E6D6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9B9A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2B72015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CE39" w14:textId="77777777" w:rsidR="00616FED" w:rsidRDefault="00616FED" w:rsidP="00BC4DB7">
            <w:pPr>
              <w:spacing w:after="0"/>
              <w:rPr>
                <w:bCs/>
                <w:lang w:val="en-US"/>
              </w:rPr>
            </w:pPr>
            <w:bookmarkStart w:id="2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3FA4" w14:textId="77777777" w:rsidR="00616FED" w:rsidRDefault="00616FED" w:rsidP="00BC4DB7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55BD" w14:textId="77777777" w:rsidR="00616FED" w:rsidRDefault="00616FED" w:rsidP="00BC4DB7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616FED" w14:paraId="3A178A9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0E1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A41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BE40" w14:textId="77777777" w:rsidR="00616FED" w:rsidRDefault="00616FED" w:rsidP="00BC4DB7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6FED" w14:paraId="5021856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D67" w14:textId="77777777" w:rsidR="00616FED" w:rsidRDefault="00616FED" w:rsidP="00BC4DB7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9482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FBC4" w14:textId="77777777" w:rsidR="00616FED" w:rsidRDefault="00616FED" w:rsidP="00BC4DB7">
            <w:pPr>
              <w:spacing w:after="0"/>
              <w:rPr>
                <w:lang w:val="en-US"/>
              </w:rPr>
            </w:pPr>
          </w:p>
        </w:tc>
      </w:tr>
      <w:bookmarkEnd w:id="25"/>
      <w:tr w:rsidR="00616FED" w14:paraId="31A075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0CF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81A7" w14:textId="77777777" w:rsidR="00616FED" w:rsidRPr="00E04C52" w:rsidRDefault="00616FED" w:rsidP="00BC4DB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AB4C" w14:textId="77777777" w:rsidR="00616FED" w:rsidRPr="007C58F7" w:rsidRDefault="00616FED" w:rsidP="00BC4DB7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BB1E18" w14:paraId="06EF2A38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F8FF" w14:textId="32B2936B" w:rsidR="00BB1E18" w:rsidRDefault="00BB1E18" w:rsidP="00BC4DB7">
            <w:pPr>
              <w:spacing w:after="0"/>
              <w:rPr>
                <w:lang w:val="en-US"/>
              </w:rPr>
            </w:pPr>
            <w:proofErr w:type="spellStart"/>
            <w:r w:rsidRPr="00BB1E18">
              <w:rPr>
                <w:lang w:val="en-US"/>
              </w:rPr>
              <w:t>webid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B1599" w14:textId="77777777" w:rsidR="00BB1E18" w:rsidRDefault="00BB1E18" w:rsidP="00BC4DB7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84294" w14:textId="49DA2C83" w:rsidR="00BB1E18" w:rsidRPr="00BB1E18" w:rsidRDefault="00BB1E18" w:rsidP="00BC4DB7">
            <w:pPr>
              <w:spacing w:after="0"/>
              <w:rPr>
                <w:lang w:val="en-US"/>
              </w:rPr>
            </w:pPr>
            <w:r>
              <w:t xml:space="preserve">Αριθμός παραγγελίας </w:t>
            </w:r>
            <w:r>
              <w:rPr>
                <w:lang w:val="en-US"/>
              </w:rPr>
              <w:t>eshop</w:t>
            </w:r>
          </w:p>
        </w:tc>
      </w:tr>
      <w:tr w:rsidR="00BB1E18" w14:paraId="6C2C1530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3731" w14:textId="4F03C715" w:rsidR="00BB1E18" w:rsidRPr="00BB1E18" w:rsidRDefault="00BB1E18" w:rsidP="00BC4DB7">
            <w:pPr>
              <w:spacing w:after="0"/>
              <w:rPr>
                <w:lang w:val="en-US"/>
              </w:rPr>
            </w:pPr>
            <w:proofErr w:type="spellStart"/>
            <w:r w:rsidRPr="00BB1E18">
              <w:rPr>
                <w:lang w:val="en-US"/>
              </w:rPr>
              <w:t>orderfrom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1310F" w14:textId="77777777" w:rsidR="00BB1E18" w:rsidRDefault="00BB1E18" w:rsidP="00BC4DB7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8117" w14:textId="3AB048F2" w:rsidR="00BB1E18" w:rsidRDefault="00BB1E18" w:rsidP="00BC4DB7">
            <w:pPr>
              <w:spacing w:after="0"/>
            </w:pPr>
            <w:r>
              <w:t>Κωδικός πλατφόρμας</w:t>
            </w:r>
            <w:r w:rsidRPr="00BB1E18">
              <w:t xml:space="preserve"> </w:t>
            </w:r>
            <w:r>
              <w:t xml:space="preserve">προέλευσης παραγγελίας </w:t>
            </w:r>
            <w:r>
              <w:rPr>
                <w:lang w:val="en-US"/>
              </w:rPr>
              <w:t>eshop</w:t>
            </w:r>
            <w:r w:rsidRPr="00BB1E18">
              <w:t>:</w:t>
            </w:r>
          </w:p>
          <w:p w14:paraId="1E027915" w14:textId="62AF6639" w:rsidR="00BB1E18" w:rsidRPr="00BB1E18" w:rsidRDefault="00BB1E18" w:rsidP="00486A95">
            <w:pPr>
              <w:pStyle w:val="ListParagraph"/>
              <w:numPr>
                <w:ilvl w:val="0"/>
                <w:numId w:val="38"/>
              </w:numPr>
              <w:spacing w:after="0"/>
            </w:pPr>
            <w:proofErr w:type="spellStart"/>
            <w:r>
              <w:t>eShop</w:t>
            </w:r>
            <w:proofErr w:type="spellEnd"/>
            <w:r>
              <w:rPr>
                <w:lang w:val="en-US"/>
              </w:rPr>
              <w:t xml:space="preserve"> </w:t>
            </w:r>
            <w:r w:rsidRPr="00BB1E18">
              <w:rPr>
                <w:lang w:val="en-US"/>
              </w:rPr>
              <w:t>(</w:t>
            </w:r>
            <w:r w:rsidRPr="00BB1E18">
              <w:rPr>
                <w:b/>
                <w:bCs/>
              </w:rPr>
              <w:t>Προεπιλεγμένη</w:t>
            </w:r>
            <w:r w:rsidRPr="00BB1E18">
              <w:rPr>
                <w:lang w:val="en-US"/>
              </w:rPr>
              <w:t>)</w:t>
            </w:r>
          </w:p>
          <w:p w14:paraId="536DD54A" w14:textId="77777777" w:rsidR="00BB1E18" w:rsidRDefault="00BB1E18" w:rsidP="00BB1E18">
            <w:pPr>
              <w:pStyle w:val="ListParagraph"/>
              <w:numPr>
                <w:ilvl w:val="0"/>
                <w:numId w:val="38"/>
              </w:numPr>
              <w:spacing w:after="0"/>
            </w:pPr>
            <w:proofErr w:type="spellStart"/>
            <w:r>
              <w:t>Skroutz</w:t>
            </w:r>
            <w:proofErr w:type="spellEnd"/>
          </w:p>
          <w:p w14:paraId="379C5ACA" w14:textId="77777777" w:rsidR="00BB1E18" w:rsidRDefault="00BB1E18" w:rsidP="00BB1E18">
            <w:pPr>
              <w:pStyle w:val="ListParagraph"/>
              <w:numPr>
                <w:ilvl w:val="0"/>
                <w:numId w:val="38"/>
              </w:numPr>
              <w:spacing w:after="0"/>
            </w:pPr>
            <w:proofErr w:type="spellStart"/>
            <w:r>
              <w:t>ShopFlix</w:t>
            </w:r>
            <w:proofErr w:type="spellEnd"/>
          </w:p>
          <w:p w14:paraId="0453C83C" w14:textId="77777777" w:rsidR="00BB1E18" w:rsidRDefault="00BB1E18" w:rsidP="00BB1E1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Τηλεφωνική</w:t>
            </w:r>
          </w:p>
          <w:p w14:paraId="1D3558E7" w14:textId="77777777" w:rsidR="00BB1E18" w:rsidRDefault="00BB1E18" w:rsidP="00BB1E1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Κατάστημα</w:t>
            </w:r>
          </w:p>
          <w:p w14:paraId="5123F99E" w14:textId="22A044C0" w:rsidR="00BB1E18" w:rsidRPr="00BB1E18" w:rsidRDefault="00BB1E18" w:rsidP="00BB1E18">
            <w:pPr>
              <w:pStyle w:val="ListParagraph"/>
              <w:numPr>
                <w:ilvl w:val="0"/>
                <w:numId w:val="38"/>
              </w:numPr>
              <w:spacing w:after="0"/>
            </w:pPr>
            <w:r>
              <w:t>Πωλητής</w:t>
            </w:r>
          </w:p>
        </w:tc>
      </w:tr>
      <w:tr w:rsidR="00616FED" w:rsidRPr="002955DF" w14:paraId="0D65B45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CE83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5DD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E53D" w14:textId="77777777" w:rsidR="00616FED" w:rsidRDefault="00616FED" w:rsidP="00BC4DB7">
            <w:pPr>
              <w:spacing w:after="0"/>
            </w:pPr>
            <w:r>
              <w:t>Τρόπος Πληρωμής</w:t>
            </w:r>
          </w:p>
          <w:p w14:paraId="259AF693" w14:textId="150F185E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1. Αντικαταβολή</w:t>
            </w:r>
            <w:r>
              <w:tab/>
            </w:r>
            <w:r>
              <w:tab/>
            </w:r>
          </w:p>
          <w:p w14:paraId="44F221A5" w14:textId="79237106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2. Πληρωμή στο Κατάστημα  </w:t>
            </w:r>
            <w:r>
              <w:tab/>
            </w:r>
          </w:p>
          <w:p w14:paraId="18019248" w14:textId="5FB3EB4A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3. </w:t>
            </w:r>
            <w:proofErr w:type="spellStart"/>
            <w:r>
              <w:t>PayPal</w:t>
            </w:r>
            <w:proofErr w:type="spellEnd"/>
            <w:r>
              <w:t xml:space="preserve">  </w:t>
            </w:r>
            <w:r>
              <w:tab/>
            </w:r>
          </w:p>
          <w:p w14:paraId="0F5597BF" w14:textId="14565652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4. Πληρωμή με Πιστωτική - Χρεωστική </w:t>
            </w:r>
          </w:p>
          <w:p w14:paraId="219FE01E" w14:textId="4F3A327F" w:rsidR="00616FED" w:rsidRPr="00DC0D43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5. Τραπεζική Κατάθεση.</w:t>
            </w:r>
          </w:p>
        </w:tc>
      </w:tr>
      <w:tr w:rsidR="00616FED" w14:paraId="25979E8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63F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BAB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353" w14:textId="77777777" w:rsidR="00616FED" w:rsidRDefault="00616FED" w:rsidP="00BC4DB7">
            <w:pPr>
              <w:spacing w:after="0"/>
            </w:pPr>
            <w:r>
              <w:t>Τρόπος Αποστολής</w:t>
            </w:r>
          </w:p>
          <w:p w14:paraId="56175C7F" w14:textId="72823FD0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1. Αποστολή με </w:t>
            </w:r>
            <w:proofErr w:type="spellStart"/>
            <w:r w:rsidRPr="00616FED">
              <w:t>Courier</w:t>
            </w:r>
            <w:proofErr w:type="spellEnd"/>
            <w:r w:rsidRPr="00616FED">
              <w:t xml:space="preserve"> </w:t>
            </w:r>
            <w:r w:rsidRPr="00616FED">
              <w:tab/>
            </w:r>
          </w:p>
          <w:p w14:paraId="71E627F4" w14:textId="30381121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2. Παραλαβή από το </w:t>
            </w:r>
            <w:proofErr w:type="spellStart"/>
            <w:r w:rsidRPr="00616FED">
              <w:t>Κάταστημα</w:t>
            </w:r>
            <w:proofErr w:type="spellEnd"/>
          </w:p>
        </w:tc>
      </w:tr>
      <w:tr w:rsidR="00616FED" w14:paraId="651FA0C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31B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C63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278B" w14:textId="4FE4D9B2" w:rsidR="00616FED" w:rsidRDefault="00616FED" w:rsidP="00BC4DB7">
            <w:pPr>
              <w:spacing w:after="0"/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616FED" w14:paraId="592B2C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4B8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63F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2132" w14:textId="77777777" w:rsidR="00616FED" w:rsidRPr="002D19C7" w:rsidRDefault="00616FED" w:rsidP="00BC4DB7">
            <w:pPr>
              <w:spacing w:after="0"/>
            </w:pPr>
            <w:r>
              <w:t>Σχόλια</w:t>
            </w:r>
          </w:p>
        </w:tc>
      </w:tr>
      <w:tr w:rsidR="00616FED" w14:paraId="33AC78B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FF4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6D0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E85" w14:textId="77777777" w:rsidR="00616FED" w:rsidRDefault="00616FED" w:rsidP="00BC4DB7">
            <w:pPr>
              <w:spacing w:after="0"/>
            </w:pPr>
            <w:r>
              <w:t>Για τιμολόγιο =&gt; 1</w:t>
            </w:r>
          </w:p>
          <w:p w14:paraId="055F4A27" w14:textId="77777777" w:rsidR="00616FED" w:rsidRDefault="00616FED" w:rsidP="00BC4DB7">
            <w:pPr>
              <w:spacing w:after="0"/>
            </w:pPr>
            <w:r>
              <w:t>Για απόδειξη =&gt; 0 ή αν δεν υπάρχει</w:t>
            </w:r>
          </w:p>
        </w:tc>
      </w:tr>
      <w:tr w:rsidR="00616FED" w14:paraId="26FE4F1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49AC3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2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B66F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B7D7500" w14:textId="53C3B01E" w:rsidR="00616FED" w:rsidRDefault="00616FED" w:rsidP="00BC4DB7">
            <w:pPr>
              <w:spacing w:after="0"/>
            </w:pPr>
            <w:r>
              <w:t>Προαιρετικό</w:t>
            </w:r>
          </w:p>
        </w:tc>
      </w:tr>
      <w:tr w:rsidR="00616FED" w14:paraId="14D4A9DA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7016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615B0C0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ED1D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5F6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0F105" w14:textId="77777777" w:rsidR="00616FED" w:rsidRDefault="00616FED" w:rsidP="00BC4DB7">
            <w:pPr>
              <w:spacing w:after="0"/>
            </w:pPr>
            <w:r>
              <w:t>Επωνυμία Πελάτη</w:t>
            </w:r>
          </w:p>
        </w:tc>
      </w:tr>
      <w:tr w:rsidR="00616FED" w14:paraId="00478D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5A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179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050D" w14:textId="77777777" w:rsidR="00616FED" w:rsidRDefault="00616FED" w:rsidP="00BC4DB7">
            <w:pPr>
              <w:spacing w:after="0"/>
            </w:pPr>
            <w:r>
              <w:t>Διεύθυνση Πελάτη</w:t>
            </w:r>
          </w:p>
        </w:tc>
      </w:tr>
      <w:tr w:rsidR="00616FED" w14:paraId="238596D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2A8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783B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229C" w14:textId="77777777" w:rsidR="00616FED" w:rsidRDefault="00616FED" w:rsidP="00BC4DB7">
            <w:pPr>
              <w:spacing w:after="0"/>
            </w:pPr>
            <w:r>
              <w:t>Πόλη Πελάτη</w:t>
            </w:r>
          </w:p>
        </w:tc>
      </w:tr>
      <w:tr w:rsidR="00616FED" w14:paraId="467D571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5340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B15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3072" w14:textId="77777777" w:rsidR="00616FED" w:rsidRDefault="00616FED" w:rsidP="00BC4DB7">
            <w:pPr>
              <w:spacing w:after="0"/>
            </w:pPr>
            <w:r>
              <w:t>Τ.Κ. Πελάτη</w:t>
            </w:r>
          </w:p>
        </w:tc>
      </w:tr>
      <w:tr w:rsidR="00616FED" w14:paraId="6C26868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C06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3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B9C4" w14:textId="77777777" w:rsidR="00616FED" w:rsidRDefault="00616FED" w:rsidP="00BC4DB7">
            <w:pPr>
              <w:spacing w:after="0"/>
            </w:pPr>
            <w:r>
              <w:t>Περιοχή Πελάτη</w:t>
            </w:r>
          </w:p>
        </w:tc>
      </w:tr>
      <w:tr w:rsidR="00616FED" w14:paraId="1694163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636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4D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4BFD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616FED" w14:paraId="0FA0896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AFCC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013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BE13" w14:textId="77777777" w:rsidR="00616FED" w:rsidRDefault="00616FED" w:rsidP="00BC4DB7">
            <w:pPr>
              <w:spacing w:after="0"/>
            </w:pPr>
            <w:r>
              <w:t>Τηλέφωνο 1 Πελάτη</w:t>
            </w:r>
          </w:p>
        </w:tc>
      </w:tr>
      <w:tr w:rsidR="00616FED" w14:paraId="768BE2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746F" w14:textId="77777777" w:rsidR="00616FED" w:rsidRPr="00F44F57" w:rsidRDefault="00616FED" w:rsidP="00BC4DB7">
            <w:pPr>
              <w:spacing w:after="0"/>
            </w:pPr>
            <w:r>
              <w:rPr>
                <w:lang w:val="en-US"/>
              </w:rPr>
              <w:t>phone</w:t>
            </w: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752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472A" w14:textId="77777777" w:rsidR="00616FED" w:rsidRDefault="00616FED" w:rsidP="00BC4DB7">
            <w:pPr>
              <w:spacing w:after="0"/>
            </w:pPr>
            <w:r>
              <w:t>Τηλέφωνο 2 Πελάτη</w:t>
            </w:r>
          </w:p>
        </w:tc>
      </w:tr>
      <w:tr w:rsidR="00616FED" w14:paraId="5145A75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580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15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F68" w14:textId="77777777" w:rsidR="00616FED" w:rsidRDefault="00616FED" w:rsidP="00BC4DB7">
            <w:pPr>
              <w:spacing w:after="0"/>
            </w:pPr>
            <w:r>
              <w:t>ΑΦΜ Πελάτη</w:t>
            </w:r>
          </w:p>
        </w:tc>
      </w:tr>
      <w:tr w:rsidR="00616FED" w14:paraId="2B910BC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748" w14:textId="717AE5F6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 w:rsidRPr="00616FED">
              <w:rPr>
                <w:lang w:val="en-US"/>
              </w:rPr>
              <w:lastRenderedPageBreak/>
              <w:t>doy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A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5D7B" w14:textId="77777777" w:rsidR="00616FED" w:rsidRDefault="00616FED" w:rsidP="00BC4DB7">
            <w:pPr>
              <w:spacing w:after="0"/>
            </w:pPr>
            <w:r>
              <w:t>ΔΟΥ</w:t>
            </w:r>
          </w:p>
        </w:tc>
      </w:tr>
      <w:tr w:rsidR="00616FED" w14:paraId="152FBFB0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D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638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239B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289AD271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643" w14:textId="77777777" w:rsidR="00616FED" w:rsidRDefault="00616FED" w:rsidP="00BC4DB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55E3E7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45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B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F281" w14:textId="77777777" w:rsidR="00616FED" w:rsidRDefault="00616FED" w:rsidP="00BC4DB7">
            <w:pPr>
              <w:spacing w:after="0"/>
            </w:pPr>
            <w:r>
              <w:t>Επωνυμία Παραλήπτη</w:t>
            </w:r>
          </w:p>
        </w:tc>
      </w:tr>
      <w:tr w:rsidR="00616FED" w14:paraId="45F27D7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84A" w14:textId="77777777" w:rsidR="00616FED" w:rsidRDefault="00616FED" w:rsidP="00BC4DB7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240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E17F" w14:textId="77777777" w:rsidR="00616FED" w:rsidRDefault="00616FED" w:rsidP="00BC4DB7">
            <w:pPr>
              <w:spacing w:after="0"/>
            </w:pPr>
            <w:r>
              <w:t>Διεύθυνση Παραλήπτη</w:t>
            </w:r>
          </w:p>
        </w:tc>
      </w:tr>
      <w:tr w:rsidR="00616FED" w14:paraId="12C6B7D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C8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0C0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9BD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616FED" w14:paraId="155D962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5F91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260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9B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616FED" w14:paraId="4E13750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26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23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56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616FED" w14:paraId="0AC37BA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A27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C02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0A28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1535CC9C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3DFD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616FED" w14:paraId="0012EE2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2AE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BC8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745C" w14:textId="77777777" w:rsidR="00616FED" w:rsidRPr="00AD5691" w:rsidRDefault="00616FED" w:rsidP="00BC4DB7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08731A8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040A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E47A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F2B6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93AEF4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111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A91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1232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782A20D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DB2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F34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183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616FED" w14:paraId="129E222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2E60" w14:textId="77777777" w:rsidR="00616FED" w:rsidRPr="009505B2" w:rsidRDefault="00616FED" w:rsidP="00BC4DB7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C5C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75C0" w14:textId="77777777" w:rsidR="00616FED" w:rsidRDefault="00616FED" w:rsidP="00BC4DB7">
            <w:pPr>
              <w:spacing w:after="0"/>
            </w:pPr>
            <w:r>
              <w:t xml:space="preserve">Παρατηρήσεις προαιρετικά  </w:t>
            </w:r>
          </w:p>
        </w:tc>
      </w:tr>
    </w:tbl>
    <w:p w14:paraId="7697DC61" w14:textId="77777777" w:rsidR="00616FED" w:rsidRDefault="00616FED" w:rsidP="00616FED"/>
    <w:p w14:paraId="3AEE6029" w14:textId="77777777" w:rsidR="00616FED" w:rsidRDefault="00616FED" w:rsidP="00616FE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616FED" w14:paraId="26563F1D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E686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9685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799E675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0A5C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488F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616FED" w14:paraId="246CB38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98AB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6E7" w14:textId="77777777" w:rsidR="00616FED" w:rsidRDefault="00616FED" w:rsidP="00BC4DB7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616FED" w14:paraId="058A190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31CE" w14:textId="77777777" w:rsidR="00616FED" w:rsidRDefault="00616FED" w:rsidP="00BC4DB7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92CA" w14:textId="77777777" w:rsidR="00616FED" w:rsidRDefault="00616FED" w:rsidP="00BC4DB7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616FED" w14:paraId="3FABE5E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D51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A740" w14:textId="77777777" w:rsidR="00616FED" w:rsidRDefault="00616FED" w:rsidP="00BC4DB7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40A02D88" w14:textId="77777777" w:rsidR="00616FED" w:rsidRDefault="00616FED" w:rsidP="00616FED">
      <w:pPr>
        <w:rPr>
          <w:b/>
        </w:rPr>
      </w:pPr>
    </w:p>
    <w:p w14:paraId="13C33456" w14:textId="00064530" w:rsidR="005150CB" w:rsidRDefault="005150CB" w:rsidP="00616FED">
      <w:pPr>
        <w:rPr>
          <w:b/>
        </w:rPr>
      </w:pPr>
      <w:r>
        <w:rPr>
          <w:b/>
        </w:rPr>
        <w:t>Τα έξοδα του παραστατικού καταχωρούνται σαν ήδη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5150CB" w14:paraId="407369F8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06FF" w14:textId="087631F8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Κωδικός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139E" w14:textId="77777777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150CB" w14:paraId="42D72F3C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1335" w14:textId="7D398097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000003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9001" w14:textId="160A295A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ΜΕΤΑΦΟΡΙΚΑ</w:t>
            </w:r>
          </w:p>
        </w:tc>
      </w:tr>
      <w:tr w:rsidR="005150CB" w14:paraId="3ABC9366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E577" w14:textId="2681771F" w:rsidR="005150CB" w:rsidRPr="005150CB" w:rsidRDefault="005150CB" w:rsidP="00BC4DB7">
            <w:pPr>
              <w:spacing w:after="60"/>
            </w:pPr>
            <w:r w:rsidRPr="005150CB">
              <w:rPr>
                <w:lang w:val="en-US"/>
              </w:rPr>
              <w:t>00000</w:t>
            </w:r>
            <w: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E9D0" w14:textId="695D2EDC" w:rsidR="005150CB" w:rsidRDefault="005150CB" w:rsidP="00BC4DB7">
            <w:pPr>
              <w:spacing w:after="60"/>
            </w:pPr>
            <w:r w:rsidRPr="005150CB">
              <w:t>ΑΝΤΙΚΑΤΑΒΟΛΗ</w:t>
            </w:r>
          </w:p>
        </w:tc>
      </w:tr>
    </w:tbl>
    <w:p w14:paraId="1483A8BA" w14:textId="77777777" w:rsidR="005150CB" w:rsidRDefault="005150CB" w:rsidP="00616FED">
      <w:pPr>
        <w:rPr>
          <w:bCs/>
        </w:rPr>
      </w:pPr>
    </w:p>
    <w:p w14:paraId="292C7D2F" w14:textId="77777777" w:rsidR="005150CB" w:rsidRPr="005150CB" w:rsidRDefault="005150CB" w:rsidP="00616FED">
      <w:pPr>
        <w:rPr>
          <w:bCs/>
        </w:rPr>
      </w:pPr>
    </w:p>
    <w:p w14:paraId="5BFF9DFC" w14:textId="77777777" w:rsidR="00616FED" w:rsidRPr="002D2EFA" w:rsidRDefault="00616FED" w:rsidP="00616FED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654AEB27" w14:textId="77777777" w:rsidR="005150CB" w:rsidRPr="005150CB" w:rsidRDefault="005150CB" w:rsidP="00616FED">
      <w:pPr>
        <w:rPr>
          <w:b/>
        </w:rPr>
      </w:pPr>
    </w:p>
    <w:p w14:paraId="65670D73" w14:textId="77777777" w:rsidR="005150CB" w:rsidRPr="005150CB" w:rsidRDefault="005150CB" w:rsidP="00616FED">
      <w:pPr>
        <w:rPr>
          <w:b/>
        </w:rPr>
      </w:pPr>
    </w:p>
    <w:p w14:paraId="53B4DDEC" w14:textId="77777777" w:rsidR="005150CB" w:rsidRPr="005150CB" w:rsidRDefault="005150CB" w:rsidP="00616FED">
      <w:pPr>
        <w:rPr>
          <w:b/>
        </w:rPr>
      </w:pPr>
    </w:p>
    <w:p w14:paraId="4599C8FB" w14:textId="77777777" w:rsidR="005150CB" w:rsidRPr="005150CB" w:rsidRDefault="005150CB" w:rsidP="00616FED">
      <w:pPr>
        <w:rPr>
          <w:b/>
        </w:rPr>
      </w:pPr>
    </w:p>
    <w:p w14:paraId="619B0D87" w14:textId="77777777" w:rsidR="005150CB" w:rsidRPr="005150CB" w:rsidRDefault="005150CB" w:rsidP="00616FED">
      <w:pPr>
        <w:rPr>
          <w:b/>
        </w:rPr>
      </w:pPr>
    </w:p>
    <w:p w14:paraId="32D0CB9A" w14:textId="77777777" w:rsidR="005150CB" w:rsidRPr="005150CB" w:rsidRDefault="005150CB" w:rsidP="00616FED">
      <w:pPr>
        <w:rPr>
          <w:b/>
        </w:rPr>
      </w:pPr>
    </w:p>
    <w:p w14:paraId="4E3A00EC" w14:textId="77777777" w:rsidR="005150CB" w:rsidRPr="005150CB" w:rsidRDefault="005150CB" w:rsidP="00616FED">
      <w:pPr>
        <w:rPr>
          <w:b/>
        </w:rPr>
      </w:pPr>
    </w:p>
    <w:p w14:paraId="785CB5BE" w14:textId="2CEA3AC3" w:rsidR="00616FED" w:rsidRDefault="00616FED" w:rsidP="00616FED">
      <w:pPr>
        <w:rPr>
          <w:bCs/>
          <w:lang w:val="en-US"/>
        </w:rPr>
      </w:pPr>
      <w:r>
        <w:rPr>
          <w:b/>
          <w:lang w:val="en-US"/>
        </w:rPr>
        <w:lastRenderedPageBreak/>
        <w:t>Request</w:t>
      </w:r>
    </w:p>
    <w:p w14:paraId="2DC0509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5E0F27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1C2CD38" w14:textId="65582EF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"9J8pLt9CG4jmP7HLIIK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…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KrH6L5",</w:t>
      </w:r>
    </w:p>
    <w:p w14:paraId="0947BF3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07EE9E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"date": "2023-10-24",</w:t>
      </w:r>
    </w:p>
    <w:p w14:paraId="3FE05614" w14:textId="77777777" w:rsid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"test-12345",</w:t>
      </w:r>
    </w:p>
    <w:p w14:paraId="46FC4F30" w14:textId="1296B56D" w:rsidR="00BB1E18" w:rsidRPr="005150CB" w:rsidRDefault="00BB1E18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</w:t>
      </w:r>
      <w:r w:rsidRPr="00BB1E1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  <w:proofErr w:type="spellStart"/>
      <w:r w:rsidRPr="00BB1E1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orderfrom</w:t>
      </w:r>
      <w:proofErr w:type="spellEnd"/>
      <w:r w:rsidRPr="00BB1E18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1C530D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"1",</w:t>
      </w:r>
    </w:p>
    <w:p w14:paraId="392EC98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"shipment": "1",</w:t>
      </w:r>
    </w:p>
    <w:p w14:paraId="52F7068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από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9C16C5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"invoice": "1",</w:t>
      </w:r>
    </w:p>
    <w:p w14:paraId="3C66FC0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55DFAD5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"Connect Line Test",</w:t>
      </w:r>
    </w:p>
    <w:p w14:paraId="010A2580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"Λ.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Κηφισί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ας 20",</w:t>
      </w:r>
    </w:p>
    <w:p w14:paraId="7D4D3DC5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"ΜΑΡΟΥΣΙ",</w:t>
      </w:r>
    </w:p>
    <w:p w14:paraId="1747971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"28100",</w:t>
      </w:r>
    </w:p>
    <w:p w14:paraId="307C41B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Αττική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9F20D0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"gal@connect-line.gr",</w:t>
      </w:r>
    </w:p>
    <w:p w14:paraId="45EBAA6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"2106003035",</w:t>
      </w:r>
    </w:p>
    <w:p w14:paraId="7CF5F75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"1000",</w:t>
      </w:r>
    </w:p>
    <w:p w14:paraId="031F3D2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"094504459",</w:t>
      </w:r>
    </w:p>
    <w:p w14:paraId="60797B3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doy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"Φ.Α.Ε.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Αθηνών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F7A12A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792B722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2C827C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Γιώργος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Αλεξ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ανδράτος",</w:t>
      </w:r>
    </w:p>
    <w:p w14:paraId="23ABBC4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Λεωφ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.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Αγίου Δημητρίου 153",</w:t>
      </w:r>
    </w:p>
    <w:p w14:paraId="0E62398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city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Αγιος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Δημήτριος",</w:t>
      </w:r>
    </w:p>
    <w:p w14:paraId="694676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"zip": "17343",</w:t>
      </w:r>
    </w:p>
    <w:p w14:paraId="4F320B5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Αττηκή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E945D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</w:t>
      </w:r>
    </w:p>
    <w:p w14:paraId="09294F6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0D702E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2396F00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083C29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"010005304",</w:t>
      </w:r>
    </w:p>
    <w:p w14:paraId="09CC161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7578028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"10.50",</w:t>
      </w:r>
    </w:p>
    <w:p w14:paraId="18072D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"8.00"</w:t>
      </w:r>
    </w:p>
    <w:p w14:paraId="666848CE" w14:textId="1A6F54AD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DAE133D" w14:textId="6D1003D1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A24EFDD" w14:textId="455C1963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"000003",</w:t>
      </w:r>
    </w:p>
    <w:p w14:paraId="5612CFE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2ABF5406" w14:textId="58628C6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072201" w14:textId="5D03FC8F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71B0403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3B1C09B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DFC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1BD55F1E" w14:textId="188B8E8B" w:rsidR="00616FED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0990235" w14:textId="77777777" w:rsidR="005150CB" w:rsidRDefault="005150CB" w:rsidP="005150CB">
      <w:pPr>
        <w:spacing w:after="0"/>
        <w:rPr>
          <w:b/>
          <w:lang w:val="en-US"/>
        </w:rPr>
      </w:pPr>
    </w:p>
    <w:p w14:paraId="63AEC542" w14:textId="77777777" w:rsidR="00616FED" w:rsidRDefault="00616FED" w:rsidP="00616FED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2D25A21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AD88612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F9C3175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6225C4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0F3BC720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0352BF3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E182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sectPr w:rsidR="00616FE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E36506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2381E6FB" w:rsidR="00FE41DE" w:rsidRPr="00FE41DE" w:rsidRDefault="00704B46" w:rsidP="00FE41DE">
          <w:pPr>
            <w:pStyle w:val="Footer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B1E18">
                <w:rPr>
                  <w:color w:val="00B0F0"/>
                  <w:lang w:val="en-US"/>
                </w:rPr>
                <w:t>Web Services Cosmetics V.1.4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D1FD4"/>
    <w:multiLevelType w:val="hybridMultilevel"/>
    <w:tmpl w:val="A0C64D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1"/>
  </w:num>
  <w:num w:numId="2" w16cid:durableId="827478307">
    <w:abstractNumId w:val="24"/>
  </w:num>
  <w:num w:numId="3" w16cid:durableId="393893887">
    <w:abstractNumId w:val="21"/>
  </w:num>
  <w:num w:numId="4" w16cid:durableId="1376616019">
    <w:abstractNumId w:val="15"/>
  </w:num>
  <w:num w:numId="5" w16cid:durableId="1418136194">
    <w:abstractNumId w:val="5"/>
  </w:num>
  <w:num w:numId="6" w16cid:durableId="1421096605">
    <w:abstractNumId w:val="19"/>
  </w:num>
  <w:num w:numId="7" w16cid:durableId="304940788">
    <w:abstractNumId w:val="2"/>
  </w:num>
  <w:num w:numId="8" w16cid:durableId="467938262">
    <w:abstractNumId w:val="7"/>
  </w:num>
  <w:num w:numId="9" w16cid:durableId="1018119297">
    <w:abstractNumId w:val="14"/>
  </w:num>
  <w:num w:numId="10" w16cid:durableId="369497130">
    <w:abstractNumId w:val="8"/>
  </w:num>
  <w:num w:numId="11" w16cid:durableId="758872237">
    <w:abstractNumId w:val="22"/>
  </w:num>
  <w:num w:numId="12" w16cid:durableId="1589390748">
    <w:abstractNumId w:val="13"/>
  </w:num>
  <w:num w:numId="13" w16cid:durableId="1785343600">
    <w:abstractNumId w:val="29"/>
  </w:num>
  <w:num w:numId="14" w16cid:durableId="690108271">
    <w:abstractNumId w:val="6"/>
  </w:num>
  <w:num w:numId="15" w16cid:durableId="1026564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8"/>
  </w:num>
  <w:num w:numId="23" w16cid:durableId="1518348510">
    <w:abstractNumId w:val="16"/>
  </w:num>
  <w:num w:numId="24" w16cid:durableId="835804182">
    <w:abstractNumId w:val="20"/>
  </w:num>
  <w:num w:numId="25" w16cid:durableId="1180775490">
    <w:abstractNumId w:val="25"/>
  </w:num>
  <w:num w:numId="26" w16cid:durableId="126432176">
    <w:abstractNumId w:val="0"/>
  </w:num>
  <w:num w:numId="27" w16cid:durableId="1809585145">
    <w:abstractNumId w:val="23"/>
  </w:num>
  <w:num w:numId="28" w16cid:durableId="240724136">
    <w:abstractNumId w:val="26"/>
  </w:num>
  <w:num w:numId="29" w16cid:durableId="997001952">
    <w:abstractNumId w:val="17"/>
  </w:num>
  <w:num w:numId="30" w16cid:durableId="1113086765">
    <w:abstractNumId w:val="28"/>
  </w:num>
  <w:num w:numId="31" w16cid:durableId="692803400">
    <w:abstractNumId w:val="9"/>
  </w:num>
  <w:num w:numId="32" w16cid:durableId="1994135168">
    <w:abstractNumId w:val="27"/>
  </w:num>
  <w:num w:numId="33" w16cid:durableId="1724866888">
    <w:abstractNumId w:val="10"/>
  </w:num>
  <w:num w:numId="34" w16cid:durableId="1607537818">
    <w:abstractNumId w:val="20"/>
  </w:num>
  <w:num w:numId="35" w16cid:durableId="1316036089">
    <w:abstractNumId w:val="30"/>
  </w:num>
  <w:num w:numId="36" w16cid:durableId="2107456111">
    <w:abstractNumId w:val="12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5801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16F6C"/>
    <w:rsid w:val="00017CC0"/>
    <w:rsid w:val="00023E66"/>
    <w:rsid w:val="00030845"/>
    <w:rsid w:val="000310E8"/>
    <w:rsid w:val="00035C36"/>
    <w:rsid w:val="00036312"/>
    <w:rsid w:val="00037167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178E"/>
    <w:rsid w:val="000B4564"/>
    <w:rsid w:val="000B73E5"/>
    <w:rsid w:val="000D08FD"/>
    <w:rsid w:val="000D1DA1"/>
    <w:rsid w:val="000D396C"/>
    <w:rsid w:val="000D61D4"/>
    <w:rsid w:val="000D6DD5"/>
    <w:rsid w:val="000E03E2"/>
    <w:rsid w:val="000E0603"/>
    <w:rsid w:val="000E102B"/>
    <w:rsid w:val="000E4B31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55F6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9780E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0441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17F35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16F8"/>
    <w:rsid w:val="004F386F"/>
    <w:rsid w:val="004F61D8"/>
    <w:rsid w:val="004F6B90"/>
    <w:rsid w:val="0050261C"/>
    <w:rsid w:val="00505CD0"/>
    <w:rsid w:val="005105EB"/>
    <w:rsid w:val="00510A4C"/>
    <w:rsid w:val="005117EA"/>
    <w:rsid w:val="0051461D"/>
    <w:rsid w:val="005150CB"/>
    <w:rsid w:val="00520BD5"/>
    <w:rsid w:val="00523F4E"/>
    <w:rsid w:val="00531433"/>
    <w:rsid w:val="0053204C"/>
    <w:rsid w:val="005439D6"/>
    <w:rsid w:val="00551740"/>
    <w:rsid w:val="00553F45"/>
    <w:rsid w:val="00554CB1"/>
    <w:rsid w:val="0055644C"/>
    <w:rsid w:val="005565E1"/>
    <w:rsid w:val="005605AD"/>
    <w:rsid w:val="005673F7"/>
    <w:rsid w:val="005730F4"/>
    <w:rsid w:val="00573BF1"/>
    <w:rsid w:val="00573F6C"/>
    <w:rsid w:val="005747C0"/>
    <w:rsid w:val="005754DC"/>
    <w:rsid w:val="005766D8"/>
    <w:rsid w:val="00581929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9CC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6FED"/>
    <w:rsid w:val="00617741"/>
    <w:rsid w:val="00620923"/>
    <w:rsid w:val="00623F5E"/>
    <w:rsid w:val="0062668B"/>
    <w:rsid w:val="006301B2"/>
    <w:rsid w:val="006328A4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04B46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76A0F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25D4F"/>
    <w:rsid w:val="0083065F"/>
    <w:rsid w:val="00831E40"/>
    <w:rsid w:val="00833228"/>
    <w:rsid w:val="008364AE"/>
    <w:rsid w:val="00836D44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86F42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1E18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1F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02B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0DF2"/>
    <w:rsid w:val="00D85719"/>
    <w:rsid w:val="00D87D93"/>
    <w:rsid w:val="00D95213"/>
    <w:rsid w:val="00D95B59"/>
    <w:rsid w:val="00D96690"/>
    <w:rsid w:val="00D96F7A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6506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4E47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46C4"/>
    <w:rsid w:val="00F26BFD"/>
    <w:rsid w:val="00F27D87"/>
    <w:rsid w:val="00F340C8"/>
    <w:rsid w:val="00F36843"/>
    <w:rsid w:val="00F3723C"/>
    <w:rsid w:val="00F47A38"/>
    <w:rsid w:val="00F53AD1"/>
    <w:rsid w:val="00F57E9A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CB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0C1850"/>
    <w:rsid w:val="002823C0"/>
    <w:rsid w:val="006650BB"/>
    <w:rsid w:val="006E4A4F"/>
    <w:rsid w:val="00B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35</TotalTime>
  <Pages>18</Pages>
  <Words>2827</Words>
  <Characters>15272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Cosmetics V.1.4</vt:lpstr>
      <vt:lpstr>Web Services PC Turnaraund V.1.5</vt:lpstr>
    </vt:vector>
  </TitlesOfParts>
  <Company>connect line</Company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Cosmetics V.1.4</dc:title>
  <dc:subject>επικοινωνια με softone</dc:subject>
  <dc:creator>Lefteris Chatzimichail</dc:creator>
  <cp:keywords/>
  <dc:description/>
  <cp:lastModifiedBy>George Alexandratos | Connect Line S.A.</cp:lastModifiedBy>
  <cp:revision>5</cp:revision>
  <cp:lastPrinted>2023-11-10T14:18:00Z</cp:lastPrinted>
  <dcterms:created xsi:type="dcterms:W3CDTF">2023-11-10T14:10:00Z</dcterms:created>
  <dcterms:modified xsi:type="dcterms:W3CDTF">2023-11-10T14:45:00Z</dcterms:modified>
</cp:coreProperties>
</file>