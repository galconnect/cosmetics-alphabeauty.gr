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490653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3B6735E5" w14:textId="6A983D3A" w:rsidR="00573BF1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65393" w:history="1">
            <w:r w:rsidR="00573BF1" w:rsidRPr="00D5163F">
              <w:rPr>
                <w:rStyle w:val="Hyperlink"/>
                <w:noProof/>
              </w:rPr>
              <w:t>1</w:t>
            </w:r>
            <w:r w:rsidR="00573BF1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573BF1" w:rsidRPr="00D5163F">
              <w:rPr>
                <w:rStyle w:val="Hyperlink"/>
                <w:noProof/>
              </w:rPr>
              <w:t>Περιεχόμενα</w:t>
            </w:r>
            <w:r w:rsidR="00573BF1">
              <w:rPr>
                <w:noProof/>
                <w:webHidden/>
              </w:rPr>
              <w:tab/>
            </w:r>
            <w:r w:rsidR="00573BF1">
              <w:rPr>
                <w:noProof/>
                <w:webHidden/>
              </w:rPr>
              <w:fldChar w:fldCharType="begin"/>
            </w:r>
            <w:r w:rsidR="00573BF1">
              <w:rPr>
                <w:noProof/>
                <w:webHidden/>
              </w:rPr>
              <w:instrText xml:space="preserve"> PAGEREF _Toc149065393 \h </w:instrText>
            </w:r>
            <w:r w:rsidR="00573BF1">
              <w:rPr>
                <w:noProof/>
                <w:webHidden/>
              </w:rPr>
            </w:r>
            <w:r w:rsidR="00573BF1"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</w:t>
            </w:r>
            <w:r w:rsidR="00573BF1">
              <w:rPr>
                <w:noProof/>
                <w:webHidden/>
              </w:rPr>
              <w:fldChar w:fldCharType="end"/>
            </w:r>
          </w:hyperlink>
        </w:p>
        <w:p w14:paraId="018B606C" w14:textId="1C6D7F69" w:rsidR="00573BF1" w:rsidRDefault="00573BF1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394" w:history="1">
            <w:r w:rsidRPr="00D516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B49F" w14:textId="1B043D84" w:rsidR="00573BF1" w:rsidRDefault="00573BF1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395" w:history="1">
            <w:r w:rsidRPr="00D5163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2A1A" w14:textId="258B3EFA" w:rsidR="00573BF1" w:rsidRDefault="00573BF1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396" w:history="1">
            <w:r w:rsidRPr="00D5163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  <w:lang w:val="en-US"/>
              </w:rPr>
              <w:t>Login</w:t>
            </w:r>
            <w:r w:rsidRPr="00D5163F">
              <w:rPr>
                <w:rStyle w:val="Hyperlink"/>
                <w:noProof/>
              </w:rPr>
              <w:t xml:space="preserve"> </w:t>
            </w:r>
            <w:r w:rsidRPr="00D5163F">
              <w:rPr>
                <w:rStyle w:val="Hyperlink"/>
                <w:noProof/>
                <w:lang w:val="en-US"/>
              </w:rPr>
              <w:t>(</w:t>
            </w:r>
            <w:r w:rsidRPr="00D5163F">
              <w:rPr>
                <w:rStyle w:val="Hyperlink"/>
                <w:noProof/>
              </w:rPr>
              <w:t>2</w:t>
            </w:r>
            <w:r w:rsidRPr="00D5163F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13CB" w14:textId="78CC5816" w:rsidR="00573BF1" w:rsidRDefault="00573BF1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397" w:history="1">
            <w:r w:rsidRPr="00D5163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1F66" w14:textId="38DF01D8" w:rsidR="00573BF1" w:rsidRDefault="00573BF1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398" w:history="1">
            <w:r w:rsidRPr="00D5163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  <w:lang w:val="en-US"/>
              </w:rPr>
              <w:t xml:space="preserve">Web Service </w:t>
            </w:r>
            <w:r w:rsidRPr="00D5163F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5EED" w14:textId="37830DB6" w:rsidR="00573BF1" w:rsidRDefault="00573BF1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399" w:history="1">
            <w:r w:rsidRPr="00D5163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  <w:lang w:val="en-US"/>
              </w:rPr>
              <w:t xml:space="preserve">Web Service </w:t>
            </w:r>
            <w:r w:rsidRPr="00D5163F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7FE3" w14:textId="77DCD52A" w:rsidR="00573BF1" w:rsidRDefault="00573BF1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400" w:history="1">
            <w:r w:rsidRPr="00D5163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26D8" w14:textId="5B9CC294" w:rsidR="00573BF1" w:rsidRDefault="00573BF1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401" w:history="1">
            <w:r w:rsidRPr="00D5163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FE38" w14:textId="15F8B226" w:rsidR="00573BF1" w:rsidRDefault="00573BF1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402" w:history="1">
            <w:r w:rsidRPr="00D5163F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6457" w14:textId="57FBB199" w:rsidR="00573BF1" w:rsidRDefault="00573BF1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403" w:history="1">
            <w:r w:rsidRPr="00D5163F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27B6" w14:textId="4007A14C" w:rsidR="00573BF1" w:rsidRDefault="00573BF1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404" w:history="1">
            <w:r w:rsidRPr="00D5163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3D3F" w14:textId="10FD34A9" w:rsidR="00573BF1" w:rsidRDefault="00573BF1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065405" w:history="1">
            <w:r w:rsidRPr="00D5163F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D5163F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D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75816257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123D21" w14:textId="77777777" w:rsidR="00D96F7A" w:rsidRDefault="00D96F7A">
      <w:pPr>
        <w:rPr>
          <w:b/>
          <w:bCs/>
        </w:rPr>
      </w:pPr>
    </w:p>
    <w:p w14:paraId="72EC4F63" w14:textId="77777777" w:rsidR="00D96F7A" w:rsidRDefault="00D96F7A">
      <w:pPr>
        <w:rPr>
          <w:b/>
          <w:bCs/>
        </w:rPr>
      </w:pPr>
    </w:p>
    <w:p w14:paraId="2C0CF88C" w14:textId="77777777" w:rsidR="00D96F7A" w:rsidRDefault="00D96F7A">
      <w:pPr>
        <w:rPr>
          <w:b/>
          <w:bCs/>
        </w:rPr>
      </w:pPr>
    </w:p>
    <w:p w14:paraId="0CEE9112" w14:textId="77777777" w:rsidR="00D96F7A" w:rsidRDefault="00D96F7A">
      <w:pPr>
        <w:rPr>
          <w:b/>
          <w:bCs/>
        </w:rPr>
      </w:pPr>
    </w:p>
    <w:p w14:paraId="77A513DB" w14:textId="77777777" w:rsidR="00D96F7A" w:rsidRDefault="00D96F7A">
      <w:pPr>
        <w:rPr>
          <w:b/>
          <w:bCs/>
        </w:rPr>
      </w:pPr>
    </w:p>
    <w:p w14:paraId="6B9ADEF0" w14:textId="77777777" w:rsidR="00D96F7A" w:rsidRDefault="00D96F7A">
      <w:pPr>
        <w:rPr>
          <w:b/>
          <w:bCs/>
        </w:rPr>
      </w:pPr>
    </w:p>
    <w:p w14:paraId="30724656" w14:textId="77777777" w:rsidR="00D96F7A" w:rsidRDefault="00D96F7A">
      <w:pPr>
        <w:rPr>
          <w:b/>
          <w:bCs/>
        </w:rPr>
      </w:pPr>
    </w:p>
    <w:p w14:paraId="462E2ECF" w14:textId="77777777" w:rsidR="00D96F7A" w:rsidRDefault="00D96F7A">
      <w:pPr>
        <w:rPr>
          <w:b/>
          <w:bCs/>
        </w:rPr>
      </w:pPr>
    </w:p>
    <w:p w14:paraId="397AEFF8" w14:textId="77777777" w:rsidR="00D96F7A" w:rsidRDefault="00D96F7A">
      <w:pPr>
        <w:rPr>
          <w:b/>
          <w:bCs/>
        </w:rPr>
      </w:pPr>
    </w:p>
    <w:p w14:paraId="7EB46496" w14:textId="77777777" w:rsidR="00D96F7A" w:rsidRDefault="00D96F7A">
      <w:pPr>
        <w:rPr>
          <w:b/>
          <w:bCs/>
        </w:rPr>
      </w:pPr>
    </w:p>
    <w:p w14:paraId="4045E5A2" w14:textId="77777777" w:rsidR="00D96F7A" w:rsidRDefault="00D96F7A">
      <w:pPr>
        <w:rPr>
          <w:b/>
          <w:bCs/>
        </w:rPr>
      </w:pPr>
    </w:p>
    <w:p w14:paraId="712A0D7E" w14:textId="77777777" w:rsidR="00D96F7A" w:rsidRDefault="00D96F7A">
      <w:pPr>
        <w:rPr>
          <w:b/>
          <w:bCs/>
        </w:rPr>
      </w:pPr>
    </w:p>
    <w:p w14:paraId="624CE112" w14:textId="77777777" w:rsidR="00D96F7A" w:rsidRDefault="00D96F7A">
      <w:pPr>
        <w:rPr>
          <w:b/>
          <w:bCs/>
        </w:rPr>
      </w:pPr>
    </w:p>
    <w:p w14:paraId="15FA8948" w14:textId="77777777" w:rsidR="00D96F7A" w:rsidRDefault="00D96F7A">
      <w:pPr>
        <w:rPr>
          <w:b/>
          <w:bCs/>
        </w:rPr>
      </w:pPr>
    </w:p>
    <w:p w14:paraId="7F6F3C73" w14:textId="77777777" w:rsidR="00D96F7A" w:rsidRDefault="00D96F7A">
      <w:pPr>
        <w:rPr>
          <w:b/>
          <w:bCs/>
        </w:rPr>
      </w:pPr>
    </w:p>
    <w:p w14:paraId="75D7EF0C" w14:textId="77777777" w:rsidR="00D96F7A" w:rsidRDefault="00D96F7A">
      <w:pPr>
        <w:rPr>
          <w:b/>
          <w:bCs/>
        </w:rPr>
      </w:pPr>
    </w:p>
    <w:p w14:paraId="310C95CB" w14:textId="77777777" w:rsidR="00D96F7A" w:rsidRDefault="00D96F7A">
      <w:pPr>
        <w:rPr>
          <w:b/>
          <w:bCs/>
        </w:rPr>
      </w:pPr>
    </w:p>
    <w:p w14:paraId="5A45FE4C" w14:textId="77777777" w:rsidR="00D96F7A" w:rsidRDefault="00D96F7A">
      <w:pPr>
        <w:rPr>
          <w:b/>
          <w:bCs/>
        </w:rPr>
      </w:pPr>
    </w:p>
    <w:p w14:paraId="29A1DF3F" w14:textId="77777777" w:rsidR="00D96F7A" w:rsidRPr="005D501A" w:rsidRDefault="00D96F7A">
      <w:pPr>
        <w:rPr>
          <w:b/>
          <w:bCs/>
        </w:rPr>
      </w:pPr>
    </w:p>
    <w:p w14:paraId="41BB6B84" w14:textId="11F7E641" w:rsidR="003E00AB" w:rsidRPr="001367A1" w:rsidRDefault="003E00AB" w:rsidP="005D501A">
      <w:pPr>
        <w:pStyle w:val="Heading1"/>
      </w:pPr>
      <w:bookmarkStart w:id="1" w:name="_Toc149065394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D31F0E" w:rsidRPr="003E00AB" w14:paraId="2D9B83F8" w14:textId="77777777" w:rsidTr="00BC4DB7">
        <w:tc>
          <w:tcPr>
            <w:tcW w:w="1413" w:type="dxa"/>
            <w:vAlign w:val="center"/>
          </w:tcPr>
          <w:p w14:paraId="3C5BEF76" w14:textId="07D918A8" w:rsidR="00D31F0E" w:rsidRPr="001428E6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27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en-US"/>
              </w:rPr>
              <w:t>09</w:t>
            </w:r>
            <w:r>
              <w:rPr>
                <w:shd w:val="clear" w:color="auto" w:fill="FFFFFF"/>
              </w:rPr>
              <w:t>/202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2551" w:type="dxa"/>
            <w:vAlign w:val="center"/>
          </w:tcPr>
          <w:p w14:paraId="2DFE5171" w14:textId="77777777" w:rsidR="00D31F0E" w:rsidRPr="00907BCD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0873226" w14:textId="77777777" w:rsidR="00D31F0E" w:rsidRPr="000E03E2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Login, </w:t>
            </w:r>
            <w:r>
              <w:rPr>
                <w:shd w:val="clear" w:color="auto" w:fill="FFFFFF"/>
              </w:rPr>
              <w:t>Προϊόντα</w:t>
            </w:r>
          </w:p>
        </w:tc>
      </w:tr>
      <w:tr w:rsidR="00715A79" w:rsidRPr="003E00AB" w14:paraId="710F5BF4" w14:textId="77777777" w:rsidTr="00691684">
        <w:tc>
          <w:tcPr>
            <w:tcW w:w="1413" w:type="dxa"/>
            <w:vAlign w:val="center"/>
          </w:tcPr>
          <w:p w14:paraId="4B2B2629" w14:textId="4628A421" w:rsidR="00715A79" w:rsidRPr="001428E6" w:rsidRDefault="000E03E2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 w:rsidR="00D31F0E">
              <w:rPr>
                <w:shd w:val="clear" w:color="auto" w:fill="FFFFFF"/>
              </w:rPr>
              <w:t>4</w:t>
            </w:r>
            <w:r w:rsidR="00F755C7">
              <w:rPr>
                <w:shd w:val="clear" w:color="auto" w:fill="FFFFFF"/>
              </w:rPr>
              <w:t>/</w:t>
            </w:r>
            <w:r w:rsidR="00D31F0E">
              <w:rPr>
                <w:shd w:val="clear" w:color="auto" w:fill="FFFFFF"/>
              </w:rPr>
              <w:t>10</w:t>
            </w:r>
            <w:r w:rsidR="00F755C7">
              <w:rPr>
                <w:shd w:val="clear" w:color="auto" w:fill="FFFFFF"/>
              </w:rPr>
              <w:t>/202</w:t>
            </w:r>
            <w:r w:rsidR="00D31F0E">
              <w:rPr>
                <w:shd w:val="clear" w:color="auto" w:fill="FFFFFF"/>
              </w:rPr>
              <w:t>3</w:t>
            </w:r>
          </w:p>
        </w:tc>
        <w:tc>
          <w:tcPr>
            <w:tcW w:w="2551" w:type="dxa"/>
            <w:vAlign w:val="center"/>
          </w:tcPr>
          <w:p w14:paraId="5163D294" w14:textId="3F832917" w:rsidR="00715A79" w:rsidRPr="00907BCD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7D924FE1" w14:textId="5C71461A" w:rsidR="00715A79" w:rsidRPr="000E03E2" w:rsidRDefault="00D31F0E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Καταχώριση παραγγελίας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3B6B07A" w14:textId="629CFB01" w:rsidR="007F30D5" w:rsidRDefault="007F30D5" w:rsidP="003E00AB">
      <w:pPr>
        <w:rPr>
          <w:shd w:val="clear" w:color="auto" w:fill="FFFFFF"/>
        </w:rPr>
      </w:pPr>
    </w:p>
    <w:p w14:paraId="3B564887" w14:textId="065AAC3B" w:rsidR="007F30D5" w:rsidRDefault="007F30D5" w:rsidP="003E00AB">
      <w:pPr>
        <w:rPr>
          <w:shd w:val="clear" w:color="auto" w:fill="FFFFFF"/>
        </w:rPr>
      </w:pPr>
    </w:p>
    <w:p w14:paraId="382242A7" w14:textId="77777777" w:rsidR="000B178E" w:rsidRDefault="000B178E" w:rsidP="003E00AB">
      <w:pPr>
        <w:rPr>
          <w:shd w:val="clear" w:color="auto" w:fill="FFFFFF"/>
        </w:rPr>
      </w:pPr>
    </w:p>
    <w:p w14:paraId="665F26D9" w14:textId="77777777" w:rsidR="000B178E" w:rsidRDefault="000B178E" w:rsidP="003E00AB">
      <w:pPr>
        <w:rPr>
          <w:shd w:val="clear" w:color="auto" w:fill="FFFFFF"/>
        </w:rPr>
      </w:pPr>
    </w:p>
    <w:p w14:paraId="325DFCE1" w14:textId="77777777" w:rsidR="000B178E" w:rsidRDefault="000B178E" w:rsidP="003E00AB">
      <w:pPr>
        <w:rPr>
          <w:shd w:val="clear" w:color="auto" w:fill="FFFFFF"/>
        </w:rPr>
      </w:pPr>
    </w:p>
    <w:p w14:paraId="55709F33" w14:textId="77777777" w:rsidR="000B178E" w:rsidRDefault="000B178E" w:rsidP="003E00AB">
      <w:pPr>
        <w:rPr>
          <w:shd w:val="clear" w:color="auto" w:fill="FFFFFF"/>
        </w:rPr>
      </w:pPr>
    </w:p>
    <w:p w14:paraId="57754BCE" w14:textId="77777777" w:rsidR="000B178E" w:rsidRDefault="000B178E" w:rsidP="003E00AB">
      <w:pPr>
        <w:rPr>
          <w:shd w:val="clear" w:color="auto" w:fill="FFFFFF"/>
        </w:rPr>
      </w:pPr>
    </w:p>
    <w:p w14:paraId="2E99077D" w14:textId="77777777" w:rsidR="000B178E" w:rsidRDefault="000B178E" w:rsidP="003E00AB">
      <w:pPr>
        <w:rPr>
          <w:shd w:val="clear" w:color="auto" w:fill="FFFFFF"/>
        </w:rPr>
      </w:pPr>
    </w:p>
    <w:p w14:paraId="6CA36414" w14:textId="77777777" w:rsidR="000B178E" w:rsidRDefault="000B178E" w:rsidP="003E00AB">
      <w:pPr>
        <w:rPr>
          <w:shd w:val="clear" w:color="auto" w:fill="FFFFFF"/>
        </w:rPr>
      </w:pPr>
    </w:p>
    <w:p w14:paraId="564B1258" w14:textId="77777777" w:rsidR="000B178E" w:rsidRDefault="000B178E" w:rsidP="003E00AB">
      <w:pPr>
        <w:rPr>
          <w:shd w:val="clear" w:color="auto" w:fill="FFFFFF"/>
        </w:rPr>
      </w:pPr>
    </w:p>
    <w:p w14:paraId="6CB957CA" w14:textId="77777777" w:rsidR="000B178E" w:rsidRDefault="000B178E" w:rsidP="003E00AB">
      <w:pPr>
        <w:rPr>
          <w:shd w:val="clear" w:color="auto" w:fill="FFFFFF"/>
        </w:rPr>
      </w:pPr>
    </w:p>
    <w:p w14:paraId="0180902D" w14:textId="77777777" w:rsidR="000B178E" w:rsidRDefault="000B178E" w:rsidP="003E00AB">
      <w:pPr>
        <w:rPr>
          <w:shd w:val="clear" w:color="auto" w:fill="FFFFFF"/>
        </w:rPr>
      </w:pPr>
    </w:p>
    <w:p w14:paraId="5E18183E" w14:textId="77777777" w:rsidR="000B178E" w:rsidRDefault="000B178E" w:rsidP="003E00AB">
      <w:pPr>
        <w:rPr>
          <w:shd w:val="clear" w:color="auto" w:fill="FFFFFF"/>
        </w:rPr>
      </w:pPr>
    </w:p>
    <w:p w14:paraId="5298B9FC" w14:textId="77777777" w:rsidR="000B178E" w:rsidRDefault="000B178E" w:rsidP="003E00AB">
      <w:pPr>
        <w:rPr>
          <w:shd w:val="clear" w:color="auto" w:fill="FFFFFF"/>
        </w:rPr>
      </w:pPr>
    </w:p>
    <w:p w14:paraId="5F8DFEBE" w14:textId="5FE6400C" w:rsidR="007F30D5" w:rsidRDefault="007F30D5" w:rsidP="003E00AB">
      <w:pPr>
        <w:rPr>
          <w:shd w:val="clear" w:color="auto" w:fill="FFFFFF"/>
        </w:rPr>
      </w:pPr>
    </w:p>
    <w:p w14:paraId="1F33FEC7" w14:textId="57D8551A" w:rsidR="007F30D5" w:rsidRDefault="007F30D5" w:rsidP="003E00AB">
      <w:pPr>
        <w:rPr>
          <w:shd w:val="clear" w:color="auto" w:fill="FFFFFF"/>
        </w:rPr>
      </w:pPr>
    </w:p>
    <w:p w14:paraId="2145B45E" w14:textId="5DD15B5E" w:rsidR="007F30D5" w:rsidRDefault="007F30D5" w:rsidP="003E00AB">
      <w:pPr>
        <w:rPr>
          <w:shd w:val="clear" w:color="auto" w:fill="FFFFFF"/>
        </w:rPr>
      </w:pPr>
    </w:p>
    <w:p w14:paraId="43AB0030" w14:textId="7B05E1C8" w:rsidR="007F30D5" w:rsidRDefault="007F30D5" w:rsidP="003E00AB">
      <w:pPr>
        <w:rPr>
          <w:shd w:val="clear" w:color="auto" w:fill="FFFFFF"/>
        </w:rPr>
      </w:pPr>
    </w:p>
    <w:p w14:paraId="2BB3BC27" w14:textId="4E6863D2" w:rsidR="007F30D5" w:rsidRDefault="007F30D5" w:rsidP="003E00AB">
      <w:pPr>
        <w:rPr>
          <w:shd w:val="clear" w:color="auto" w:fill="FFFFFF"/>
        </w:rPr>
      </w:pPr>
    </w:p>
    <w:p w14:paraId="15CA4695" w14:textId="2E52CA5A" w:rsidR="007F30D5" w:rsidRDefault="007F30D5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7F19150C" w14:textId="55516B21" w:rsidR="007F30D5" w:rsidRDefault="007F30D5" w:rsidP="003E00AB">
      <w:pPr>
        <w:rPr>
          <w:shd w:val="clear" w:color="auto" w:fill="FFFFFF"/>
        </w:rPr>
      </w:pPr>
    </w:p>
    <w:p w14:paraId="2F87A1D6" w14:textId="723F9968" w:rsidR="00BB7F1D" w:rsidRDefault="00BB7F1D" w:rsidP="003E00AB">
      <w:pPr>
        <w:rPr>
          <w:shd w:val="clear" w:color="auto" w:fill="FFFFFF"/>
        </w:rPr>
      </w:pPr>
    </w:p>
    <w:p w14:paraId="0CED28F7" w14:textId="01493AB7" w:rsidR="00BB7F1D" w:rsidRDefault="00BB7F1D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Heading1"/>
      </w:pPr>
      <w:bookmarkStart w:id="2" w:name="_Toc149065395"/>
      <w:r w:rsidRPr="001367A1"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lastRenderedPageBreak/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480368F4" w:rsidR="00907BCD" w:rsidRDefault="00907BCD">
      <w:r>
        <w:t>Θα πρέπει να ορίσετε τις παρακάτω παραμέτρους στο σύστημά σας:</w:t>
      </w:r>
      <w:r w:rsidR="00DA1C2F">
        <w:t xml:space="preserve"> </w:t>
      </w:r>
    </w:p>
    <w:p w14:paraId="7433C623" w14:textId="3CEB9C90" w:rsidR="00907BCD" w:rsidRDefault="00907BCD"/>
    <w:p w14:paraId="35E20A58" w14:textId="7016A5CA" w:rsidR="00DA1C2F" w:rsidRPr="00D555A9" w:rsidRDefault="00DA1C2F">
      <w:pPr>
        <w:rPr>
          <w:b/>
          <w:bCs/>
        </w:rPr>
      </w:pPr>
      <w:r w:rsidRPr="00D555A9">
        <w:rPr>
          <w:b/>
          <w:bCs/>
        </w:rPr>
        <w:t>Παραγωγικό περιβάλλον 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DA1C2F" w:rsidRPr="00907BCD" w14:paraId="538DCCF6" w14:textId="77777777" w:rsidTr="003664AC">
        <w:trPr>
          <w:trHeight w:val="643"/>
        </w:trPr>
        <w:tc>
          <w:tcPr>
            <w:tcW w:w="1367" w:type="dxa"/>
          </w:tcPr>
          <w:p w14:paraId="36BA9592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2F08D6EF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012A6C6A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DA1C2F" w:rsidRPr="00D1662E" w14:paraId="701623FB" w14:textId="77777777" w:rsidTr="003664AC">
        <w:trPr>
          <w:trHeight w:val="631"/>
        </w:trPr>
        <w:tc>
          <w:tcPr>
            <w:tcW w:w="1367" w:type="dxa"/>
          </w:tcPr>
          <w:p w14:paraId="01FCEAE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5ECBCC85" w14:textId="77777777" w:rsidR="00DA1C2F" w:rsidRPr="00907BCD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4B720427" w14:textId="2B701150" w:rsidR="00DA1C2F" w:rsidRPr="00D1662E" w:rsidRDefault="00DA1C2F" w:rsidP="003664AC"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://</w:t>
            </w:r>
            <w:proofErr w:type="spellStart"/>
            <w:r w:rsidR="00E36506" w:rsidRPr="00E36506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DA1C2F" w:rsidRPr="00551740" w14:paraId="3843D769" w14:textId="77777777" w:rsidTr="003664AC">
        <w:trPr>
          <w:trHeight w:val="842"/>
        </w:trPr>
        <w:tc>
          <w:tcPr>
            <w:tcW w:w="1367" w:type="dxa"/>
          </w:tcPr>
          <w:p w14:paraId="1C6F4FE5" w14:textId="77777777" w:rsidR="00DA1C2F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7558B378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  <w:tcFitText/>
          </w:tcPr>
          <w:p w14:paraId="66E9F408" w14:textId="22C50D4A" w:rsidR="00DA1C2F" w:rsidRPr="00551740" w:rsidRDefault="00DA1C2F" w:rsidP="003664AC"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https</w:t>
            </w:r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://</w:t>
            </w:r>
            <w:proofErr w:type="spellStart"/>
            <w:r w:rsidR="00E36506" w:rsidRPr="00616FED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proofErr w:type="spellStart"/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gr</w:t>
            </w:r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/</w:t>
            </w:r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</w:t>
            </w:r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1</w:t>
            </w:r>
            <w:r w:rsidRPr="00616FED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services</w:t>
            </w:r>
            <w:r w:rsidRPr="00616FED">
              <w:rPr>
                <w:w w:val="66"/>
              </w:rPr>
              <w:t>/</w:t>
            </w:r>
            <w:proofErr w:type="spellStart"/>
            <w:r w:rsidRPr="00616FED">
              <w:rPr>
                <w:w w:val="66"/>
                <w:lang w:val="en-US"/>
              </w:rPr>
              <w:t>js</w:t>
            </w:r>
            <w:proofErr w:type="spellEnd"/>
            <w:r w:rsidRPr="00616FED">
              <w:rPr>
                <w:w w:val="66"/>
              </w:rPr>
              <w:t>/</w:t>
            </w:r>
            <w:proofErr w:type="spellStart"/>
            <w:r w:rsidRPr="00616FED">
              <w:rPr>
                <w:w w:val="66"/>
                <w:lang w:val="en-US"/>
              </w:rPr>
              <w:t>ConnectLineB</w:t>
            </w:r>
            <w:proofErr w:type="spellEnd"/>
            <w:r w:rsidRPr="00616FED">
              <w:rPr>
                <w:w w:val="66"/>
              </w:rPr>
              <w:t>2</w:t>
            </w:r>
            <w:proofErr w:type="spellStart"/>
            <w:r w:rsidRPr="00616FED">
              <w:rPr>
                <w:w w:val="66"/>
                <w:lang w:val="en-US"/>
              </w:rPr>
              <w:t>BConnector</w:t>
            </w:r>
            <w:proofErr w:type="spellEnd"/>
            <w:r w:rsidRPr="00616FED">
              <w:rPr>
                <w:w w:val="66"/>
              </w:rPr>
              <w:t>.</w:t>
            </w:r>
            <w:r w:rsidRPr="00616FED">
              <w:rPr>
                <w:w w:val="66"/>
                <w:lang w:val="en-US"/>
              </w:rPr>
              <w:t>S</w:t>
            </w:r>
            <w:r w:rsidRPr="00616FED">
              <w:rPr>
                <w:w w:val="66"/>
              </w:rPr>
              <w:t>1</w:t>
            </w:r>
            <w:r w:rsidRPr="00616FED">
              <w:rPr>
                <w:w w:val="66"/>
                <w:lang w:val="en-US"/>
              </w:rPr>
              <w:t>Lib</w:t>
            </w:r>
            <w:r w:rsidRPr="00616FED">
              <w:rPr>
                <w:w w:val="66"/>
              </w:rPr>
              <w:t>/</w:t>
            </w:r>
            <w:r w:rsidRPr="00616FED">
              <w:rPr>
                <w:w w:val="66"/>
                <w:lang w:val="en-US"/>
              </w:rPr>
              <w:t>ApiService</w:t>
            </w:r>
            <w:r w:rsidRPr="00616FED">
              <w:rPr>
                <w:spacing w:val="63"/>
                <w:w w:val="66"/>
                <w:lang w:val="en-US"/>
              </w:rPr>
              <w:t>s</w:t>
            </w:r>
          </w:p>
        </w:tc>
      </w:tr>
      <w:tr w:rsidR="00DA1C2F" w14:paraId="07468E09" w14:textId="77777777" w:rsidTr="003664AC">
        <w:trPr>
          <w:trHeight w:val="643"/>
        </w:trPr>
        <w:tc>
          <w:tcPr>
            <w:tcW w:w="1367" w:type="dxa"/>
          </w:tcPr>
          <w:p w14:paraId="1DAB9E5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5BE5C56B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8D38FF6" w14:textId="2A58D0B7" w:rsidR="00DA1C2F" w:rsidRPr="00BE2A4B" w:rsidRDefault="00E36506" w:rsidP="003664AC">
            <w:pPr>
              <w:rPr>
                <w:b/>
                <w:bCs/>
                <w:lang w:val="en-US"/>
              </w:rPr>
            </w:pPr>
            <w:r w:rsidRPr="00E36506">
              <w:rPr>
                <w:b/>
                <w:bCs/>
                <w:lang w:val="en-US"/>
              </w:rPr>
              <w:t>WUABB</w:t>
            </w:r>
          </w:p>
        </w:tc>
      </w:tr>
      <w:tr w:rsidR="00DA1C2F" w14:paraId="1C64443A" w14:textId="77777777" w:rsidTr="003664AC">
        <w:trPr>
          <w:trHeight w:val="631"/>
        </w:trPr>
        <w:tc>
          <w:tcPr>
            <w:tcW w:w="1367" w:type="dxa"/>
          </w:tcPr>
          <w:p w14:paraId="38C3B58E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4718CA99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D212A66" w14:textId="58AE4B4B" w:rsidR="00DA1C2F" w:rsidRPr="00DA1C2F" w:rsidRDefault="00E36506" w:rsidP="003664AC">
            <w:pPr>
              <w:rPr>
                <w:b/>
                <w:bCs/>
              </w:rPr>
            </w:pPr>
            <w:r w:rsidRPr="00E36506">
              <w:rPr>
                <w:b/>
                <w:bCs/>
              </w:rPr>
              <w:t>Ws@Ab#47$11!</w:t>
            </w:r>
          </w:p>
        </w:tc>
      </w:tr>
      <w:tr w:rsidR="00DA1C2F" w14:paraId="701403C5" w14:textId="77777777" w:rsidTr="003664AC">
        <w:trPr>
          <w:trHeight w:val="643"/>
        </w:trPr>
        <w:tc>
          <w:tcPr>
            <w:tcW w:w="1367" w:type="dxa"/>
          </w:tcPr>
          <w:p w14:paraId="4D9A2F40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2F137D59" w14:textId="77777777" w:rsidR="00DA1C2F" w:rsidRDefault="00DA1C2F" w:rsidP="003664AC">
            <w:r>
              <w:t>Μικρός Ακέραιος</w:t>
            </w:r>
          </w:p>
        </w:tc>
        <w:tc>
          <w:tcPr>
            <w:tcW w:w="5561" w:type="dxa"/>
          </w:tcPr>
          <w:p w14:paraId="19BC83AB" w14:textId="77777777" w:rsidR="00DA1C2F" w:rsidRPr="005105EB" w:rsidRDefault="00DA1C2F" w:rsidP="003664AC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095FBB11" w14:textId="39DE441E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98249D" w14:textId="6DE6C2F4" w:rsidR="002C5295" w:rsidRPr="00DD2528" w:rsidRDefault="007D29C5" w:rsidP="00004EDD">
      <w:pPr>
        <w:pStyle w:val="Heading2"/>
      </w:pPr>
      <w:bookmarkStart w:id="3" w:name="_Toc149065396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lastRenderedPageBreak/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509366A" w:rsidR="00385D6A" w:rsidRDefault="00385D6A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lastRenderedPageBreak/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lastRenderedPageBreak/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lastRenderedPageBreak/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lastRenderedPageBreak/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lastRenderedPageBreak/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lastRenderedPageBreak/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9065397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49065398"/>
      <w:r>
        <w:rPr>
          <w:lang w:val="en-US"/>
        </w:rPr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41AC726E" w14:textId="19D215CE" w:rsidR="0015393D" w:rsidRPr="00B9552F" w:rsidRDefault="0015393D" w:rsidP="0015393D">
      <w:pPr>
        <w:pStyle w:val="Heading2"/>
      </w:pPr>
      <w:bookmarkStart w:id="8" w:name="_Toc149065399"/>
      <w:r>
        <w:rPr>
          <w:lang w:val="en-US"/>
        </w:rPr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proofErr w:type="spellStart"/>
      <w:r w:rsidR="00505CD0">
        <w:rPr>
          <w:lang w:val="en-US"/>
        </w:rPr>
        <w:t>SoftOne</w:t>
      </w:r>
      <w:proofErr w:type="spellEnd"/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proofErr w:type="spellStart"/>
            <w:r w:rsidR="00505CD0"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433D91A1" w:rsidR="005730F4" w:rsidRDefault="00A611AE" w:rsidP="00964DDD">
      <w:pPr>
        <w:pStyle w:val="Heading1"/>
      </w:pPr>
      <w:bookmarkStart w:id="9" w:name="_Toc149065400"/>
      <w:r>
        <w:rPr>
          <w:lang w:val="en-US"/>
        </w:rPr>
        <w:lastRenderedPageBreak/>
        <w:t>Services</w:t>
      </w:r>
      <w:bookmarkEnd w:id="9"/>
    </w:p>
    <w:p w14:paraId="2A357D1C" w14:textId="77777777" w:rsidR="00606EE3" w:rsidRPr="00D06C14" w:rsidRDefault="00606EE3" w:rsidP="00606EE3">
      <w:pPr>
        <w:pStyle w:val="Heading2"/>
      </w:pPr>
      <w:bookmarkStart w:id="10" w:name="_Toc98154626"/>
      <w:bookmarkStart w:id="11" w:name="_Toc149065401"/>
      <w:bookmarkEnd w:id="6"/>
      <w:r>
        <w:t>Προϊόντα</w:t>
      </w:r>
      <w:bookmarkEnd w:id="10"/>
      <w:bookmarkEnd w:id="11"/>
    </w:p>
    <w:p w14:paraId="610D68A5" w14:textId="77777777" w:rsidR="00606EE3" w:rsidRDefault="00606EE3" w:rsidP="00606EE3">
      <w:pPr>
        <w:pStyle w:val="Heading3"/>
      </w:pPr>
      <w:bookmarkStart w:id="12" w:name="_Toc98154627"/>
      <w:bookmarkStart w:id="13" w:name="_Toc149065402"/>
      <w:r>
        <w:t>Αναζήτηση Είδους</w:t>
      </w:r>
      <w:bookmarkEnd w:id="12"/>
      <w:bookmarkEnd w:id="13"/>
    </w:p>
    <w:p w14:paraId="2861E36E" w14:textId="77777777" w:rsidR="00606EE3" w:rsidRDefault="00606EE3" w:rsidP="007E1037">
      <w:pPr>
        <w:jc w:val="left"/>
      </w:pPr>
    </w:p>
    <w:p w14:paraId="211DFD1C" w14:textId="77777777" w:rsidR="00606EE3" w:rsidRDefault="00606EE3" w:rsidP="007E1037">
      <w:pPr>
        <w:jc w:val="left"/>
      </w:pPr>
    </w:p>
    <w:p w14:paraId="2F837404" w14:textId="4E5EACF4" w:rsidR="00991E4F" w:rsidRDefault="007E1037" w:rsidP="007E1037">
      <w:pPr>
        <w:jc w:val="left"/>
      </w:pPr>
      <w:r>
        <w:t xml:space="preserve">Για </w:t>
      </w:r>
      <w:r w:rsidR="00D95213">
        <w:t xml:space="preserve">τα προϊόντα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D61E85" w:rsidRPr="00D61E85">
        <w:rPr>
          <w:lang w:val="en-US"/>
        </w:rPr>
        <w:t>getItems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6B8F7DF4" w:rsidR="00991E4F" w:rsidRPr="00991E4F" w:rsidRDefault="00757D50" w:rsidP="007D0C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D61E85"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351C" w:rsidRPr="00F7751D" w14:paraId="64AF3DCF" w14:textId="77777777" w:rsidTr="00FB194A">
        <w:tc>
          <w:tcPr>
            <w:tcW w:w="1271" w:type="dxa"/>
            <w:vAlign w:val="center"/>
          </w:tcPr>
          <w:p w14:paraId="70EA0D1E" w14:textId="4F4948CA" w:rsidR="0072351C" w:rsidRPr="0072351C" w:rsidRDefault="00AD1E35" w:rsidP="00723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927F1E"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062E0F" w14:textId="0D448984" w:rsidR="0072351C" w:rsidRPr="0072351C" w:rsidRDefault="0072351C" w:rsidP="0072351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2E21E086" w14:textId="5CD18179" w:rsidR="0072351C" w:rsidRPr="00927F1E" w:rsidRDefault="00927F1E" w:rsidP="0072351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351C" w:rsidRPr="00F7751D" w14:paraId="65B157AA" w14:textId="77777777" w:rsidTr="00FB194A">
        <w:tc>
          <w:tcPr>
            <w:tcW w:w="1271" w:type="dxa"/>
            <w:vAlign w:val="center"/>
          </w:tcPr>
          <w:p w14:paraId="210F5112" w14:textId="67B2549E" w:rsidR="0072351C" w:rsidRPr="0072351C" w:rsidRDefault="0072351C" w:rsidP="0072351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A5E9DE" w14:textId="5A0ECA99" w:rsidR="0072351C" w:rsidRDefault="0072351C" w:rsidP="0072351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6F09CAAE" w14:textId="77777777" w:rsidR="0072351C" w:rsidRPr="0072351C" w:rsidRDefault="0072351C" w:rsidP="0072351C"/>
        </w:tc>
      </w:tr>
      <w:tr w:rsidR="00A54A5E" w:rsidRPr="00F7751D" w14:paraId="57E8A089" w14:textId="77777777" w:rsidTr="00FB194A">
        <w:tc>
          <w:tcPr>
            <w:tcW w:w="1271" w:type="dxa"/>
            <w:vAlign w:val="center"/>
          </w:tcPr>
          <w:p w14:paraId="609643E8" w14:textId="229EBBB7" w:rsidR="00A54A5E" w:rsidRDefault="003A2C60" w:rsidP="0072351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FB8126A" w14:textId="14B31358" w:rsidR="00A54A5E" w:rsidRPr="003A2C60" w:rsidRDefault="003A2C60" w:rsidP="0072351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53A7655E" w14:textId="3E04565F" w:rsidR="00A54A5E" w:rsidRPr="003A2C60" w:rsidRDefault="003A2C60" w:rsidP="0072351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618E8E80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p w14:paraId="123B7AF1" w14:textId="77777777" w:rsidR="00581929" w:rsidRDefault="00581929" w:rsidP="007E1037">
      <w:pPr>
        <w:spacing w:after="0"/>
      </w:pPr>
    </w:p>
    <w:p w14:paraId="79BA1F0A" w14:textId="77777777" w:rsidR="00581929" w:rsidRDefault="00581929" w:rsidP="007E1037">
      <w:pPr>
        <w:spacing w:after="0"/>
      </w:pPr>
    </w:p>
    <w:p w14:paraId="34309367" w14:textId="77777777" w:rsidR="00581929" w:rsidRDefault="00581929" w:rsidP="007E1037">
      <w:pPr>
        <w:spacing w:after="0"/>
      </w:pPr>
    </w:p>
    <w:p w14:paraId="29ACF35C" w14:textId="77777777" w:rsidR="00581929" w:rsidRDefault="00581929" w:rsidP="007E1037">
      <w:pPr>
        <w:spacing w:after="0"/>
      </w:pPr>
    </w:p>
    <w:p w14:paraId="19900766" w14:textId="77777777" w:rsidR="00581929" w:rsidRDefault="00581929" w:rsidP="007E1037">
      <w:pPr>
        <w:spacing w:after="0"/>
      </w:pPr>
    </w:p>
    <w:p w14:paraId="3E10A5C4" w14:textId="77777777" w:rsidR="00581929" w:rsidRDefault="00581929" w:rsidP="007E1037">
      <w:pPr>
        <w:spacing w:after="0"/>
      </w:pPr>
    </w:p>
    <w:p w14:paraId="5C8D0760" w14:textId="77777777" w:rsidR="00581929" w:rsidRDefault="00581929" w:rsidP="007E1037">
      <w:pPr>
        <w:spacing w:after="0"/>
      </w:pPr>
    </w:p>
    <w:p w14:paraId="03027053" w14:textId="77777777" w:rsidR="00581929" w:rsidRDefault="00581929" w:rsidP="007E1037">
      <w:pPr>
        <w:spacing w:after="0"/>
      </w:pPr>
    </w:p>
    <w:p w14:paraId="6A29411B" w14:textId="77777777" w:rsidR="00581929" w:rsidRDefault="00581929" w:rsidP="007E1037">
      <w:pPr>
        <w:spacing w:after="0"/>
      </w:pPr>
    </w:p>
    <w:p w14:paraId="4425E3C2" w14:textId="77777777" w:rsidR="00581929" w:rsidRDefault="00581929" w:rsidP="007E1037">
      <w:pPr>
        <w:spacing w:after="0"/>
      </w:pPr>
    </w:p>
    <w:p w14:paraId="0747E7E8" w14:textId="77777777" w:rsidR="00581929" w:rsidRDefault="0058192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lastRenderedPageBreak/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27F1E">
        <w:tc>
          <w:tcPr>
            <w:tcW w:w="2100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27F1E">
        <w:tc>
          <w:tcPr>
            <w:tcW w:w="2100" w:type="dxa"/>
            <w:vAlign w:val="center"/>
          </w:tcPr>
          <w:p w14:paraId="0B59D731" w14:textId="088B1B44" w:rsidR="00786C00" w:rsidRPr="00FC4971" w:rsidRDefault="00AD1E35" w:rsidP="00786C00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0A1272E" w14:textId="770F89F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86C00" w:rsidRPr="00FB194A" w14:paraId="6E353817" w14:textId="77777777" w:rsidTr="00927F1E">
        <w:tc>
          <w:tcPr>
            <w:tcW w:w="2100" w:type="dxa"/>
            <w:vAlign w:val="center"/>
          </w:tcPr>
          <w:p w14:paraId="7AE3FC4E" w14:textId="6EBEAA8B" w:rsidR="00786C00" w:rsidRPr="00FB194A" w:rsidRDefault="00FC4971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1753356C" w14:textId="03ABF3AD" w:rsidR="00786C00" w:rsidRPr="00E244C0" w:rsidRDefault="007E7082" w:rsidP="00786C00">
            <w:pPr>
              <w:spacing w:after="60"/>
              <w:rPr>
                <w:lang w:val="en-US"/>
              </w:rPr>
            </w:pPr>
            <w:r>
              <w:t xml:space="preserve">Κωδικός </w:t>
            </w:r>
            <w:r w:rsidR="00E244C0">
              <w:t>Προϊόντος</w:t>
            </w:r>
          </w:p>
        </w:tc>
      </w:tr>
      <w:tr w:rsidR="00413A28" w:rsidRPr="00FB194A" w14:paraId="0AA8E1D9" w14:textId="77777777" w:rsidTr="00DE15D2">
        <w:tc>
          <w:tcPr>
            <w:tcW w:w="2100" w:type="dxa"/>
            <w:vAlign w:val="center"/>
          </w:tcPr>
          <w:p w14:paraId="5F98A368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7DC1B0CF" w14:textId="77777777" w:rsidR="00413A28" w:rsidRPr="00E244C0" w:rsidRDefault="00413A28" w:rsidP="00DE15D2">
            <w:pPr>
              <w:spacing w:after="60"/>
            </w:pPr>
            <w:r>
              <w:t>Τίτλος/Περιγραφή</w:t>
            </w:r>
          </w:p>
        </w:tc>
      </w:tr>
      <w:tr w:rsidR="00581929" w:rsidRPr="00FB194A" w14:paraId="3B76C886" w14:textId="77777777" w:rsidTr="00DE15D2">
        <w:tc>
          <w:tcPr>
            <w:tcW w:w="2100" w:type="dxa"/>
            <w:vAlign w:val="center"/>
          </w:tcPr>
          <w:p w14:paraId="624E5462" w14:textId="726003F5" w:rsid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72081767" w14:textId="688D9D11" w:rsidR="00581929" w:rsidRP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</w:tr>
      <w:tr w:rsidR="00413A28" w:rsidRPr="00FB194A" w14:paraId="7BFDDA4E" w14:textId="77777777" w:rsidTr="00DE15D2">
        <w:tc>
          <w:tcPr>
            <w:tcW w:w="2100" w:type="dxa"/>
            <w:vAlign w:val="center"/>
          </w:tcPr>
          <w:p w14:paraId="67ADF44E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17824781" w14:textId="06DE9815" w:rsidR="00413A28" w:rsidRPr="00413A28" w:rsidRDefault="00413A28" w:rsidP="00DE15D2">
            <w:pPr>
              <w:spacing w:after="60"/>
            </w:pPr>
            <w:r>
              <w:t>Περιγραφή</w:t>
            </w:r>
            <w:r w:rsidR="00581929">
              <w:rPr>
                <w:lang w:val="en-US"/>
              </w:rPr>
              <w:t xml:space="preserve"> </w:t>
            </w:r>
            <w:r w:rsidR="00581929">
              <w:t>για</w:t>
            </w:r>
            <w:r>
              <w:t xml:space="preserve"> </w:t>
            </w:r>
            <w:r>
              <w:rPr>
                <w:lang w:val="en-US"/>
              </w:rPr>
              <w:t xml:space="preserve">eshop </w:t>
            </w:r>
          </w:p>
        </w:tc>
      </w:tr>
      <w:tr w:rsidR="00581929" w:rsidRPr="00FB194A" w14:paraId="6313C8E6" w14:textId="77777777" w:rsidTr="00EB582E">
        <w:tc>
          <w:tcPr>
            <w:tcW w:w="2100" w:type="dxa"/>
            <w:vAlign w:val="center"/>
          </w:tcPr>
          <w:p w14:paraId="0C288F54" w14:textId="77777777" w:rsidR="00581929" w:rsidRPr="0067398E" w:rsidRDefault="00581929" w:rsidP="00EB582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B0F3FEB" w14:textId="77777777" w:rsidR="00581929" w:rsidRDefault="00581929" w:rsidP="00EB582E">
            <w:pPr>
              <w:spacing w:after="60"/>
            </w:pPr>
            <w:r>
              <w:t>Τιμή Χονδρικής</w:t>
            </w:r>
          </w:p>
        </w:tc>
      </w:tr>
      <w:tr w:rsidR="00424484" w:rsidRPr="00FB194A" w14:paraId="0AE29F6C" w14:textId="77777777" w:rsidTr="000B0E7D">
        <w:tc>
          <w:tcPr>
            <w:tcW w:w="2100" w:type="dxa"/>
            <w:vAlign w:val="center"/>
          </w:tcPr>
          <w:p w14:paraId="105C1390" w14:textId="77777777" w:rsidR="00424484" w:rsidRPr="00424484" w:rsidRDefault="00424484" w:rsidP="000B0E7D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37672426" w14:textId="77777777" w:rsidR="00424484" w:rsidRDefault="00424484" w:rsidP="000B0E7D">
            <w:pPr>
              <w:spacing w:after="60"/>
            </w:pPr>
            <w:r>
              <w:t>Τιμή Λιανικής</w:t>
            </w:r>
          </w:p>
        </w:tc>
      </w:tr>
      <w:tr w:rsidR="00413A28" w:rsidRPr="00FB194A" w14:paraId="1319C276" w14:textId="77777777" w:rsidTr="00927F1E">
        <w:tc>
          <w:tcPr>
            <w:tcW w:w="2100" w:type="dxa"/>
            <w:vAlign w:val="center"/>
          </w:tcPr>
          <w:p w14:paraId="4B0485EA" w14:textId="2E44074D" w:rsidR="00413A28" w:rsidRPr="00413A28" w:rsidRDefault="00413A2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07925028" w14:textId="3EB95926" w:rsidR="00413A28" w:rsidRPr="0088575F" w:rsidRDefault="0088575F" w:rsidP="00786C00">
            <w:pPr>
              <w:spacing w:after="60"/>
            </w:pPr>
            <w:r>
              <w:t>Στοκ</w:t>
            </w:r>
          </w:p>
        </w:tc>
      </w:tr>
      <w:tr w:rsidR="00E64D6F" w:rsidRPr="00FB194A" w14:paraId="34BF4860" w14:textId="77777777" w:rsidTr="00927F1E">
        <w:tc>
          <w:tcPr>
            <w:tcW w:w="2100" w:type="dxa"/>
            <w:vAlign w:val="center"/>
          </w:tcPr>
          <w:p w14:paraId="17CBED94" w14:textId="1D1F30A5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65FD9E" w14:textId="01B13887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</w:tbl>
    <w:p w14:paraId="3C578E7E" w14:textId="788BDBB0" w:rsidR="00786C00" w:rsidRDefault="00786C00" w:rsidP="007E1037">
      <w:pPr>
        <w:spacing w:after="0"/>
      </w:pPr>
    </w:p>
    <w:p w14:paraId="065E9D34" w14:textId="77777777" w:rsidR="00321DC9" w:rsidRPr="00321DC9" w:rsidRDefault="00321DC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786C00">
        <w:tc>
          <w:tcPr>
            <w:tcW w:w="2689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786C00">
        <w:tc>
          <w:tcPr>
            <w:tcW w:w="2689" w:type="dxa"/>
            <w:vAlign w:val="center"/>
          </w:tcPr>
          <w:p w14:paraId="091B99EF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02ED091F" w14:textId="1933A72A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A838C94" w14:textId="48D3FE36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03B4EAF4" w14:textId="77777777" w:rsid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10349847" w14:textId="6818EA6F" w:rsidR="00581929" w:rsidRPr="008179D2" w:rsidRDefault="00581929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r w:rsidRPr="003A2C60">
              <w:rPr>
                <w:lang w:val="en-US"/>
              </w:rPr>
              <w:t xml:space="preserve"> </w:t>
            </w:r>
            <w:proofErr w:type="spellStart"/>
            <w:r w:rsidRPr="003A2C60">
              <w:rPr>
                <w:lang w:val="en-US"/>
              </w:rPr>
              <w:t>upddate</w:t>
            </w:r>
            <w:proofErr w:type="spellEnd"/>
            <w:r w:rsidRPr="008179D2">
              <w:rPr>
                <w:bCs/>
                <w:lang w:val="en-US"/>
              </w:rPr>
              <w:t xml:space="preserve"> ": "</w:t>
            </w:r>
            <w:r>
              <w:rPr>
                <w:bCs/>
                <w:lang w:val="en-US"/>
              </w:rPr>
              <w:t xml:space="preserve">2023-09-26 </w:t>
            </w:r>
            <w:r w:rsidR="00F246C4">
              <w:rPr>
                <w:bCs/>
                <w:lang w:val="en-US"/>
              </w:rPr>
              <w:t>13:00:00</w:t>
            </w:r>
            <w:r w:rsidRPr="008179D2">
              <w:rPr>
                <w:bCs/>
                <w:lang w:val="en-US"/>
              </w:rPr>
              <w:t>"</w:t>
            </w:r>
          </w:p>
          <w:p w14:paraId="3F8E2679" w14:textId="4EA64D4F" w:rsidR="00991E4F" w:rsidRPr="00385D6A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653B66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{</w:t>
            </w:r>
          </w:p>
          <w:p w14:paraId="32DCF36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"success": true,</w:t>
            </w:r>
          </w:p>
          <w:p w14:paraId="6173544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"error": "",</w:t>
            </w:r>
          </w:p>
          <w:p w14:paraId="2074B356" w14:textId="5FB9FD1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</w:t>
            </w:r>
            <w:proofErr w:type="spellStart"/>
            <w:r w:rsidRPr="00581929">
              <w:rPr>
                <w:bCs/>
                <w:lang w:val="en-US"/>
              </w:rPr>
              <w:t>totalcount</w:t>
            </w:r>
            <w:proofErr w:type="spellEnd"/>
            <w:r w:rsidRPr="00581929">
              <w:rPr>
                <w:bCs/>
                <w:lang w:val="en-US"/>
              </w:rPr>
              <w:t>": 2</w:t>
            </w:r>
            <w:r>
              <w:rPr>
                <w:bCs/>
                <w:lang w:val="en-US"/>
              </w:rPr>
              <w:t>35</w:t>
            </w:r>
            <w:r w:rsidRPr="00581929">
              <w:rPr>
                <w:bCs/>
                <w:lang w:val="en-US"/>
              </w:rPr>
              <w:t>,</w:t>
            </w:r>
          </w:p>
          <w:p w14:paraId="38109CA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"data": [</w:t>
            </w:r>
          </w:p>
          <w:p w14:paraId="70572F5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5BBF6F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6841,</w:t>
            </w:r>
          </w:p>
          <w:p w14:paraId="5A33AD6E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"010005300",</w:t>
            </w:r>
          </w:p>
          <w:p w14:paraId="0B9132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"Alkmene Tea Tree Oil 10 ml",</w:t>
            </w:r>
          </w:p>
          <w:p w14:paraId="5C4FD98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7E59BD4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"4003583188383",</w:t>
            </w:r>
          </w:p>
          <w:p w14:paraId="53BE47F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9.15,</w:t>
            </w:r>
          </w:p>
          <w:p w14:paraId="45DAE6F4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11.35,</w:t>
            </w:r>
          </w:p>
          <w:p w14:paraId="79DB08E3" w14:textId="6E7E032B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</w:t>
            </w:r>
            <w:r>
              <w:rPr>
                <w:bCs/>
                <w:lang w:val="en-US"/>
              </w:rPr>
              <w:t>6</w:t>
            </w:r>
            <w:r w:rsidRPr="00581929">
              <w:rPr>
                <w:bCs/>
                <w:lang w:val="en-US"/>
              </w:rPr>
              <w:t>,</w:t>
            </w:r>
          </w:p>
          <w:p w14:paraId="62F0DC0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4D360A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},</w:t>
            </w:r>
          </w:p>
          <w:p w14:paraId="245B581B" w14:textId="5AF0F99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2D40AA4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24D14FD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12490,</w:t>
            </w:r>
          </w:p>
          <w:p w14:paraId="0CEFDF9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"202010603",</w:t>
            </w:r>
          </w:p>
          <w:p w14:paraId="6961757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"EQUILIBRA ΟΡΟΣ ΠΡΟΣΩΠΟΥ ΜΕ ΒΙΤΑΜΙΝΗ C 60ML",</w:t>
            </w:r>
          </w:p>
          <w:p w14:paraId="5AE3B58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6CB927A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"8000137017294",</w:t>
            </w:r>
          </w:p>
          <w:p w14:paraId="163349C6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18.49,</w:t>
            </w:r>
          </w:p>
          <w:p w14:paraId="48A20094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22.93,</w:t>
            </w:r>
          </w:p>
          <w:p w14:paraId="09FD0AD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25,</w:t>
            </w:r>
          </w:p>
          <w:p w14:paraId="4B95316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3595BD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</w:t>
            </w:r>
          </w:p>
          <w:p w14:paraId="4CA1F259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]</w:t>
            </w:r>
          </w:p>
          <w:p w14:paraId="60FEBB23" w14:textId="7BDB0E1B" w:rsidR="00FB194A" w:rsidRPr="00385D6A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}</w:t>
            </w:r>
          </w:p>
        </w:tc>
      </w:tr>
    </w:tbl>
    <w:p w14:paraId="61DB94E4" w14:textId="77777777" w:rsidR="00554CB1" w:rsidRDefault="00554CB1" w:rsidP="00554CB1">
      <w:pPr>
        <w:pStyle w:val="Heading3"/>
      </w:pPr>
      <w:bookmarkStart w:id="14" w:name="_Toc117700785"/>
      <w:bookmarkStart w:id="15" w:name="_Toc149065403"/>
      <w:r>
        <w:lastRenderedPageBreak/>
        <w:t>Υπόλοιπα ειδών</w:t>
      </w:r>
      <w:bookmarkEnd w:id="14"/>
      <w:bookmarkEnd w:id="15"/>
    </w:p>
    <w:p w14:paraId="7928E848" w14:textId="77777777" w:rsidR="005673F7" w:rsidRDefault="005673F7" w:rsidP="00554CB1"/>
    <w:p w14:paraId="3FEBDFD2" w14:textId="2C73FFCB" w:rsidR="00554CB1" w:rsidRDefault="00554CB1" w:rsidP="00554CB1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p w14:paraId="677A413B" w14:textId="77777777" w:rsidR="005673F7" w:rsidRDefault="005673F7" w:rsidP="00554C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54CB1" w14:paraId="2093E45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1D5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2A5A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8D99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3389F7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116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80AD" w14:textId="77777777" w:rsidR="00554CB1" w:rsidRDefault="00554CB1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21AC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54CB1" w14:paraId="4337F40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A712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58F3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BF9" w14:textId="77777777" w:rsidR="00554CB1" w:rsidRDefault="00554CB1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54CB1" w14:paraId="25D985EB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7355" w14:textId="77777777" w:rsidR="00554CB1" w:rsidRDefault="00554CB1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7133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BE5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3A795DC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4EA" w14:textId="77777777" w:rsidR="00554CB1" w:rsidRDefault="00554C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554CB1" w14:paraId="3154387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CC05" w14:textId="4B3EAF7A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D760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4596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5C84E1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6D05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91B" w14:textId="77777777" w:rsidR="00554CB1" w:rsidRDefault="00554CB1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F4CF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DCD860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3BE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6106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B71" w14:textId="77777777" w:rsidR="00554CB1" w:rsidRDefault="00554CB1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409CB648" w14:textId="77777777" w:rsidR="00554CB1" w:rsidRDefault="00554CB1" w:rsidP="00554CB1">
      <w:pPr>
        <w:spacing w:after="0"/>
      </w:pPr>
    </w:p>
    <w:p w14:paraId="5709B0E9" w14:textId="77777777" w:rsidR="00554CB1" w:rsidRDefault="00554CB1" w:rsidP="00554CB1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1222CF5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C2CC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204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86606E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78C0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3B69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54CB1" w14:paraId="258459D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C5DA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43E5" w14:textId="77777777" w:rsidR="00554CB1" w:rsidRDefault="00554CB1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54CB1" w14:paraId="3C2A19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83E5" w14:textId="77777777" w:rsidR="00554CB1" w:rsidRDefault="00554CB1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D7C2" w14:textId="77777777" w:rsidR="00554CB1" w:rsidRDefault="00554CB1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54CB1" w14:paraId="3A1FE83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173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208F" w14:textId="77777777" w:rsidR="00554CB1" w:rsidRDefault="00554CB1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51D4147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7D2A73D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7D1" w14:textId="77777777" w:rsidR="00554CB1" w:rsidRDefault="00554CB1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54CB1" w14:paraId="7D48E5D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CC5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BE4A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69C5F7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25F9" w14:textId="77777777" w:rsidR="00554CB1" w:rsidRDefault="00554CB1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C7CD" w14:textId="77777777" w:rsidR="00554CB1" w:rsidRDefault="00554CB1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554CB1" w14:paraId="2736B5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2A78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66B" w14:textId="77777777" w:rsidR="00554CB1" w:rsidRDefault="00554CB1">
            <w:pPr>
              <w:spacing w:after="60"/>
            </w:pPr>
            <w:r>
              <w:t>Κωδικός Είδους</w:t>
            </w:r>
          </w:p>
        </w:tc>
      </w:tr>
      <w:tr w:rsidR="004F16F8" w14:paraId="5F14EA46" w14:textId="77777777" w:rsidTr="00EB58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B207" w14:textId="77777777" w:rsidR="004F16F8" w:rsidRPr="00554CB1" w:rsidRDefault="004F16F8" w:rsidP="00EB582E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B984" w14:textId="77777777" w:rsidR="004F16F8" w:rsidRDefault="004F16F8" w:rsidP="00EB582E">
            <w:pPr>
              <w:spacing w:after="60"/>
            </w:pPr>
            <w:r>
              <w:t>Τιμή χονδρικής</w:t>
            </w:r>
          </w:p>
        </w:tc>
      </w:tr>
      <w:tr w:rsidR="00554CB1" w14:paraId="44E55B1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A028" w14:textId="6FCAB784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1152" w14:textId="75B9F873" w:rsidR="00554CB1" w:rsidRPr="00554CB1" w:rsidRDefault="00554CB1">
            <w:pPr>
              <w:spacing w:after="60"/>
            </w:pPr>
            <w:r>
              <w:t>Τιμή Λιανικής</w:t>
            </w:r>
          </w:p>
        </w:tc>
      </w:tr>
      <w:tr w:rsidR="00554CB1" w14:paraId="341F560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674" w14:textId="28429D12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61FF" w14:textId="09FE2D47" w:rsidR="00554CB1" w:rsidRDefault="00554CB1">
            <w:pPr>
              <w:spacing w:after="60"/>
            </w:pPr>
            <w:r>
              <w:t>Υπόλοιπο</w:t>
            </w:r>
          </w:p>
        </w:tc>
      </w:tr>
    </w:tbl>
    <w:p w14:paraId="3F91B0CD" w14:textId="5F23D424" w:rsidR="00554CB1" w:rsidRDefault="00554CB1" w:rsidP="00554CB1">
      <w:pPr>
        <w:spacing w:after="0"/>
      </w:pPr>
    </w:p>
    <w:p w14:paraId="7C8E519A" w14:textId="7ADD69B1" w:rsidR="00554CB1" w:rsidRDefault="00554CB1" w:rsidP="00554CB1">
      <w:pPr>
        <w:spacing w:after="0"/>
      </w:pPr>
    </w:p>
    <w:p w14:paraId="30180177" w14:textId="77777777" w:rsidR="005673F7" w:rsidRDefault="005673F7" w:rsidP="00554CB1">
      <w:pPr>
        <w:spacing w:after="0"/>
      </w:pPr>
    </w:p>
    <w:p w14:paraId="3CA84D04" w14:textId="77777777" w:rsidR="005673F7" w:rsidRDefault="005673F7" w:rsidP="00554CB1">
      <w:pPr>
        <w:spacing w:after="0"/>
      </w:pPr>
    </w:p>
    <w:p w14:paraId="3FDF83E1" w14:textId="77777777" w:rsidR="005673F7" w:rsidRDefault="005673F7" w:rsidP="00554CB1">
      <w:pPr>
        <w:spacing w:after="0"/>
      </w:pPr>
    </w:p>
    <w:p w14:paraId="4A2D79EE" w14:textId="77777777" w:rsidR="005673F7" w:rsidRDefault="005673F7" w:rsidP="00554CB1">
      <w:pPr>
        <w:spacing w:after="0"/>
      </w:pPr>
    </w:p>
    <w:p w14:paraId="485EB95E" w14:textId="77777777" w:rsidR="005673F7" w:rsidRDefault="005673F7" w:rsidP="00554CB1">
      <w:pPr>
        <w:spacing w:after="0"/>
      </w:pPr>
    </w:p>
    <w:p w14:paraId="396A269A" w14:textId="77777777" w:rsidR="005673F7" w:rsidRDefault="005673F7" w:rsidP="00554CB1">
      <w:pPr>
        <w:spacing w:after="0"/>
      </w:pPr>
    </w:p>
    <w:p w14:paraId="196CD874" w14:textId="77777777" w:rsidR="005673F7" w:rsidRDefault="005673F7" w:rsidP="00554CB1">
      <w:pPr>
        <w:spacing w:after="0"/>
      </w:pPr>
    </w:p>
    <w:p w14:paraId="65F579E1" w14:textId="77777777" w:rsidR="005673F7" w:rsidRDefault="005673F7" w:rsidP="00554CB1">
      <w:pPr>
        <w:spacing w:after="0"/>
      </w:pPr>
    </w:p>
    <w:p w14:paraId="1B2CA91C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54CB1" w14:paraId="36B8CD98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CF5" w14:textId="77777777" w:rsidR="00554CB1" w:rsidRDefault="00554C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554CB1" w14:paraId="5ED51DD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0AD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FD61" w14:textId="77777777" w:rsidR="00554CB1" w:rsidRDefault="00554CB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554CB1" w14:paraId="1B2F086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DCB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AED60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5560A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0EC645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17D2D2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96E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921D17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316EA3B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7C8C891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3674F6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017D1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6CCC72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7A605D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5DED459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2946D3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432F381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0586B08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5364E1C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3DB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1E5AD2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53319D8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3175C38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0DDBBAD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419B699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15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C5BB70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258A716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B2C3FD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7B99543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440EEF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0A1D49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098F144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266C81A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2BB726EF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2C5D5FF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0D64F94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4C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6604040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1A97B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6E3B4342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72903DE0" w14:textId="57DF9A62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r w:rsidR="005673F7">
              <w:rPr>
                <w:bCs/>
                <w:lang w:val="en-US"/>
              </w:rPr>
              <w:t xml:space="preserve"> </w:t>
            </w:r>
            <w:proofErr w:type="spellStart"/>
            <w:r w:rsidR="005673F7">
              <w:rPr>
                <w:bCs/>
                <w:lang w:val="en-US"/>
              </w:rPr>
              <w:t>upddate</w:t>
            </w:r>
            <w:proofErr w:type="spellEnd"/>
            <w:r w:rsidR="005673F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":"2021-05-14 00:00"</w:t>
            </w:r>
          </w:p>
          <w:p w14:paraId="22A2A0C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E0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1528E49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5CD524A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77EB16C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8B78E8D" w14:textId="77777777" w:rsidR="00554CB1" w:rsidRDefault="00554CB1" w:rsidP="00554CB1">
      <w:pPr>
        <w:rPr>
          <w:b/>
        </w:rPr>
      </w:pPr>
    </w:p>
    <w:p w14:paraId="04E46A07" w14:textId="77777777" w:rsidR="00554CB1" w:rsidRDefault="00554CB1" w:rsidP="00554CB1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9C447DD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A05C168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19D95746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1F5DD84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103FD691" w14:textId="6A5055F1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 00:00"</w:t>
      </w:r>
    </w:p>
    <w:p w14:paraId="7C172255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E8D16C9" w14:textId="30972145" w:rsidR="00554CB1" w:rsidRDefault="00554CB1" w:rsidP="00554CB1">
      <w:pPr>
        <w:spacing w:after="0"/>
        <w:rPr>
          <w:b/>
          <w:lang w:val="en-US"/>
        </w:rPr>
      </w:pPr>
    </w:p>
    <w:p w14:paraId="30E42F41" w14:textId="3CF5ACA0" w:rsidR="003710EE" w:rsidRDefault="003710EE" w:rsidP="00554CB1">
      <w:pPr>
        <w:spacing w:after="0"/>
        <w:rPr>
          <w:b/>
          <w:lang w:val="en-US"/>
        </w:rPr>
      </w:pPr>
    </w:p>
    <w:p w14:paraId="37EC5210" w14:textId="77777777" w:rsidR="003710EE" w:rsidRDefault="003710EE" w:rsidP="00554CB1">
      <w:pPr>
        <w:spacing w:after="0"/>
        <w:rPr>
          <w:b/>
          <w:lang w:val="en-US"/>
        </w:rPr>
      </w:pPr>
    </w:p>
    <w:p w14:paraId="3A3BACC7" w14:textId="77777777" w:rsidR="005673F7" w:rsidRDefault="005673F7" w:rsidP="00554CB1">
      <w:pPr>
        <w:spacing w:after="0"/>
        <w:rPr>
          <w:b/>
          <w:lang w:val="en-US"/>
        </w:rPr>
      </w:pPr>
    </w:p>
    <w:p w14:paraId="683B85AE" w14:textId="77777777" w:rsidR="005673F7" w:rsidRDefault="005673F7" w:rsidP="00554CB1">
      <w:pPr>
        <w:spacing w:after="0"/>
        <w:rPr>
          <w:b/>
          <w:lang w:val="en-US"/>
        </w:rPr>
      </w:pPr>
    </w:p>
    <w:p w14:paraId="441EF572" w14:textId="77777777" w:rsidR="005673F7" w:rsidRDefault="005673F7" w:rsidP="00554CB1">
      <w:pPr>
        <w:spacing w:after="0"/>
        <w:rPr>
          <w:b/>
          <w:lang w:val="en-US"/>
        </w:rPr>
      </w:pPr>
    </w:p>
    <w:p w14:paraId="063E5AB5" w14:textId="77777777" w:rsidR="005673F7" w:rsidRDefault="005673F7" w:rsidP="00554CB1">
      <w:pPr>
        <w:spacing w:after="0"/>
        <w:rPr>
          <w:b/>
          <w:lang w:val="en-US"/>
        </w:rPr>
      </w:pPr>
    </w:p>
    <w:p w14:paraId="75ED099F" w14:textId="77777777" w:rsidR="005673F7" w:rsidRDefault="005673F7" w:rsidP="00554CB1">
      <w:pPr>
        <w:spacing w:after="0"/>
        <w:rPr>
          <w:b/>
          <w:lang w:val="en-US"/>
        </w:rPr>
      </w:pPr>
    </w:p>
    <w:p w14:paraId="3BF3557F" w14:textId="77777777" w:rsidR="005673F7" w:rsidRDefault="005673F7" w:rsidP="00554CB1">
      <w:pPr>
        <w:spacing w:after="0"/>
        <w:rPr>
          <w:b/>
          <w:lang w:val="en-US"/>
        </w:rPr>
      </w:pPr>
    </w:p>
    <w:p w14:paraId="5301ADBE" w14:textId="77777777" w:rsidR="005673F7" w:rsidRDefault="005673F7" w:rsidP="00554CB1">
      <w:pPr>
        <w:spacing w:after="0"/>
        <w:rPr>
          <w:b/>
          <w:lang w:val="en-US"/>
        </w:rPr>
      </w:pPr>
    </w:p>
    <w:p w14:paraId="25AFD2E5" w14:textId="77777777" w:rsidR="00554CB1" w:rsidRDefault="00554CB1" w:rsidP="00554CB1">
      <w:pPr>
        <w:spacing w:after="0"/>
        <w:rPr>
          <w:b/>
          <w:lang w:val="en-US"/>
        </w:rPr>
      </w:pPr>
      <w:r>
        <w:rPr>
          <w:b/>
        </w:rPr>
        <w:lastRenderedPageBreak/>
        <w:t>Επιτυχημένο</w:t>
      </w:r>
      <w:r>
        <w:rPr>
          <w:b/>
          <w:lang w:val="en-US"/>
        </w:rPr>
        <w:t xml:space="preserve"> Response</w:t>
      </w:r>
    </w:p>
    <w:p w14:paraId="02C4A36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CBDE1E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B8FAD24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41F2093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7D58FD6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9FDC0D0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6DAE38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6841,</w:t>
      </w:r>
    </w:p>
    <w:p w14:paraId="46575E1A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"010005300",</w:t>
      </w:r>
    </w:p>
    <w:p w14:paraId="20C1DDCB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11.35,</w:t>
      </w:r>
    </w:p>
    <w:p w14:paraId="6A4BBC1C" w14:textId="3092BE8C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  <w:t xml:space="preserve">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25.00,</w:t>
      </w:r>
    </w:p>
    <w:p w14:paraId="1F4E1B20" w14:textId="0E48044C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</w:t>
      </w:r>
      <w:r w:rsid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</w:t>
      </w:r>
    </w:p>
    <w:p w14:paraId="127369C1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70ACBD6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EAB2F2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12490,</w:t>
      </w:r>
    </w:p>
    <w:p w14:paraId="1FDFAD1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"202010603",</w:t>
      </w:r>
    </w:p>
    <w:p w14:paraId="62FFB6D3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22.93,</w:t>
      </w:r>
    </w:p>
    <w:p w14:paraId="7DEEADEA" w14:textId="33681C2F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35.00</w:t>
      </w:r>
    </w:p>
    <w:p w14:paraId="638E622F" w14:textId="7BD99858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25</w:t>
      </w:r>
    </w:p>
    <w:p w14:paraId="68598AE6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4E3293FD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52FBF3D8" w14:textId="0564231C" w:rsidR="00296D08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  <w:r w:rsidR="00554CB1"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3115185" w14:textId="6A71113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EAD4F48" w14:textId="29C745C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AB7275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1D3B2C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5DCB36A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4E9021A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B753CE1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907D9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08C39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500C62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887808F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64C21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C8610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4C68B2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A8A6B7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E0A6F2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02651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495C6B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B85CCB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1A6BE9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671825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13B7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6E61A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0BA83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3A4804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8DC13C0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3C4F3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FD1D588" w14:textId="77777777" w:rsidR="00616FED" w:rsidRDefault="00616FED" w:rsidP="00616FED">
      <w:pPr>
        <w:pStyle w:val="Heading2"/>
      </w:pPr>
      <w:bookmarkStart w:id="16" w:name="_Toc148361198"/>
      <w:bookmarkStart w:id="17" w:name="_Toc149065404"/>
      <w:r>
        <w:lastRenderedPageBreak/>
        <w:t>Παραγγελίες</w:t>
      </w:r>
      <w:bookmarkEnd w:id="16"/>
      <w:bookmarkEnd w:id="17"/>
    </w:p>
    <w:p w14:paraId="7FF986D0" w14:textId="77777777" w:rsidR="00616FED" w:rsidRDefault="00616FED" w:rsidP="00616FED">
      <w:pPr>
        <w:pStyle w:val="Heading3"/>
      </w:pPr>
      <w:bookmarkStart w:id="18" w:name="_Toc103869576"/>
      <w:bookmarkStart w:id="19" w:name="_Toc117700790"/>
      <w:bookmarkStart w:id="20" w:name="_Toc119661378"/>
      <w:bookmarkStart w:id="21" w:name="_Toc121492013"/>
      <w:bookmarkStart w:id="22" w:name="_Toc122514243"/>
      <w:bookmarkStart w:id="23" w:name="_Toc148361199"/>
      <w:bookmarkStart w:id="24" w:name="_Toc149065405"/>
      <w:r>
        <w:t>Εισαγωγή νέας Παραγγελίας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E9A4600" w14:textId="77777777" w:rsidR="00616FED" w:rsidRDefault="00616FED" w:rsidP="00616FED"/>
    <w:p w14:paraId="22B5D38C" w14:textId="6325076A" w:rsidR="00616FED" w:rsidRDefault="00616FED" w:rsidP="00616FED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616FED" w14:paraId="75C3201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709C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E6D6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9B9A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2B72015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CE39" w14:textId="77777777" w:rsidR="00616FED" w:rsidRDefault="00616FED" w:rsidP="00BC4DB7">
            <w:pPr>
              <w:spacing w:after="0"/>
              <w:rPr>
                <w:bCs/>
                <w:lang w:val="en-US"/>
              </w:rPr>
            </w:pPr>
            <w:bookmarkStart w:id="2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3FA4" w14:textId="77777777" w:rsidR="00616FED" w:rsidRDefault="00616FED" w:rsidP="00BC4DB7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55BD" w14:textId="77777777" w:rsidR="00616FED" w:rsidRDefault="00616FED" w:rsidP="00BC4DB7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616FED" w14:paraId="3A178A9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0E1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A41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BE40" w14:textId="77777777" w:rsidR="00616FED" w:rsidRDefault="00616FED" w:rsidP="00BC4DB7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16FED" w14:paraId="5021856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DD67" w14:textId="77777777" w:rsidR="00616FED" w:rsidRDefault="00616FED" w:rsidP="00BC4DB7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9482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FBC4" w14:textId="77777777" w:rsidR="00616FED" w:rsidRDefault="00616FED" w:rsidP="00BC4DB7">
            <w:pPr>
              <w:spacing w:after="0"/>
              <w:rPr>
                <w:lang w:val="en-US"/>
              </w:rPr>
            </w:pPr>
          </w:p>
        </w:tc>
      </w:tr>
      <w:bookmarkEnd w:id="25"/>
      <w:tr w:rsidR="00616FED" w14:paraId="31A075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0CF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81A7" w14:textId="77777777" w:rsidR="00616FED" w:rsidRPr="00E04C52" w:rsidRDefault="00616FED" w:rsidP="00BC4DB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AB4C" w14:textId="77777777" w:rsidR="00616FED" w:rsidRPr="007C58F7" w:rsidRDefault="00616FED" w:rsidP="00BC4DB7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616FED" w:rsidRPr="002955DF" w14:paraId="0D65B45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CE83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5DD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E53D" w14:textId="77777777" w:rsidR="00616FED" w:rsidRDefault="00616FED" w:rsidP="00BC4DB7">
            <w:pPr>
              <w:spacing w:after="0"/>
            </w:pPr>
            <w:r>
              <w:t>Τρόπος Πληρωμής</w:t>
            </w:r>
          </w:p>
          <w:p w14:paraId="259AF693" w14:textId="150F185E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1. Αντικαταβολή</w:t>
            </w:r>
            <w:r>
              <w:tab/>
            </w:r>
            <w:r>
              <w:tab/>
            </w:r>
          </w:p>
          <w:p w14:paraId="44F221A5" w14:textId="79237106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2. Πληρωμή στο Κατάστημα  </w:t>
            </w:r>
            <w:r>
              <w:tab/>
            </w:r>
          </w:p>
          <w:p w14:paraId="18019248" w14:textId="5FB3EB4A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3. </w:t>
            </w:r>
            <w:proofErr w:type="spellStart"/>
            <w:r>
              <w:t>PayPal</w:t>
            </w:r>
            <w:proofErr w:type="spellEnd"/>
            <w:r>
              <w:t xml:space="preserve">  </w:t>
            </w:r>
            <w:r>
              <w:tab/>
            </w:r>
          </w:p>
          <w:p w14:paraId="0F5597BF" w14:textId="14565652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4. Πληρωμή με Πιστωτική - Χρεωστική </w:t>
            </w:r>
          </w:p>
          <w:p w14:paraId="219FE01E" w14:textId="4F3A327F" w:rsidR="00616FED" w:rsidRPr="00DC0D43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5. Τραπεζική Κατάθεση.</w:t>
            </w:r>
          </w:p>
        </w:tc>
      </w:tr>
      <w:tr w:rsidR="00616FED" w14:paraId="25979E8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63F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BAB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0353" w14:textId="77777777" w:rsidR="00616FED" w:rsidRDefault="00616FED" w:rsidP="00BC4DB7">
            <w:pPr>
              <w:spacing w:after="0"/>
            </w:pPr>
            <w:r>
              <w:t>Τρόπος Αποστολής</w:t>
            </w:r>
          </w:p>
          <w:p w14:paraId="56175C7F" w14:textId="72823FD0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1. Αποστολή με </w:t>
            </w:r>
            <w:proofErr w:type="spellStart"/>
            <w:r w:rsidRPr="00616FED">
              <w:t>Courier</w:t>
            </w:r>
            <w:proofErr w:type="spellEnd"/>
            <w:r w:rsidRPr="00616FED">
              <w:t xml:space="preserve"> </w:t>
            </w:r>
            <w:r w:rsidRPr="00616FED">
              <w:tab/>
            </w:r>
          </w:p>
          <w:p w14:paraId="71E627F4" w14:textId="30381121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2. Παραλαβή από το </w:t>
            </w:r>
            <w:proofErr w:type="spellStart"/>
            <w:r w:rsidRPr="00616FED">
              <w:t>Κάταστημα</w:t>
            </w:r>
            <w:proofErr w:type="spellEnd"/>
          </w:p>
        </w:tc>
      </w:tr>
      <w:tr w:rsidR="00616FED" w14:paraId="651FA0C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31B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C63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278B" w14:textId="4FE4D9B2" w:rsidR="00616FED" w:rsidRDefault="00616FED" w:rsidP="00BC4DB7">
            <w:pPr>
              <w:spacing w:after="0"/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616FED" w14:paraId="592B2C5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4B8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63F2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2132" w14:textId="77777777" w:rsidR="00616FED" w:rsidRPr="002D19C7" w:rsidRDefault="00616FED" w:rsidP="00BC4DB7">
            <w:pPr>
              <w:spacing w:after="0"/>
            </w:pPr>
            <w:r>
              <w:t>Σχόλια</w:t>
            </w:r>
          </w:p>
        </w:tc>
      </w:tr>
      <w:tr w:rsidR="00616FED" w14:paraId="33AC78B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FF4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6D0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8E85" w14:textId="77777777" w:rsidR="00616FED" w:rsidRDefault="00616FED" w:rsidP="00BC4DB7">
            <w:pPr>
              <w:spacing w:after="0"/>
            </w:pPr>
            <w:r>
              <w:t>Για τιμολόγιο =&gt; 1</w:t>
            </w:r>
          </w:p>
          <w:p w14:paraId="055F4A27" w14:textId="77777777" w:rsidR="00616FED" w:rsidRDefault="00616FED" w:rsidP="00BC4DB7">
            <w:pPr>
              <w:spacing w:after="0"/>
            </w:pPr>
            <w:r>
              <w:t>Για απόδειξη =&gt; 0 ή αν δεν υπάρχει</w:t>
            </w:r>
          </w:p>
        </w:tc>
      </w:tr>
      <w:tr w:rsidR="00616FED" w14:paraId="26FE4F1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49AC3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2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B66F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B7D7500" w14:textId="53C3B01E" w:rsidR="00616FED" w:rsidRDefault="00616FED" w:rsidP="00BC4DB7">
            <w:pPr>
              <w:spacing w:after="0"/>
            </w:pPr>
            <w:r>
              <w:t>Προαιρετικό</w:t>
            </w:r>
          </w:p>
        </w:tc>
      </w:tr>
      <w:tr w:rsidR="00616FED" w14:paraId="14D4A9DA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7016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615B0C0E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ED1D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5F6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0F105" w14:textId="77777777" w:rsidR="00616FED" w:rsidRDefault="00616FED" w:rsidP="00BC4DB7">
            <w:pPr>
              <w:spacing w:after="0"/>
            </w:pPr>
            <w:r>
              <w:t>Επωνυμία Πελάτη</w:t>
            </w:r>
          </w:p>
        </w:tc>
      </w:tr>
      <w:tr w:rsidR="00616FED" w14:paraId="00478D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5A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179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050D" w14:textId="77777777" w:rsidR="00616FED" w:rsidRDefault="00616FED" w:rsidP="00BC4DB7">
            <w:pPr>
              <w:spacing w:after="0"/>
            </w:pPr>
            <w:r>
              <w:t>Διεύθυνση Πελάτη</w:t>
            </w:r>
          </w:p>
        </w:tc>
      </w:tr>
      <w:tr w:rsidR="00616FED" w14:paraId="238596D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2A8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783B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229C" w14:textId="77777777" w:rsidR="00616FED" w:rsidRDefault="00616FED" w:rsidP="00BC4DB7">
            <w:pPr>
              <w:spacing w:after="0"/>
            </w:pPr>
            <w:r>
              <w:t>Πόλη Πελάτη</w:t>
            </w:r>
          </w:p>
        </w:tc>
      </w:tr>
      <w:tr w:rsidR="00616FED" w14:paraId="467D571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5340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B15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3072" w14:textId="77777777" w:rsidR="00616FED" w:rsidRDefault="00616FED" w:rsidP="00BC4DB7">
            <w:pPr>
              <w:spacing w:after="0"/>
            </w:pPr>
            <w:r>
              <w:t>Τ.Κ. Πελάτη</w:t>
            </w:r>
          </w:p>
        </w:tc>
      </w:tr>
      <w:tr w:rsidR="00616FED" w14:paraId="6C26868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C06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3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B9C4" w14:textId="77777777" w:rsidR="00616FED" w:rsidRDefault="00616FED" w:rsidP="00BC4DB7">
            <w:pPr>
              <w:spacing w:after="0"/>
            </w:pPr>
            <w:r>
              <w:t>Περιοχή Πελάτη</w:t>
            </w:r>
          </w:p>
        </w:tc>
      </w:tr>
      <w:tr w:rsidR="00616FED" w14:paraId="1694163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636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54D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4BFD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616FED" w14:paraId="0FA0896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AFCC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013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BE13" w14:textId="77777777" w:rsidR="00616FED" w:rsidRDefault="00616FED" w:rsidP="00BC4DB7">
            <w:pPr>
              <w:spacing w:after="0"/>
            </w:pPr>
            <w:r>
              <w:t>Τηλέφωνο 1 Πελάτη</w:t>
            </w:r>
          </w:p>
        </w:tc>
      </w:tr>
      <w:tr w:rsidR="00616FED" w14:paraId="768BE2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3746F" w14:textId="77777777" w:rsidR="00616FED" w:rsidRPr="00F44F57" w:rsidRDefault="00616FED" w:rsidP="00BC4DB7">
            <w:pPr>
              <w:spacing w:after="0"/>
            </w:pPr>
            <w:r>
              <w:rPr>
                <w:lang w:val="en-US"/>
              </w:rPr>
              <w:t>phone</w:t>
            </w: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752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472A" w14:textId="77777777" w:rsidR="00616FED" w:rsidRDefault="00616FED" w:rsidP="00BC4DB7">
            <w:pPr>
              <w:spacing w:after="0"/>
            </w:pPr>
            <w:r>
              <w:t>Τηλέφωνο 2 Πελάτη</w:t>
            </w:r>
          </w:p>
        </w:tc>
      </w:tr>
      <w:tr w:rsidR="00616FED" w14:paraId="5145A75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580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115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CF68" w14:textId="77777777" w:rsidR="00616FED" w:rsidRDefault="00616FED" w:rsidP="00BC4DB7">
            <w:pPr>
              <w:spacing w:after="0"/>
            </w:pPr>
            <w:r>
              <w:t>ΑΦΜ Πελάτη</w:t>
            </w:r>
          </w:p>
        </w:tc>
      </w:tr>
      <w:tr w:rsidR="00616FED" w14:paraId="2B910BC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748" w14:textId="717AE5F6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 w:rsidRPr="00616FED">
              <w:rPr>
                <w:lang w:val="en-US"/>
              </w:rPr>
              <w:t>doy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A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5D7B" w14:textId="77777777" w:rsidR="00616FED" w:rsidRDefault="00616FED" w:rsidP="00BC4DB7">
            <w:pPr>
              <w:spacing w:after="0"/>
            </w:pPr>
            <w:r>
              <w:t>ΔΟΥ</w:t>
            </w:r>
          </w:p>
        </w:tc>
      </w:tr>
      <w:tr w:rsidR="00616FED" w14:paraId="152FBFB0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BD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638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239B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289AD271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7643" w14:textId="77777777" w:rsidR="00616FED" w:rsidRDefault="00616FED" w:rsidP="00BC4DB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55E3E7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45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B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F281" w14:textId="77777777" w:rsidR="00616FED" w:rsidRDefault="00616FED" w:rsidP="00BC4DB7">
            <w:pPr>
              <w:spacing w:after="0"/>
            </w:pPr>
            <w:r>
              <w:t>Επωνυμία Παραλήπτη</w:t>
            </w:r>
          </w:p>
        </w:tc>
      </w:tr>
      <w:tr w:rsidR="00616FED" w14:paraId="45F27D7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384A" w14:textId="77777777" w:rsidR="00616FED" w:rsidRDefault="00616FED" w:rsidP="00BC4DB7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240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E17F" w14:textId="77777777" w:rsidR="00616FED" w:rsidRDefault="00616FED" w:rsidP="00BC4DB7">
            <w:pPr>
              <w:spacing w:after="0"/>
            </w:pPr>
            <w:r>
              <w:t>Διεύθυνση Παραλήπτη</w:t>
            </w:r>
          </w:p>
        </w:tc>
      </w:tr>
      <w:tr w:rsidR="00616FED" w14:paraId="12C6B7D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C8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0C0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9BD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616FED" w14:paraId="155D962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5F91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260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9B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616FED" w14:paraId="4E13750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26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23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356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616FED" w14:paraId="0AC37BA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A27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C02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0A28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1535CC9C" w14:textId="77777777" w:rsidTr="00BC4DB7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3DFD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616FED" w14:paraId="0012EE2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2AE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BC8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745C" w14:textId="77777777" w:rsidR="00616FED" w:rsidRPr="00AD5691" w:rsidRDefault="00616FED" w:rsidP="00BC4DB7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616FED" w14:paraId="08731A8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040A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E47A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F2B6" w14:textId="77777777" w:rsidR="00616FED" w:rsidRDefault="00616FED" w:rsidP="00BC4DB7">
            <w:pPr>
              <w:spacing w:after="0"/>
            </w:pPr>
            <w:r>
              <w:t>Ποσότητα</w:t>
            </w:r>
          </w:p>
        </w:tc>
      </w:tr>
      <w:tr w:rsidR="00616FED" w14:paraId="393AEF4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111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A91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1232" w14:textId="77777777" w:rsidR="00616FED" w:rsidRDefault="00616FED" w:rsidP="00BC4DB7">
            <w:pPr>
              <w:spacing w:after="0"/>
            </w:pPr>
            <w:r>
              <w:t>Τιμή</w:t>
            </w:r>
          </w:p>
        </w:tc>
      </w:tr>
      <w:tr w:rsidR="00616FED" w14:paraId="782A20D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DB2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F34F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183" w14:textId="77777777" w:rsidR="00616FED" w:rsidRDefault="00616FED" w:rsidP="00BC4DB7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616FED" w14:paraId="129E222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2E60" w14:textId="77777777" w:rsidR="00616FED" w:rsidRPr="009505B2" w:rsidRDefault="00616FED" w:rsidP="00BC4DB7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C5C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75C0" w14:textId="77777777" w:rsidR="00616FED" w:rsidRDefault="00616FED" w:rsidP="00BC4DB7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616FED" w14:paraId="017B4E24" w14:textId="77777777" w:rsidTr="00BC4DB7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6FCF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616FED" w14:paraId="54A0565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6ACE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55BB" w14:textId="77777777" w:rsidR="00616FED" w:rsidRPr="00B00299" w:rsidRDefault="00616FED" w:rsidP="00BC4DB7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8D60" w14:textId="77777777" w:rsidR="00616FED" w:rsidRPr="00A745B7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616FED" w14:paraId="27D08A7E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C555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C45F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3B38" w14:textId="77777777" w:rsidR="00616FED" w:rsidRDefault="00616FED" w:rsidP="00BC4DB7">
            <w:pPr>
              <w:spacing w:after="0"/>
            </w:pPr>
            <w:r>
              <w:t>Ποσότητα</w:t>
            </w:r>
          </w:p>
        </w:tc>
      </w:tr>
      <w:tr w:rsidR="00616FED" w14:paraId="3FDA1739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D1A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B666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47A4" w14:textId="77777777" w:rsidR="00616FED" w:rsidRDefault="00616FED" w:rsidP="00BC4DB7">
            <w:pPr>
              <w:spacing w:after="0"/>
            </w:pPr>
            <w:r>
              <w:t>Τιμή</w:t>
            </w:r>
          </w:p>
        </w:tc>
      </w:tr>
      <w:tr w:rsidR="00616FED" w14:paraId="60BABAA9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CBD6" w14:textId="7C45CF56" w:rsidR="00616FED" w:rsidRDefault="00616FED" w:rsidP="00BC4DB7">
            <w:pPr>
              <w:spacing w:after="0"/>
              <w:rPr>
                <w:lang w:val="en-US"/>
              </w:rPr>
            </w:pPr>
            <w:r w:rsidRPr="00616FED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A52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23DD" w14:textId="77777777" w:rsidR="00616FED" w:rsidRDefault="00616FED" w:rsidP="00BC4DB7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7697DC61" w14:textId="77777777" w:rsidR="00616FED" w:rsidRDefault="00616FED" w:rsidP="00616FED"/>
    <w:p w14:paraId="3AEE6029" w14:textId="77777777" w:rsidR="00616FED" w:rsidRDefault="00616FED" w:rsidP="00616FE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616FED" w14:paraId="26563F1D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E686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9685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799E675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0A5C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488F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616FED" w14:paraId="246CB38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98AB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B6E7" w14:textId="77777777" w:rsidR="00616FED" w:rsidRDefault="00616FED" w:rsidP="00BC4DB7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616FED" w14:paraId="058A190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31CE" w14:textId="77777777" w:rsidR="00616FED" w:rsidRDefault="00616FED" w:rsidP="00BC4DB7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92CA" w14:textId="77777777" w:rsidR="00616FED" w:rsidRDefault="00616FED" w:rsidP="00BC4DB7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616FED" w14:paraId="3FABE5E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5D51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A740" w14:textId="77777777" w:rsidR="00616FED" w:rsidRDefault="00616FED" w:rsidP="00BC4DB7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40A02D88" w14:textId="77777777" w:rsidR="00616FED" w:rsidRDefault="00616FED" w:rsidP="00616FED">
      <w:pPr>
        <w:rPr>
          <w:b/>
        </w:rPr>
      </w:pPr>
    </w:p>
    <w:p w14:paraId="13C33456" w14:textId="00064530" w:rsidR="005150CB" w:rsidRDefault="005150CB" w:rsidP="00616FED">
      <w:pPr>
        <w:rPr>
          <w:b/>
        </w:rPr>
      </w:pPr>
      <w:r>
        <w:rPr>
          <w:b/>
        </w:rPr>
        <w:t>Τα έξοδα του παραστατικού καταχωρούνται σαν ήδη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5150CB" w14:paraId="407369F8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06FF" w14:textId="087631F8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Κωδικός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139E" w14:textId="77777777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150CB" w14:paraId="42D72F3C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1335" w14:textId="7D398097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000003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E9001" w14:textId="160A295A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ΜΕΤΑΦΟΡΙΚΑ</w:t>
            </w:r>
          </w:p>
        </w:tc>
      </w:tr>
      <w:tr w:rsidR="005150CB" w14:paraId="3ABC9366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E577" w14:textId="2681771F" w:rsidR="005150CB" w:rsidRPr="005150CB" w:rsidRDefault="005150CB" w:rsidP="00BC4DB7">
            <w:pPr>
              <w:spacing w:after="60"/>
            </w:pPr>
            <w:r w:rsidRPr="005150CB">
              <w:rPr>
                <w:lang w:val="en-US"/>
              </w:rPr>
              <w:t>00000</w:t>
            </w:r>
            <w:r>
              <w:t>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E9D0" w14:textId="695D2EDC" w:rsidR="005150CB" w:rsidRDefault="005150CB" w:rsidP="00BC4DB7">
            <w:pPr>
              <w:spacing w:after="60"/>
            </w:pPr>
            <w:r w:rsidRPr="005150CB">
              <w:t>ΑΝΤΙΚΑΤΑΒΟΛΗ</w:t>
            </w:r>
          </w:p>
        </w:tc>
      </w:tr>
    </w:tbl>
    <w:p w14:paraId="1483A8BA" w14:textId="77777777" w:rsidR="005150CB" w:rsidRDefault="005150CB" w:rsidP="00616FED">
      <w:pPr>
        <w:rPr>
          <w:bCs/>
        </w:rPr>
      </w:pPr>
    </w:p>
    <w:p w14:paraId="292C7D2F" w14:textId="77777777" w:rsidR="005150CB" w:rsidRPr="005150CB" w:rsidRDefault="005150CB" w:rsidP="00616FED">
      <w:pPr>
        <w:rPr>
          <w:bCs/>
        </w:rPr>
      </w:pPr>
    </w:p>
    <w:p w14:paraId="5BFF9DFC" w14:textId="77777777" w:rsidR="00616FED" w:rsidRPr="002D2EFA" w:rsidRDefault="00616FED" w:rsidP="00616FED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654AEB27" w14:textId="77777777" w:rsidR="005150CB" w:rsidRPr="005150CB" w:rsidRDefault="005150CB" w:rsidP="00616FED">
      <w:pPr>
        <w:rPr>
          <w:b/>
        </w:rPr>
      </w:pPr>
    </w:p>
    <w:p w14:paraId="65670D73" w14:textId="77777777" w:rsidR="005150CB" w:rsidRPr="005150CB" w:rsidRDefault="005150CB" w:rsidP="00616FED">
      <w:pPr>
        <w:rPr>
          <w:b/>
        </w:rPr>
      </w:pPr>
    </w:p>
    <w:p w14:paraId="53B4DDEC" w14:textId="77777777" w:rsidR="005150CB" w:rsidRPr="005150CB" w:rsidRDefault="005150CB" w:rsidP="00616FED">
      <w:pPr>
        <w:rPr>
          <w:b/>
        </w:rPr>
      </w:pPr>
    </w:p>
    <w:p w14:paraId="4599C8FB" w14:textId="77777777" w:rsidR="005150CB" w:rsidRPr="005150CB" w:rsidRDefault="005150CB" w:rsidP="00616FED">
      <w:pPr>
        <w:rPr>
          <w:b/>
        </w:rPr>
      </w:pPr>
    </w:p>
    <w:p w14:paraId="619B0D87" w14:textId="77777777" w:rsidR="005150CB" w:rsidRPr="005150CB" w:rsidRDefault="005150CB" w:rsidP="00616FED">
      <w:pPr>
        <w:rPr>
          <w:b/>
        </w:rPr>
      </w:pPr>
    </w:p>
    <w:p w14:paraId="32D0CB9A" w14:textId="77777777" w:rsidR="005150CB" w:rsidRPr="005150CB" w:rsidRDefault="005150CB" w:rsidP="00616FED">
      <w:pPr>
        <w:rPr>
          <w:b/>
        </w:rPr>
      </w:pPr>
    </w:p>
    <w:p w14:paraId="4E3A00EC" w14:textId="77777777" w:rsidR="005150CB" w:rsidRPr="005150CB" w:rsidRDefault="005150CB" w:rsidP="00616FED">
      <w:pPr>
        <w:rPr>
          <w:b/>
        </w:rPr>
      </w:pPr>
    </w:p>
    <w:p w14:paraId="629425FA" w14:textId="77777777" w:rsidR="005150CB" w:rsidRPr="005150CB" w:rsidRDefault="005150CB" w:rsidP="00616FED">
      <w:pPr>
        <w:rPr>
          <w:b/>
        </w:rPr>
      </w:pPr>
    </w:p>
    <w:p w14:paraId="568A4F92" w14:textId="77777777" w:rsidR="005150CB" w:rsidRPr="005150CB" w:rsidRDefault="005150CB" w:rsidP="00616FED">
      <w:pPr>
        <w:rPr>
          <w:b/>
        </w:rPr>
      </w:pPr>
    </w:p>
    <w:p w14:paraId="13008EDE" w14:textId="77777777" w:rsidR="005150CB" w:rsidRPr="005150CB" w:rsidRDefault="005150CB" w:rsidP="00616FED">
      <w:pPr>
        <w:rPr>
          <w:b/>
        </w:rPr>
      </w:pPr>
    </w:p>
    <w:p w14:paraId="785CB5BE" w14:textId="782A8A17" w:rsidR="00616FED" w:rsidRDefault="00616FED" w:rsidP="00616FED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2DC0509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5E0F27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1C2CD38" w14:textId="65582EF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"9J8pLt9CG4jmP7HLIIK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…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KrH6L5",</w:t>
      </w:r>
    </w:p>
    <w:p w14:paraId="0947BF3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07EE9E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"date": "2023-10-24",</w:t>
      </w:r>
    </w:p>
    <w:p w14:paraId="3FE0561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"test-12345",</w:t>
      </w:r>
    </w:p>
    <w:p w14:paraId="1C530D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"1",</w:t>
      </w:r>
    </w:p>
    <w:p w14:paraId="392EC98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"shipment": "1",</w:t>
      </w:r>
    </w:p>
    <w:p w14:paraId="52F7068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από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9C16C5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"invoice": "1",</w:t>
      </w:r>
    </w:p>
    <w:p w14:paraId="3C66FC0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55DFAD5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"Connect Line Test",</w:t>
      </w:r>
    </w:p>
    <w:p w14:paraId="010A2580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"Λ.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Κηφισί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ας 20",</w:t>
      </w:r>
    </w:p>
    <w:p w14:paraId="7D4D3DC5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"ΜΑΡΟΥΣΙ",</w:t>
      </w:r>
    </w:p>
    <w:p w14:paraId="1747971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"28100",</w:t>
      </w:r>
    </w:p>
    <w:p w14:paraId="307C41B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Αττική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9F20D0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"gal@connect-line.gr",</w:t>
      </w:r>
    </w:p>
    <w:p w14:paraId="45EBAA6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"2106003035",</w:t>
      </w:r>
    </w:p>
    <w:p w14:paraId="7CF5F75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"1000",</w:t>
      </w:r>
    </w:p>
    <w:p w14:paraId="031F3D2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"094504459",</w:t>
      </w:r>
    </w:p>
    <w:p w14:paraId="60797B3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doy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"Φ.Α.Ε.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Αθηνών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F7A12A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792B722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2C827C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Γιώργος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Αλεξ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ανδράτος",</w:t>
      </w:r>
    </w:p>
    <w:p w14:paraId="23ABBC4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Λεωφ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.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Αγίου Δημητρίου 153",</w:t>
      </w:r>
    </w:p>
    <w:p w14:paraId="0E62398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city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Αγιος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Δημήτριος",</w:t>
      </w:r>
    </w:p>
    <w:p w14:paraId="694676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"zip": "17343",</w:t>
      </w:r>
    </w:p>
    <w:p w14:paraId="4F320B5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Αττηκή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E945D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</w:t>
      </w:r>
    </w:p>
    <w:p w14:paraId="09294F6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0D702E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2396F00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083C29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"010005304",</w:t>
      </w:r>
    </w:p>
    <w:p w14:paraId="09CC161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7578028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"10.50",</w:t>
      </w:r>
    </w:p>
    <w:p w14:paraId="18072D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"8.00"</w:t>
      </w:r>
    </w:p>
    <w:p w14:paraId="666848CE" w14:textId="1A6F54AD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3DAE133D" w14:textId="6D1003D1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A24EFDD" w14:textId="455C1963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"000003",</w:t>
      </w:r>
    </w:p>
    <w:p w14:paraId="5612CFE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2ABF5406" w14:textId="58628C6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072201" w14:textId="5D03FC8F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71B0403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3B1C09B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DFC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1BD55F1E" w14:textId="188B8E8B" w:rsidR="00616FED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0990235" w14:textId="77777777" w:rsidR="005150CB" w:rsidRDefault="005150CB" w:rsidP="005150CB">
      <w:pPr>
        <w:spacing w:after="0"/>
        <w:rPr>
          <w:b/>
          <w:lang w:val="en-US"/>
        </w:rPr>
      </w:pPr>
    </w:p>
    <w:p w14:paraId="63AEC542" w14:textId="77777777" w:rsidR="00616FED" w:rsidRDefault="00616FED" w:rsidP="00616FED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2D25A21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AD88612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F9C3175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6225C4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0F3BC720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0352BF3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E182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sectPr w:rsidR="00616FED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E36506" w14:paraId="1202F58E" w14:textId="77777777" w:rsidTr="00293DE4">
      <w:tc>
        <w:tcPr>
          <w:tcW w:w="8522" w:type="dxa"/>
        </w:tcPr>
        <w:p w14:paraId="15142DF2" w14:textId="77777777" w:rsidR="00FE41DE" w:rsidRPr="00792104" w:rsidRDefault="00C665E2" w:rsidP="00FE41DE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79210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79210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p w14:paraId="5380DF4A" w14:textId="429916D2" w:rsidR="00FE41DE" w:rsidRPr="00FE41DE" w:rsidRDefault="00825D4F" w:rsidP="00FE41DE">
          <w:pPr>
            <w:pStyle w:val="Footer"/>
            <w:jc w:val="right"/>
            <w:rPr>
              <w:color w:val="00B0F0"/>
              <w:lang w:val="en-US"/>
            </w:rPr>
          </w:pPr>
          <w:sdt>
            <w:sdtPr>
              <w:rPr>
                <w:color w:val="00B0F0"/>
                <w:lang w:val="en-US"/>
              </w:rPr>
              <w:alias w:val="Τίτλος"/>
              <w:tag w:val=""/>
              <w:id w:val="679003001"/>
              <w:placeholder>
                <w:docPart w:val="AA34914CB4504389AB068E0A1170AD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16FED">
                <w:rPr>
                  <w:color w:val="00B0F0"/>
                  <w:lang w:val="en-US"/>
                </w:rPr>
                <w:t>Web Services Cosmetics V.1.1</w:t>
              </w:r>
            </w:sdtContent>
          </w:sdt>
        </w:p>
      </w:tc>
    </w:tr>
  </w:tbl>
  <w:p w14:paraId="47C7D9F8" w14:textId="77777777" w:rsidR="00C665E2" w:rsidRPr="00FE41DE" w:rsidRDefault="00C665E2" w:rsidP="00FE41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0"/>
  </w:num>
  <w:num w:numId="2" w16cid:durableId="827478307">
    <w:abstractNumId w:val="23"/>
  </w:num>
  <w:num w:numId="3" w16cid:durableId="393893887">
    <w:abstractNumId w:val="20"/>
  </w:num>
  <w:num w:numId="4" w16cid:durableId="1376616019">
    <w:abstractNumId w:val="14"/>
  </w:num>
  <w:num w:numId="5" w16cid:durableId="1418136194">
    <w:abstractNumId w:val="4"/>
  </w:num>
  <w:num w:numId="6" w16cid:durableId="1421096605">
    <w:abstractNumId w:val="18"/>
  </w:num>
  <w:num w:numId="7" w16cid:durableId="304940788">
    <w:abstractNumId w:val="2"/>
  </w:num>
  <w:num w:numId="8" w16cid:durableId="467938262">
    <w:abstractNumId w:val="6"/>
  </w:num>
  <w:num w:numId="9" w16cid:durableId="1018119297">
    <w:abstractNumId w:val="13"/>
  </w:num>
  <w:num w:numId="10" w16cid:durableId="369497130">
    <w:abstractNumId w:val="7"/>
  </w:num>
  <w:num w:numId="11" w16cid:durableId="758872237">
    <w:abstractNumId w:val="21"/>
  </w:num>
  <w:num w:numId="12" w16cid:durableId="1589390748">
    <w:abstractNumId w:val="12"/>
  </w:num>
  <w:num w:numId="13" w16cid:durableId="1785343600">
    <w:abstractNumId w:val="28"/>
  </w:num>
  <w:num w:numId="14" w16cid:durableId="690108271">
    <w:abstractNumId w:val="5"/>
  </w:num>
  <w:num w:numId="15" w16cid:durableId="1026564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3"/>
  </w:num>
  <w:num w:numId="22" w16cid:durableId="2050563720">
    <w:abstractNumId w:val="17"/>
  </w:num>
  <w:num w:numId="23" w16cid:durableId="1518348510">
    <w:abstractNumId w:val="15"/>
  </w:num>
  <w:num w:numId="24" w16cid:durableId="835804182">
    <w:abstractNumId w:val="19"/>
  </w:num>
  <w:num w:numId="25" w16cid:durableId="1180775490">
    <w:abstractNumId w:val="24"/>
  </w:num>
  <w:num w:numId="26" w16cid:durableId="126432176">
    <w:abstractNumId w:val="0"/>
  </w:num>
  <w:num w:numId="27" w16cid:durableId="1809585145">
    <w:abstractNumId w:val="22"/>
  </w:num>
  <w:num w:numId="28" w16cid:durableId="240724136">
    <w:abstractNumId w:val="25"/>
  </w:num>
  <w:num w:numId="29" w16cid:durableId="997001952">
    <w:abstractNumId w:val="16"/>
  </w:num>
  <w:num w:numId="30" w16cid:durableId="1113086765">
    <w:abstractNumId w:val="27"/>
  </w:num>
  <w:num w:numId="31" w16cid:durableId="692803400">
    <w:abstractNumId w:val="8"/>
  </w:num>
  <w:num w:numId="32" w16cid:durableId="1994135168">
    <w:abstractNumId w:val="26"/>
  </w:num>
  <w:num w:numId="33" w16cid:durableId="1724866888">
    <w:abstractNumId w:val="9"/>
  </w:num>
  <w:num w:numId="34" w16cid:durableId="1607537818">
    <w:abstractNumId w:val="19"/>
  </w:num>
  <w:num w:numId="35" w16cid:durableId="1316036089">
    <w:abstractNumId w:val="29"/>
  </w:num>
  <w:num w:numId="36" w16cid:durableId="2107456111">
    <w:abstractNumId w:val="11"/>
  </w:num>
  <w:num w:numId="37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3695"/>
    <w:rsid w:val="00014C1A"/>
    <w:rsid w:val="0001567C"/>
    <w:rsid w:val="000159A9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52BB3"/>
    <w:rsid w:val="000540E7"/>
    <w:rsid w:val="00054400"/>
    <w:rsid w:val="00056770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F9D"/>
    <w:rsid w:val="000A0680"/>
    <w:rsid w:val="000A7525"/>
    <w:rsid w:val="000A7EF4"/>
    <w:rsid w:val="000B178E"/>
    <w:rsid w:val="000B4564"/>
    <w:rsid w:val="000B73E5"/>
    <w:rsid w:val="000D08FD"/>
    <w:rsid w:val="000D1DA1"/>
    <w:rsid w:val="000D396C"/>
    <w:rsid w:val="000D61D4"/>
    <w:rsid w:val="000D6DD5"/>
    <w:rsid w:val="000E03E2"/>
    <w:rsid w:val="000E0603"/>
    <w:rsid w:val="000E102B"/>
    <w:rsid w:val="000E4B31"/>
    <w:rsid w:val="000E6677"/>
    <w:rsid w:val="000E7546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11AF"/>
    <w:rsid w:val="00132C26"/>
    <w:rsid w:val="00133B38"/>
    <w:rsid w:val="001367A1"/>
    <w:rsid w:val="00140ED8"/>
    <w:rsid w:val="001428E6"/>
    <w:rsid w:val="001447EE"/>
    <w:rsid w:val="00144A39"/>
    <w:rsid w:val="00152363"/>
    <w:rsid w:val="0015393D"/>
    <w:rsid w:val="0016011E"/>
    <w:rsid w:val="00161E1B"/>
    <w:rsid w:val="0017051F"/>
    <w:rsid w:val="00170893"/>
    <w:rsid w:val="001745FA"/>
    <w:rsid w:val="00177F2C"/>
    <w:rsid w:val="00182BDC"/>
    <w:rsid w:val="00183977"/>
    <w:rsid w:val="0018717B"/>
    <w:rsid w:val="00190F56"/>
    <w:rsid w:val="001950DB"/>
    <w:rsid w:val="0019593F"/>
    <w:rsid w:val="0019780E"/>
    <w:rsid w:val="001A019D"/>
    <w:rsid w:val="001A4C5D"/>
    <w:rsid w:val="001B1088"/>
    <w:rsid w:val="001B29E7"/>
    <w:rsid w:val="001B6FF9"/>
    <w:rsid w:val="001C3619"/>
    <w:rsid w:val="001D1E15"/>
    <w:rsid w:val="001D3328"/>
    <w:rsid w:val="001D5F3E"/>
    <w:rsid w:val="001E2D51"/>
    <w:rsid w:val="001E59DD"/>
    <w:rsid w:val="001F4158"/>
    <w:rsid w:val="001F4F2C"/>
    <w:rsid w:val="001F7E72"/>
    <w:rsid w:val="00200FC6"/>
    <w:rsid w:val="00204C32"/>
    <w:rsid w:val="00215DB3"/>
    <w:rsid w:val="002166BB"/>
    <w:rsid w:val="00221E5F"/>
    <w:rsid w:val="00226E9F"/>
    <w:rsid w:val="002316CF"/>
    <w:rsid w:val="002377C2"/>
    <w:rsid w:val="0024297F"/>
    <w:rsid w:val="00244669"/>
    <w:rsid w:val="002451CB"/>
    <w:rsid w:val="002515C2"/>
    <w:rsid w:val="00253423"/>
    <w:rsid w:val="00253EBD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6D08"/>
    <w:rsid w:val="002A45CB"/>
    <w:rsid w:val="002A63F3"/>
    <w:rsid w:val="002A6BF1"/>
    <w:rsid w:val="002B1D4E"/>
    <w:rsid w:val="002B554F"/>
    <w:rsid w:val="002B5E6E"/>
    <w:rsid w:val="002B62F7"/>
    <w:rsid w:val="002C5295"/>
    <w:rsid w:val="002D10A0"/>
    <w:rsid w:val="002D1494"/>
    <w:rsid w:val="002D1932"/>
    <w:rsid w:val="002D2547"/>
    <w:rsid w:val="002D3037"/>
    <w:rsid w:val="002D3E5C"/>
    <w:rsid w:val="002D54CC"/>
    <w:rsid w:val="002D598E"/>
    <w:rsid w:val="002E3501"/>
    <w:rsid w:val="002E4936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4020E"/>
    <w:rsid w:val="00346572"/>
    <w:rsid w:val="003502AE"/>
    <w:rsid w:val="00352D20"/>
    <w:rsid w:val="0035553C"/>
    <w:rsid w:val="003568D6"/>
    <w:rsid w:val="0035695C"/>
    <w:rsid w:val="00361DE6"/>
    <w:rsid w:val="00367CA3"/>
    <w:rsid w:val="00370D86"/>
    <w:rsid w:val="003710EE"/>
    <w:rsid w:val="0038318F"/>
    <w:rsid w:val="00383E81"/>
    <w:rsid w:val="00385D6A"/>
    <w:rsid w:val="00390BA4"/>
    <w:rsid w:val="00396226"/>
    <w:rsid w:val="00397590"/>
    <w:rsid w:val="003A012C"/>
    <w:rsid w:val="003A121F"/>
    <w:rsid w:val="003A2C60"/>
    <w:rsid w:val="003A3DE8"/>
    <w:rsid w:val="003C2A7A"/>
    <w:rsid w:val="003C45A3"/>
    <w:rsid w:val="003D09FF"/>
    <w:rsid w:val="003D569F"/>
    <w:rsid w:val="003E00AB"/>
    <w:rsid w:val="003E1177"/>
    <w:rsid w:val="003E2CEF"/>
    <w:rsid w:val="003E336B"/>
    <w:rsid w:val="003F2DFC"/>
    <w:rsid w:val="003F62E7"/>
    <w:rsid w:val="003F6F3D"/>
    <w:rsid w:val="00400E35"/>
    <w:rsid w:val="00404FEF"/>
    <w:rsid w:val="00406616"/>
    <w:rsid w:val="00406F3D"/>
    <w:rsid w:val="00411941"/>
    <w:rsid w:val="00413A28"/>
    <w:rsid w:val="00423A13"/>
    <w:rsid w:val="00424484"/>
    <w:rsid w:val="004325E1"/>
    <w:rsid w:val="004351A9"/>
    <w:rsid w:val="00440132"/>
    <w:rsid w:val="00441CD6"/>
    <w:rsid w:val="004465AF"/>
    <w:rsid w:val="0044791B"/>
    <w:rsid w:val="004502B2"/>
    <w:rsid w:val="00450DCB"/>
    <w:rsid w:val="004572BE"/>
    <w:rsid w:val="004572E3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796D"/>
    <w:rsid w:val="004C2525"/>
    <w:rsid w:val="004D6A97"/>
    <w:rsid w:val="004E1D74"/>
    <w:rsid w:val="004F117C"/>
    <w:rsid w:val="004F16F8"/>
    <w:rsid w:val="004F386F"/>
    <w:rsid w:val="004F61D8"/>
    <w:rsid w:val="004F6B90"/>
    <w:rsid w:val="0050261C"/>
    <w:rsid w:val="00505CD0"/>
    <w:rsid w:val="005105EB"/>
    <w:rsid w:val="00510A4C"/>
    <w:rsid w:val="005117EA"/>
    <w:rsid w:val="0051461D"/>
    <w:rsid w:val="005150CB"/>
    <w:rsid w:val="00520BD5"/>
    <w:rsid w:val="00523F4E"/>
    <w:rsid w:val="00531433"/>
    <w:rsid w:val="005439D6"/>
    <w:rsid w:val="00551740"/>
    <w:rsid w:val="00553F45"/>
    <w:rsid w:val="00554CB1"/>
    <w:rsid w:val="0055644C"/>
    <w:rsid w:val="005605AD"/>
    <w:rsid w:val="005673F7"/>
    <w:rsid w:val="005730F4"/>
    <w:rsid w:val="00573BF1"/>
    <w:rsid w:val="00573F6C"/>
    <w:rsid w:val="005747C0"/>
    <w:rsid w:val="005754DC"/>
    <w:rsid w:val="005766D8"/>
    <w:rsid w:val="00581929"/>
    <w:rsid w:val="00584484"/>
    <w:rsid w:val="005879CE"/>
    <w:rsid w:val="00587DBC"/>
    <w:rsid w:val="005907CE"/>
    <w:rsid w:val="00591587"/>
    <w:rsid w:val="00592F21"/>
    <w:rsid w:val="005A324D"/>
    <w:rsid w:val="005A3942"/>
    <w:rsid w:val="005A4936"/>
    <w:rsid w:val="005B4ED3"/>
    <w:rsid w:val="005B6204"/>
    <w:rsid w:val="005C075F"/>
    <w:rsid w:val="005C0E64"/>
    <w:rsid w:val="005C28FF"/>
    <w:rsid w:val="005C382B"/>
    <w:rsid w:val="005C54BB"/>
    <w:rsid w:val="005D0D2C"/>
    <w:rsid w:val="005D36E1"/>
    <w:rsid w:val="005D39B7"/>
    <w:rsid w:val="005D501A"/>
    <w:rsid w:val="005D59CC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5F610D"/>
    <w:rsid w:val="00600052"/>
    <w:rsid w:val="00601886"/>
    <w:rsid w:val="00601FC3"/>
    <w:rsid w:val="00603A3A"/>
    <w:rsid w:val="00603BBA"/>
    <w:rsid w:val="006050E3"/>
    <w:rsid w:val="00606EE3"/>
    <w:rsid w:val="006104B6"/>
    <w:rsid w:val="00613A1B"/>
    <w:rsid w:val="00614AEC"/>
    <w:rsid w:val="00616FED"/>
    <w:rsid w:val="00617741"/>
    <w:rsid w:val="00620923"/>
    <w:rsid w:val="00623F5E"/>
    <w:rsid w:val="0062668B"/>
    <w:rsid w:val="006301B2"/>
    <w:rsid w:val="00633F74"/>
    <w:rsid w:val="00634E82"/>
    <w:rsid w:val="00635C9D"/>
    <w:rsid w:val="00646830"/>
    <w:rsid w:val="00646BA9"/>
    <w:rsid w:val="00647EB4"/>
    <w:rsid w:val="006530BF"/>
    <w:rsid w:val="006535DE"/>
    <w:rsid w:val="006613CC"/>
    <w:rsid w:val="00666EB8"/>
    <w:rsid w:val="00667FE0"/>
    <w:rsid w:val="0067398E"/>
    <w:rsid w:val="00676D07"/>
    <w:rsid w:val="00684BC3"/>
    <w:rsid w:val="00684C94"/>
    <w:rsid w:val="006876B3"/>
    <w:rsid w:val="00691684"/>
    <w:rsid w:val="006961BC"/>
    <w:rsid w:val="006A2E77"/>
    <w:rsid w:val="006A60D5"/>
    <w:rsid w:val="006B0FFF"/>
    <w:rsid w:val="006B49B9"/>
    <w:rsid w:val="006B4BD2"/>
    <w:rsid w:val="006B5F7C"/>
    <w:rsid w:val="006C4DD8"/>
    <w:rsid w:val="006C777E"/>
    <w:rsid w:val="006D1224"/>
    <w:rsid w:val="006D2915"/>
    <w:rsid w:val="006D5731"/>
    <w:rsid w:val="006E192D"/>
    <w:rsid w:val="006E29C3"/>
    <w:rsid w:val="006E35FA"/>
    <w:rsid w:val="006E39BA"/>
    <w:rsid w:val="006E679B"/>
    <w:rsid w:val="006F541A"/>
    <w:rsid w:val="00703BD2"/>
    <w:rsid w:val="00712358"/>
    <w:rsid w:val="00715A79"/>
    <w:rsid w:val="00717112"/>
    <w:rsid w:val="00721CED"/>
    <w:rsid w:val="0072351C"/>
    <w:rsid w:val="00724CC5"/>
    <w:rsid w:val="00733541"/>
    <w:rsid w:val="007452E5"/>
    <w:rsid w:val="00745418"/>
    <w:rsid w:val="00746235"/>
    <w:rsid w:val="00755B66"/>
    <w:rsid w:val="00757D50"/>
    <w:rsid w:val="00761382"/>
    <w:rsid w:val="007632E1"/>
    <w:rsid w:val="00763983"/>
    <w:rsid w:val="00764FE9"/>
    <w:rsid w:val="00771FEC"/>
    <w:rsid w:val="007733F0"/>
    <w:rsid w:val="00780F7F"/>
    <w:rsid w:val="0078160F"/>
    <w:rsid w:val="00782AA9"/>
    <w:rsid w:val="00784DA5"/>
    <w:rsid w:val="00786C00"/>
    <w:rsid w:val="00792104"/>
    <w:rsid w:val="007958DC"/>
    <w:rsid w:val="007B2AF8"/>
    <w:rsid w:val="007B37AD"/>
    <w:rsid w:val="007B4875"/>
    <w:rsid w:val="007B50E4"/>
    <w:rsid w:val="007B6939"/>
    <w:rsid w:val="007C74AE"/>
    <w:rsid w:val="007C75E2"/>
    <w:rsid w:val="007C7921"/>
    <w:rsid w:val="007D0C91"/>
    <w:rsid w:val="007D29C5"/>
    <w:rsid w:val="007D4222"/>
    <w:rsid w:val="007E1037"/>
    <w:rsid w:val="007E23E3"/>
    <w:rsid w:val="007E357B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25D4F"/>
    <w:rsid w:val="0083065F"/>
    <w:rsid w:val="00831E40"/>
    <w:rsid w:val="00833228"/>
    <w:rsid w:val="008364AE"/>
    <w:rsid w:val="00846251"/>
    <w:rsid w:val="00846BB4"/>
    <w:rsid w:val="00850128"/>
    <w:rsid w:val="00855CCD"/>
    <w:rsid w:val="00861E87"/>
    <w:rsid w:val="008703C1"/>
    <w:rsid w:val="00871381"/>
    <w:rsid w:val="00873368"/>
    <w:rsid w:val="0088456C"/>
    <w:rsid w:val="0088575F"/>
    <w:rsid w:val="008867D9"/>
    <w:rsid w:val="0089310C"/>
    <w:rsid w:val="008A18DF"/>
    <w:rsid w:val="008A202C"/>
    <w:rsid w:val="008A5E6D"/>
    <w:rsid w:val="008A6025"/>
    <w:rsid w:val="008A6554"/>
    <w:rsid w:val="008A6E44"/>
    <w:rsid w:val="008A7562"/>
    <w:rsid w:val="008B0D31"/>
    <w:rsid w:val="008B1F36"/>
    <w:rsid w:val="008B468B"/>
    <w:rsid w:val="008B76CB"/>
    <w:rsid w:val="008C2544"/>
    <w:rsid w:val="008C4EF8"/>
    <w:rsid w:val="008C5200"/>
    <w:rsid w:val="008D215D"/>
    <w:rsid w:val="008D3E93"/>
    <w:rsid w:val="008D7AE7"/>
    <w:rsid w:val="008E5494"/>
    <w:rsid w:val="008E57B9"/>
    <w:rsid w:val="008F503F"/>
    <w:rsid w:val="00901DC3"/>
    <w:rsid w:val="0090267C"/>
    <w:rsid w:val="009034C8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05B2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0A7E"/>
    <w:rsid w:val="00991E4F"/>
    <w:rsid w:val="009938F1"/>
    <w:rsid w:val="00993EAF"/>
    <w:rsid w:val="009A2B9B"/>
    <w:rsid w:val="009A4059"/>
    <w:rsid w:val="009A5944"/>
    <w:rsid w:val="009C07DD"/>
    <w:rsid w:val="009C3319"/>
    <w:rsid w:val="009C7B2E"/>
    <w:rsid w:val="009D6CA6"/>
    <w:rsid w:val="009E3113"/>
    <w:rsid w:val="009E4609"/>
    <w:rsid w:val="009E4924"/>
    <w:rsid w:val="009E7085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522C7"/>
    <w:rsid w:val="00A54A5E"/>
    <w:rsid w:val="00A572E3"/>
    <w:rsid w:val="00A57A4D"/>
    <w:rsid w:val="00A611AE"/>
    <w:rsid w:val="00A61CFB"/>
    <w:rsid w:val="00A63FC9"/>
    <w:rsid w:val="00A72021"/>
    <w:rsid w:val="00A7306B"/>
    <w:rsid w:val="00A83294"/>
    <w:rsid w:val="00A83BBC"/>
    <w:rsid w:val="00A92A13"/>
    <w:rsid w:val="00A9517D"/>
    <w:rsid w:val="00AA177A"/>
    <w:rsid w:val="00AB1CAC"/>
    <w:rsid w:val="00AB221A"/>
    <w:rsid w:val="00AB5A9A"/>
    <w:rsid w:val="00AB794C"/>
    <w:rsid w:val="00AC1031"/>
    <w:rsid w:val="00AC457D"/>
    <w:rsid w:val="00AC5360"/>
    <w:rsid w:val="00AD1E35"/>
    <w:rsid w:val="00AD56E0"/>
    <w:rsid w:val="00AD5CF1"/>
    <w:rsid w:val="00AD7792"/>
    <w:rsid w:val="00AE3100"/>
    <w:rsid w:val="00AE3B22"/>
    <w:rsid w:val="00AF18A7"/>
    <w:rsid w:val="00AF2819"/>
    <w:rsid w:val="00AF2A08"/>
    <w:rsid w:val="00B00174"/>
    <w:rsid w:val="00B008BB"/>
    <w:rsid w:val="00B01B5C"/>
    <w:rsid w:val="00B01C0F"/>
    <w:rsid w:val="00B11D37"/>
    <w:rsid w:val="00B15FA5"/>
    <w:rsid w:val="00B1796B"/>
    <w:rsid w:val="00B258C0"/>
    <w:rsid w:val="00B32E0B"/>
    <w:rsid w:val="00B36927"/>
    <w:rsid w:val="00B370DB"/>
    <w:rsid w:val="00B37F67"/>
    <w:rsid w:val="00B40F47"/>
    <w:rsid w:val="00B42B72"/>
    <w:rsid w:val="00B45995"/>
    <w:rsid w:val="00B47104"/>
    <w:rsid w:val="00B52ECF"/>
    <w:rsid w:val="00B60ADF"/>
    <w:rsid w:val="00B60B19"/>
    <w:rsid w:val="00B60CEA"/>
    <w:rsid w:val="00B63B5F"/>
    <w:rsid w:val="00B63C59"/>
    <w:rsid w:val="00B66F29"/>
    <w:rsid w:val="00B6728A"/>
    <w:rsid w:val="00B7398B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F1D"/>
    <w:rsid w:val="00BC3CE9"/>
    <w:rsid w:val="00BC7421"/>
    <w:rsid w:val="00BC7460"/>
    <w:rsid w:val="00BD1005"/>
    <w:rsid w:val="00BD3438"/>
    <w:rsid w:val="00BD3B55"/>
    <w:rsid w:val="00BD7832"/>
    <w:rsid w:val="00BE2A4B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11EA"/>
    <w:rsid w:val="00C54981"/>
    <w:rsid w:val="00C57723"/>
    <w:rsid w:val="00C634B8"/>
    <w:rsid w:val="00C65187"/>
    <w:rsid w:val="00C65A8E"/>
    <w:rsid w:val="00C665E2"/>
    <w:rsid w:val="00C67A58"/>
    <w:rsid w:val="00C7035F"/>
    <w:rsid w:val="00C72052"/>
    <w:rsid w:val="00C7701B"/>
    <w:rsid w:val="00C779DD"/>
    <w:rsid w:val="00C800F7"/>
    <w:rsid w:val="00C83A97"/>
    <w:rsid w:val="00C920B3"/>
    <w:rsid w:val="00C96A3B"/>
    <w:rsid w:val="00CA3E55"/>
    <w:rsid w:val="00CA4E37"/>
    <w:rsid w:val="00CA6B2E"/>
    <w:rsid w:val="00CB1AF6"/>
    <w:rsid w:val="00CB1EE3"/>
    <w:rsid w:val="00CB41D5"/>
    <w:rsid w:val="00CC5BAF"/>
    <w:rsid w:val="00CD37C4"/>
    <w:rsid w:val="00CE0541"/>
    <w:rsid w:val="00CE3F99"/>
    <w:rsid w:val="00CF53B4"/>
    <w:rsid w:val="00CF7D3B"/>
    <w:rsid w:val="00D03861"/>
    <w:rsid w:val="00D04B66"/>
    <w:rsid w:val="00D14B96"/>
    <w:rsid w:val="00D1662E"/>
    <w:rsid w:val="00D211C9"/>
    <w:rsid w:val="00D21EAA"/>
    <w:rsid w:val="00D2458C"/>
    <w:rsid w:val="00D24828"/>
    <w:rsid w:val="00D24A95"/>
    <w:rsid w:val="00D2640E"/>
    <w:rsid w:val="00D31F0E"/>
    <w:rsid w:val="00D37842"/>
    <w:rsid w:val="00D44700"/>
    <w:rsid w:val="00D44D72"/>
    <w:rsid w:val="00D47ADF"/>
    <w:rsid w:val="00D50120"/>
    <w:rsid w:val="00D50529"/>
    <w:rsid w:val="00D5333D"/>
    <w:rsid w:val="00D54A72"/>
    <w:rsid w:val="00D555A9"/>
    <w:rsid w:val="00D55FBF"/>
    <w:rsid w:val="00D5602B"/>
    <w:rsid w:val="00D5649F"/>
    <w:rsid w:val="00D57B73"/>
    <w:rsid w:val="00D61B7E"/>
    <w:rsid w:val="00D61CC4"/>
    <w:rsid w:val="00D61E85"/>
    <w:rsid w:val="00D62984"/>
    <w:rsid w:val="00D67AD7"/>
    <w:rsid w:val="00D67CE6"/>
    <w:rsid w:val="00D7078A"/>
    <w:rsid w:val="00D74F95"/>
    <w:rsid w:val="00D85719"/>
    <w:rsid w:val="00D87D93"/>
    <w:rsid w:val="00D95213"/>
    <w:rsid w:val="00D95B59"/>
    <w:rsid w:val="00D96690"/>
    <w:rsid w:val="00D96F7A"/>
    <w:rsid w:val="00D979E1"/>
    <w:rsid w:val="00DA1C2F"/>
    <w:rsid w:val="00DA2799"/>
    <w:rsid w:val="00DA44ED"/>
    <w:rsid w:val="00DA67CD"/>
    <w:rsid w:val="00DB03AD"/>
    <w:rsid w:val="00DB2558"/>
    <w:rsid w:val="00DB2C88"/>
    <w:rsid w:val="00DB3F7C"/>
    <w:rsid w:val="00DB76D5"/>
    <w:rsid w:val="00DC0D43"/>
    <w:rsid w:val="00DC4A3B"/>
    <w:rsid w:val="00DC5666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C1D"/>
    <w:rsid w:val="00E244C0"/>
    <w:rsid w:val="00E2460B"/>
    <w:rsid w:val="00E33428"/>
    <w:rsid w:val="00E337F0"/>
    <w:rsid w:val="00E34983"/>
    <w:rsid w:val="00E35FDF"/>
    <w:rsid w:val="00E363A1"/>
    <w:rsid w:val="00E36506"/>
    <w:rsid w:val="00E37542"/>
    <w:rsid w:val="00E41A8D"/>
    <w:rsid w:val="00E42811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3C05"/>
    <w:rsid w:val="00E73D36"/>
    <w:rsid w:val="00E74066"/>
    <w:rsid w:val="00E82D9A"/>
    <w:rsid w:val="00E95180"/>
    <w:rsid w:val="00E96111"/>
    <w:rsid w:val="00E96910"/>
    <w:rsid w:val="00EA4481"/>
    <w:rsid w:val="00EA57C3"/>
    <w:rsid w:val="00EA6226"/>
    <w:rsid w:val="00EB2F12"/>
    <w:rsid w:val="00EB3901"/>
    <w:rsid w:val="00EC3D60"/>
    <w:rsid w:val="00EC64CE"/>
    <w:rsid w:val="00EE74DE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46C4"/>
    <w:rsid w:val="00F26BFD"/>
    <w:rsid w:val="00F27D87"/>
    <w:rsid w:val="00F340C8"/>
    <w:rsid w:val="00F36843"/>
    <w:rsid w:val="00F3723C"/>
    <w:rsid w:val="00F47A38"/>
    <w:rsid w:val="00F53AD1"/>
    <w:rsid w:val="00F72ADC"/>
    <w:rsid w:val="00F755C7"/>
    <w:rsid w:val="00F8058D"/>
    <w:rsid w:val="00F874F6"/>
    <w:rsid w:val="00FA0355"/>
    <w:rsid w:val="00FA1187"/>
    <w:rsid w:val="00FA56A4"/>
    <w:rsid w:val="00FA5B2C"/>
    <w:rsid w:val="00FA6945"/>
    <w:rsid w:val="00FB095A"/>
    <w:rsid w:val="00FB194A"/>
    <w:rsid w:val="00FB2113"/>
    <w:rsid w:val="00FB3368"/>
    <w:rsid w:val="00FB3E0C"/>
    <w:rsid w:val="00FC2040"/>
    <w:rsid w:val="00FC3D5E"/>
    <w:rsid w:val="00FC4971"/>
    <w:rsid w:val="00FC537C"/>
    <w:rsid w:val="00FC6D46"/>
    <w:rsid w:val="00FC7CF6"/>
    <w:rsid w:val="00FD1243"/>
    <w:rsid w:val="00FD7A7B"/>
    <w:rsid w:val="00FE057C"/>
    <w:rsid w:val="00FE41DE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CB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4914CB4504389AB068E0A1170AD4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30B3FD-0FFA-43C6-9839-881E0F68D90F}"/>
      </w:docPartPr>
      <w:docPartBody>
        <w:p w:rsidR="006650BB" w:rsidRDefault="002823C0" w:rsidP="002823C0">
          <w:pPr>
            <w:pStyle w:val="AA34914CB4504389AB068E0A1170AD4B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0"/>
    <w:rsid w:val="002823C0"/>
    <w:rsid w:val="006650BB"/>
    <w:rsid w:val="006E4A4F"/>
    <w:rsid w:val="00B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C0"/>
    <w:rPr>
      <w:color w:val="808080"/>
    </w:rPr>
  </w:style>
  <w:style w:type="paragraph" w:customStyle="1" w:styleId="AA34914CB4504389AB068E0A1170AD4B">
    <w:name w:val="AA34914CB4504389AB068E0A1170AD4B"/>
    <w:rsid w:val="0028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25</TotalTime>
  <Pages>18</Pages>
  <Words>2793</Words>
  <Characters>15085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Cosmetics V.1.0</vt:lpstr>
      <vt:lpstr>Web Services PC Turnaraund V.1.5</vt:lpstr>
    </vt:vector>
  </TitlesOfParts>
  <Company>connect line</Company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Cosmetics V.1.1</dc:title>
  <dc:subject>επικοινωνια με softone</dc:subject>
  <dc:creator>Lefteris Chatzimichail</dc:creator>
  <cp:keywords/>
  <dc:description/>
  <cp:lastModifiedBy>George Alexandratos | Connect Line S.A.</cp:lastModifiedBy>
  <cp:revision>7</cp:revision>
  <cp:lastPrinted>2023-10-24T15:43:00Z</cp:lastPrinted>
  <dcterms:created xsi:type="dcterms:W3CDTF">2023-10-24T15:18:00Z</dcterms:created>
  <dcterms:modified xsi:type="dcterms:W3CDTF">2023-10-24T15:43:00Z</dcterms:modified>
</cp:coreProperties>
</file>