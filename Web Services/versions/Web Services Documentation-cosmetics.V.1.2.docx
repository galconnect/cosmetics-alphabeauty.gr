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BFA82" w14:textId="77777777" w:rsidR="00AB794C" w:rsidRDefault="00AB794C" w:rsidP="00AB794C">
      <w:pPr>
        <w:jc w:val="center"/>
      </w:pP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263D1" wp14:editId="105C022D">
                <wp:simplePos x="0" y="0"/>
                <wp:positionH relativeFrom="column">
                  <wp:posOffset>-177165</wp:posOffset>
                </wp:positionH>
                <wp:positionV relativeFrom="paragraph">
                  <wp:posOffset>-909320</wp:posOffset>
                </wp:positionV>
                <wp:extent cx="59055" cy="376928380"/>
                <wp:effectExtent l="0" t="0" r="36195" b="33020"/>
                <wp:wrapNone/>
                <wp:docPr id="11" name="Ευθύγραμμο βέλος σύνδεσης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" cy="37692838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1FBB2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EEA0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1" o:spid="_x0000_s1026" type="#_x0000_t32" style="position:absolute;margin-left:-13.95pt;margin-top:-71.6pt;width:4.65pt;height:29679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" strokecolor="#1fbb2e" strokeweight="2pt"/>
            </w:pict>
          </mc:Fallback>
        </mc:AlternateContent>
      </w:r>
      <w:r w:rsidRPr="000F4798"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C2322" wp14:editId="166C9E54">
                <wp:simplePos x="0" y="0"/>
                <wp:positionH relativeFrom="column">
                  <wp:posOffset>-446405</wp:posOffset>
                </wp:positionH>
                <wp:positionV relativeFrom="paragraph">
                  <wp:posOffset>-898715</wp:posOffset>
                </wp:positionV>
                <wp:extent cx="0" cy="11189335"/>
                <wp:effectExtent l="19050" t="0" r="19050" b="31115"/>
                <wp:wrapNone/>
                <wp:docPr id="10" name="Ευθεία γραμμή σύνδεσης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1893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3399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F0A73" id="Ευθεία γραμμή σύνδεσης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15pt,-70.75pt" to="-35.15pt,8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" strokecolor="#39f" strokeweight="2.25pt"/>
            </w:pict>
          </mc:Fallback>
        </mc:AlternateContent>
      </w:r>
      <w:r>
        <w:rPr>
          <w:noProof/>
          <w:lang w:eastAsia="el-GR"/>
        </w:rPr>
        <w:drawing>
          <wp:inline distT="0" distB="0" distL="0" distR="0" wp14:anchorId="6002C139" wp14:editId="64BB9733">
            <wp:extent cx="5260975" cy="1650365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65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F383" w14:textId="77777777" w:rsidR="00AB794C" w:rsidRDefault="00AB794C" w:rsidP="00AB794C">
      <w:pPr>
        <w:jc w:val="center"/>
      </w:pPr>
    </w:p>
    <w:p w14:paraId="44ABE1D3" w14:textId="77777777" w:rsidR="00AB794C" w:rsidRDefault="00AB794C" w:rsidP="00AB794C">
      <w:pPr>
        <w:jc w:val="center"/>
      </w:pPr>
    </w:p>
    <w:p w14:paraId="11033173" w14:textId="77777777" w:rsidR="00AB794C" w:rsidRDefault="00AB794C" w:rsidP="00AB794C">
      <w:pPr>
        <w:jc w:val="center"/>
      </w:pPr>
    </w:p>
    <w:p w14:paraId="428CBB6E" w14:textId="77777777" w:rsidR="00AB794C" w:rsidRDefault="00AB794C" w:rsidP="00AB794C">
      <w:pPr>
        <w:jc w:val="center"/>
      </w:pPr>
    </w:p>
    <w:p w14:paraId="2BFF3CB6" w14:textId="77777777" w:rsidR="00AB794C" w:rsidRDefault="00AB794C" w:rsidP="00AB794C">
      <w:pPr>
        <w:jc w:val="center"/>
      </w:pPr>
    </w:p>
    <w:p w14:paraId="79C8CC1C" w14:textId="77777777" w:rsidR="00AB794C" w:rsidRDefault="00AB794C" w:rsidP="00AB794C">
      <w:pPr>
        <w:jc w:val="center"/>
      </w:pPr>
    </w:p>
    <w:p w14:paraId="274B3EA4" w14:textId="77777777" w:rsidR="00AB794C" w:rsidRDefault="00AB794C" w:rsidP="00AB794C">
      <w:pPr>
        <w:jc w:val="center"/>
      </w:pPr>
    </w:p>
    <w:p w14:paraId="0CAEE5C9" w14:textId="77777777" w:rsidR="00717112" w:rsidRDefault="00717112" w:rsidP="00AB794C">
      <w:pPr>
        <w:jc w:val="center"/>
      </w:pPr>
    </w:p>
    <w:p w14:paraId="2CB1F915" w14:textId="40568E65" w:rsidR="00AB794C" w:rsidRPr="00721CED" w:rsidRDefault="00AB794C" w:rsidP="00AB794C">
      <w:pPr>
        <w:pStyle w:val="Title"/>
        <w:jc w:val="center"/>
        <w:rPr>
          <w:b/>
          <w:color w:val="00B0F0"/>
        </w:rPr>
      </w:pPr>
      <w:r w:rsidRPr="00AB794C">
        <w:rPr>
          <w:b/>
          <w:color w:val="00B0F0"/>
          <w:lang w:val="en-US"/>
        </w:rPr>
        <w:t>Web</w:t>
      </w:r>
      <w:r w:rsidRPr="00721CED">
        <w:rPr>
          <w:b/>
          <w:color w:val="00B0F0"/>
        </w:rPr>
        <w:t xml:space="preserve"> </w:t>
      </w:r>
      <w:r w:rsidRPr="00AB794C">
        <w:rPr>
          <w:b/>
          <w:color w:val="00B0F0"/>
          <w:lang w:val="en-US"/>
        </w:rPr>
        <w:t>Services</w:t>
      </w:r>
    </w:p>
    <w:p w14:paraId="42AD62C9" w14:textId="762BBC3F" w:rsidR="000F4798" w:rsidRPr="00721CED" w:rsidRDefault="005C075F" w:rsidP="00AB794C">
      <w:pPr>
        <w:pStyle w:val="Title"/>
        <w:jc w:val="center"/>
      </w:pPr>
      <w:r>
        <w:rPr>
          <w:b/>
          <w:color w:val="00B0F0"/>
        </w:rPr>
        <w:t>Επικοινωνία</w:t>
      </w:r>
      <w:r w:rsidR="00AB794C" w:rsidRPr="00721CED">
        <w:rPr>
          <w:b/>
          <w:color w:val="00B0F0"/>
        </w:rPr>
        <w:t xml:space="preserve"> </w:t>
      </w:r>
      <w:r w:rsidR="00AB794C" w:rsidRPr="00AB794C">
        <w:rPr>
          <w:b/>
          <w:color w:val="00B0F0"/>
        </w:rPr>
        <w:t>με</w:t>
      </w:r>
      <w:r w:rsidR="00AB794C" w:rsidRPr="00721CED">
        <w:rPr>
          <w:b/>
          <w:color w:val="00B0F0"/>
        </w:rPr>
        <w:t xml:space="preserve"> </w:t>
      </w:r>
      <w:proofErr w:type="spellStart"/>
      <w:r w:rsidR="00AB794C" w:rsidRPr="00AB794C">
        <w:rPr>
          <w:b/>
          <w:color w:val="00B0F0"/>
          <w:lang w:val="en-US"/>
        </w:rPr>
        <w:t>SoftOne</w:t>
      </w:r>
      <w:proofErr w:type="spellEnd"/>
      <w:r w:rsidR="000F4798" w:rsidRPr="00721CED">
        <w:br w:type="page"/>
      </w:r>
    </w:p>
    <w:bookmarkStart w:id="0" w:name="_Toc1499200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shd w:val="clear" w:color="auto" w:fill="auto"/>
        </w:rPr>
        <w:id w:val="331811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38FCA" w14:textId="77777777" w:rsidR="00200FC6" w:rsidRPr="00293DE4" w:rsidRDefault="00200FC6" w:rsidP="00DD2528">
          <w:pPr>
            <w:pStyle w:val="Heading1"/>
          </w:pPr>
          <w:r w:rsidRPr="00293DE4">
            <w:t>Περιεχόμενα</w:t>
          </w:r>
          <w:bookmarkEnd w:id="0"/>
        </w:p>
        <w:p w14:paraId="275A8221" w14:textId="3D473118" w:rsidR="00417F35" w:rsidRDefault="00200FC6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0028" w:history="1">
            <w:r w:rsidR="00417F35" w:rsidRPr="00B12E3A">
              <w:rPr>
                <w:rStyle w:val="Hyperlink"/>
                <w:noProof/>
              </w:rPr>
              <w:t>1</w:t>
            </w:r>
            <w:r w:rsidR="00417F35"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="00417F35" w:rsidRPr="00B12E3A">
              <w:rPr>
                <w:rStyle w:val="Hyperlink"/>
                <w:noProof/>
              </w:rPr>
              <w:t>Περιεχόμενα</w:t>
            </w:r>
            <w:r w:rsidR="00417F35">
              <w:rPr>
                <w:noProof/>
                <w:webHidden/>
              </w:rPr>
              <w:tab/>
            </w:r>
            <w:r w:rsidR="00417F35">
              <w:rPr>
                <w:noProof/>
                <w:webHidden/>
              </w:rPr>
              <w:fldChar w:fldCharType="begin"/>
            </w:r>
            <w:r w:rsidR="00417F35">
              <w:rPr>
                <w:noProof/>
                <w:webHidden/>
              </w:rPr>
              <w:instrText xml:space="preserve"> PAGEREF _Toc149920028 \h </w:instrText>
            </w:r>
            <w:r w:rsidR="00417F35">
              <w:rPr>
                <w:noProof/>
                <w:webHidden/>
              </w:rPr>
            </w:r>
            <w:r w:rsidR="00417F35"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</w:t>
            </w:r>
            <w:r w:rsidR="00417F35">
              <w:rPr>
                <w:noProof/>
                <w:webHidden/>
              </w:rPr>
              <w:fldChar w:fldCharType="end"/>
            </w:r>
          </w:hyperlink>
        </w:p>
        <w:p w14:paraId="563F0035" w14:textId="58E89CDB" w:rsidR="00417F35" w:rsidRDefault="00417F3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29" w:history="1">
            <w:r w:rsidRPr="00B12E3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Ιστορικό Αλλαγών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D163" w14:textId="33534E27" w:rsidR="00417F35" w:rsidRDefault="00417F3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0" w:history="1">
            <w:r w:rsidRPr="00B12E3A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89E87" w14:textId="36EE7EA4" w:rsidR="00417F35" w:rsidRDefault="00417F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1" w:history="1">
            <w:r w:rsidRPr="00B12E3A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  <w:lang w:val="en-US"/>
              </w:rPr>
              <w:t>Login</w:t>
            </w:r>
            <w:r w:rsidRPr="00B12E3A">
              <w:rPr>
                <w:rStyle w:val="Hyperlink"/>
                <w:noProof/>
              </w:rPr>
              <w:t xml:space="preserve"> </w:t>
            </w:r>
            <w:r w:rsidRPr="00B12E3A">
              <w:rPr>
                <w:rStyle w:val="Hyperlink"/>
                <w:noProof/>
                <w:lang w:val="en-US"/>
              </w:rPr>
              <w:t>(</w:t>
            </w:r>
            <w:r w:rsidRPr="00B12E3A">
              <w:rPr>
                <w:rStyle w:val="Hyperlink"/>
                <w:noProof/>
              </w:rPr>
              <w:t>2</w:t>
            </w:r>
            <w:r w:rsidRPr="00B12E3A">
              <w:rPr>
                <w:rStyle w:val="Hyperlink"/>
                <w:noProof/>
                <w:lang w:val="en-US"/>
              </w:rPr>
              <w:t xml:space="preserve"> web service calls)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7989" w14:textId="3989BFCE" w:rsidR="00417F35" w:rsidRDefault="00417F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2" w:history="1">
            <w:r w:rsidRPr="00B12E3A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  <w:lang w:val="en-US"/>
              </w:rPr>
              <w:t>Login – Authenticate (1 web service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4419" w14:textId="583A853E" w:rsidR="00417F35" w:rsidRDefault="00417F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3" w:history="1">
            <w:r w:rsidRPr="00B12E3A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  <w:lang w:val="en-US"/>
              </w:rPr>
              <w:t xml:space="preserve">Web Service </w:t>
            </w:r>
            <w:r w:rsidRPr="00B12E3A">
              <w:rPr>
                <w:rStyle w:val="Hyperlink"/>
                <w:noProof/>
              </w:rPr>
              <w:t>Αναζήτησης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E704A" w14:textId="714DBAB2" w:rsidR="00417F35" w:rsidRDefault="00417F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4" w:history="1">
            <w:r w:rsidRPr="00B12E3A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  <w:lang w:val="en-US"/>
              </w:rPr>
              <w:t xml:space="preserve">Web Service </w:t>
            </w:r>
            <w:r w:rsidRPr="00B12E3A">
              <w:rPr>
                <w:rStyle w:val="Hyperlink"/>
                <w:noProof/>
              </w:rPr>
              <w:t>Εισαγωγής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8E71" w14:textId="77D7FAA8" w:rsidR="00417F35" w:rsidRDefault="00417F35">
          <w:pPr>
            <w:pStyle w:val="TOC1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5" w:history="1">
            <w:r w:rsidRPr="00B12E3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4A6F" w14:textId="30CB0061" w:rsidR="00417F35" w:rsidRDefault="00417F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6" w:history="1">
            <w:r w:rsidRPr="00B12E3A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Προϊόντα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B65CE" w14:textId="33CCDFCA" w:rsidR="00417F35" w:rsidRDefault="00417F35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7" w:history="1">
            <w:r w:rsidRPr="00B12E3A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Αναζήτηση Είδους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75BE" w14:textId="2F1F67A3" w:rsidR="00417F35" w:rsidRDefault="00417F35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8" w:history="1">
            <w:r w:rsidRPr="00B12E3A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Υπόλοιπα ειδών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AAEB3" w14:textId="065B25D5" w:rsidR="00417F35" w:rsidRDefault="00417F35">
          <w:pPr>
            <w:pStyle w:val="TOC2"/>
            <w:tabs>
              <w:tab w:val="left" w:pos="88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39" w:history="1">
            <w:r w:rsidRPr="00B12E3A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Παραγγελίες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D71A" w14:textId="7DAF4B1B" w:rsidR="00417F35" w:rsidRDefault="00417F35">
          <w:pPr>
            <w:pStyle w:val="TOC3"/>
            <w:tabs>
              <w:tab w:val="left" w:pos="1320"/>
              <w:tab w:val="right" w:leader="dot" w:pos="8296"/>
            </w:tabs>
            <w:rPr>
              <w:rFonts w:eastAsiaTheme="minorEastAsia"/>
              <w:noProof/>
              <w:kern w:val="2"/>
              <w:lang w:eastAsia="el-GR"/>
              <w14:ligatures w14:val="standardContextual"/>
            </w:rPr>
          </w:pPr>
          <w:hyperlink w:anchor="_Toc149920040" w:history="1">
            <w:r w:rsidRPr="00B12E3A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kern w:val="2"/>
                <w:lang w:eastAsia="el-GR"/>
                <w14:ligatures w14:val="standardContextual"/>
              </w:rPr>
              <w:tab/>
            </w:r>
            <w:r w:rsidRPr="00B12E3A">
              <w:rPr>
                <w:rStyle w:val="Hyperlink"/>
                <w:noProof/>
              </w:rPr>
              <w:t>Εισαγωγή νέας Παραγγελίας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_Toc149920040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F4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2D986" w14:textId="5224E4A0" w:rsidR="00200FC6" w:rsidRDefault="00200FC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5123D21" w14:textId="77777777" w:rsidR="00D96F7A" w:rsidRDefault="00D96F7A">
      <w:pPr>
        <w:rPr>
          <w:b/>
          <w:bCs/>
        </w:rPr>
      </w:pPr>
    </w:p>
    <w:p w14:paraId="72EC4F63" w14:textId="77777777" w:rsidR="00D96F7A" w:rsidRDefault="00D96F7A">
      <w:pPr>
        <w:rPr>
          <w:b/>
          <w:bCs/>
        </w:rPr>
      </w:pPr>
    </w:p>
    <w:p w14:paraId="2C0CF88C" w14:textId="77777777" w:rsidR="00D96F7A" w:rsidRDefault="00D96F7A">
      <w:pPr>
        <w:rPr>
          <w:b/>
          <w:bCs/>
        </w:rPr>
      </w:pPr>
    </w:p>
    <w:p w14:paraId="0CEE9112" w14:textId="77777777" w:rsidR="00D96F7A" w:rsidRDefault="00D96F7A">
      <w:pPr>
        <w:rPr>
          <w:b/>
          <w:bCs/>
        </w:rPr>
      </w:pPr>
    </w:p>
    <w:p w14:paraId="77A513DB" w14:textId="77777777" w:rsidR="00D96F7A" w:rsidRDefault="00D96F7A">
      <w:pPr>
        <w:rPr>
          <w:b/>
          <w:bCs/>
        </w:rPr>
      </w:pPr>
    </w:p>
    <w:p w14:paraId="6B9ADEF0" w14:textId="77777777" w:rsidR="00D96F7A" w:rsidRDefault="00D96F7A">
      <w:pPr>
        <w:rPr>
          <w:b/>
          <w:bCs/>
        </w:rPr>
      </w:pPr>
    </w:p>
    <w:p w14:paraId="30724656" w14:textId="77777777" w:rsidR="00D96F7A" w:rsidRDefault="00D96F7A">
      <w:pPr>
        <w:rPr>
          <w:b/>
          <w:bCs/>
        </w:rPr>
      </w:pPr>
    </w:p>
    <w:p w14:paraId="462E2ECF" w14:textId="77777777" w:rsidR="00D96F7A" w:rsidRDefault="00D96F7A">
      <w:pPr>
        <w:rPr>
          <w:b/>
          <w:bCs/>
        </w:rPr>
      </w:pPr>
    </w:p>
    <w:p w14:paraId="397AEFF8" w14:textId="77777777" w:rsidR="00D96F7A" w:rsidRDefault="00D96F7A">
      <w:pPr>
        <w:rPr>
          <w:b/>
          <w:bCs/>
        </w:rPr>
      </w:pPr>
    </w:p>
    <w:p w14:paraId="7EB46496" w14:textId="77777777" w:rsidR="00D96F7A" w:rsidRDefault="00D96F7A">
      <w:pPr>
        <w:rPr>
          <w:b/>
          <w:bCs/>
        </w:rPr>
      </w:pPr>
    </w:p>
    <w:p w14:paraId="4045E5A2" w14:textId="77777777" w:rsidR="00D96F7A" w:rsidRDefault="00D96F7A">
      <w:pPr>
        <w:rPr>
          <w:b/>
          <w:bCs/>
        </w:rPr>
      </w:pPr>
    </w:p>
    <w:p w14:paraId="712A0D7E" w14:textId="77777777" w:rsidR="00D96F7A" w:rsidRDefault="00D96F7A">
      <w:pPr>
        <w:rPr>
          <w:b/>
          <w:bCs/>
        </w:rPr>
      </w:pPr>
    </w:p>
    <w:p w14:paraId="624CE112" w14:textId="77777777" w:rsidR="00D96F7A" w:rsidRDefault="00D96F7A">
      <w:pPr>
        <w:rPr>
          <w:b/>
          <w:bCs/>
        </w:rPr>
      </w:pPr>
    </w:p>
    <w:p w14:paraId="15FA8948" w14:textId="77777777" w:rsidR="00D96F7A" w:rsidRDefault="00D96F7A">
      <w:pPr>
        <w:rPr>
          <w:b/>
          <w:bCs/>
        </w:rPr>
      </w:pPr>
    </w:p>
    <w:p w14:paraId="7F6F3C73" w14:textId="77777777" w:rsidR="00D96F7A" w:rsidRDefault="00D96F7A">
      <w:pPr>
        <w:rPr>
          <w:b/>
          <w:bCs/>
        </w:rPr>
      </w:pPr>
    </w:p>
    <w:p w14:paraId="75D7EF0C" w14:textId="77777777" w:rsidR="00D96F7A" w:rsidRDefault="00D96F7A">
      <w:pPr>
        <w:rPr>
          <w:b/>
          <w:bCs/>
        </w:rPr>
      </w:pPr>
    </w:p>
    <w:p w14:paraId="310C95CB" w14:textId="77777777" w:rsidR="00D96F7A" w:rsidRDefault="00D96F7A">
      <w:pPr>
        <w:rPr>
          <w:b/>
          <w:bCs/>
        </w:rPr>
      </w:pPr>
    </w:p>
    <w:p w14:paraId="5A45FE4C" w14:textId="77777777" w:rsidR="00D96F7A" w:rsidRDefault="00D96F7A">
      <w:pPr>
        <w:rPr>
          <w:b/>
          <w:bCs/>
        </w:rPr>
      </w:pPr>
    </w:p>
    <w:p w14:paraId="29A1DF3F" w14:textId="77777777" w:rsidR="00D96F7A" w:rsidRPr="005D501A" w:rsidRDefault="00D96F7A">
      <w:pPr>
        <w:rPr>
          <w:b/>
          <w:bCs/>
        </w:rPr>
      </w:pPr>
    </w:p>
    <w:p w14:paraId="41BB6B84" w14:textId="11F7E641" w:rsidR="003E00AB" w:rsidRPr="001367A1" w:rsidRDefault="003E00AB" w:rsidP="005D501A">
      <w:pPr>
        <w:pStyle w:val="Heading1"/>
      </w:pPr>
      <w:bookmarkStart w:id="1" w:name="_Toc149920029"/>
      <w:r w:rsidRPr="001367A1">
        <w:lastRenderedPageBreak/>
        <w:t>Ιστορικό Αλλαγών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4332"/>
      </w:tblGrid>
      <w:tr w:rsidR="003E00AB" w:rsidRPr="003E00AB" w14:paraId="70D8E7E4" w14:textId="77777777" w:rsidTr="003E00AB">
        <w:tc>
          <w:tcPr>
            <w:tcW w:w="1413" w:type="dxa"/>
          </w:tcPr>
          <w:p w14:paraId="14DDF12A" w14:textId="61B6D793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 w:rsidRPr="003E00AB">
              <w:rPr>
                <w:b/>
                <w:shd w:val="clear" w:color="auto" w:fill="FFFFFF"/>
              </w:rPr>
              <w:t>Ημερομηνία</w:t>
            </w:r>
          </w:p>
        </w:tc>
        <w:tc>
          <w:tcPr>
            <w:tcW w:w="2551" w:type="dxa"/>
          </w:tcPr>
          <w:p w14:paraId="217993AE" w14:textId="2651347D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Πρόσωπο</w:t>
            </w:r>
          </w:p>
        </w:tc>
        <w:tc>
          <w:tcPr>
            <w:tcW w:w="4332" w:type="dxa"/>
          </w:tcPr>
          <w:p w14:paraId="50232F42" w14:textId="7AEFCA9E" w:rsidR="003E00AB" w:rsidRPr="003E00AB" w:rsidRDefault="003E00AB" w:rsidP="003E00AB">
            <w:pPr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Περιγραφή</w:t>
            </w:r>
          </w:p>
        </w:tc>
      </w:tr>
      <w:tr w:rsidR="00D31F0E" w:rsidRPr="003E00AB" w14:paraId="2D9B83F8" w14:textId="77777777" w:rsidTr="00BC4DB7">
        <w:tc>
          <w:tcPr>
            <w:tcW w:w="1413" w:type="dxa"/>
            <w:vAlign w:val="center"/>
          </w:tcPr>
          <w:p w14:paraId="3C5BEF76" w14:textId="07D918A8" w:rsidR="00D31F0E" w:rsidRPr="001428E6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27</w:t>
            </w:r>
            <w:r>
              <w:rPr>
                <w:shd w:val="clear" w:color="auto" w:fill="FFFFFF"/>
              </w:rPr>
              <w:t>/</w:t>
            </w:r>
            <w:r>
              <w:rPr>
                <w:shd w:val="clear" w:color="auto" w:fill="FFFFFF"/>
                <w:lang w:val="en-US"/>
              </w:rPr>
              <w:t>09</w:t>
            </w:r>
            <w:r>
              <w:rPr>
                <w:shd w:val="clear" w:color="auto" w:fill="FFFFFF"/>
              </w:rPr>
              <w:t>/2023</w:t>
            </w:r>
          </w:p>
        </w:tc>
        <w:tc>
          <w:tcPr>
            <w:tcW w:w="2551" w:type="dxa"/>
            <w:vAlign w:val="center"/>
          </w:tcPr>
          <w:p w14:paraId="2DFE5171" w14:textId="77777777" w:rsidR="00D31F0E" w:rsidRPr="00907BCD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10873226" w14:textId="77777777" w:rsidR="00D31F0E" w:rsidRPr="000E03E2" w:rsidRDefault="00D31F0E" w:rsidP="00BC4DB7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 xml:space="preserve">Login, </w:t>
            </w:r>
            <w:r>
              <w:rPr>
                <w:shd w:val="clear" w:color="auto" w:fill="FFFFFF"/>
              </w:rPr>
              <w:t>Προϊόντα</w:t>
            </w:r>
          </w:p>
        </w:tc>
      </w:tr>
      <w:tr w:rsidR="00EC4E47" w:rsidRPr="003E00AB" w14:paraId="3C049300" w14:textId="77777777" w:rsidTr="00A36DBA">
        <w:tc>
          <w:tcPr>
            <w:tcW w:w="1413" w:type="dxa"/>
            <w:vAlign w:val="center"/>
          </w:tcPr>
          <w:p w14:paraId="3C103C1D" w14:textId="77777777" w:rsidR="00EC4E47" w:rsidRPr="001428E6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4/10/2023</w:t>
            </w:r>
          </w:p>
        </w:tc>
        <w:tc>
          <w:tcPr>
            <w:tcW w:w="2551" w:type="dxa"/>
            <w:vAlign w:val="center"/>
          </w:tcPr>
          <w:p w14:paraId="55DF0BB6" w14:textId="77777777" w:rsidR="00EC4E47" w:rsidRPr="00907BCD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68D12EFD" w14:textId="77777777" w:rsidR="00EC4E47" w:rsidRPr="000E03E2" w:rsidRDefault="00EC4E47" w:rsidP="00A36DBA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Καταχώριση παραγγελίας</w:t>
            </w:r>
          </w:p>
        </w:tc>
      </w:tr>
      <w:tr w:rsidR="00715A79" w:rsidRPr="003E00AB" w14:paraId="710F5BF4" w14:textId="77777777" w:rsidTr="00691684">
        <w:tc>
          <w:tcPr>
            <w:tcW w:w="1413" w:type="dxa"/>
            <w:vAlign w:val="center"/>
          </w:tcPr>
          <w:p w14:paraId="4B2B2629" w14:textId="24ED093C" w:rsidR="00715A79" w:rsidRPr="001428E6" w:rsidRDefault="00EC4E4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  <w:lang w:val="en-US"/>
              </w:rPr>
              <w:t>03</w:t>
            </w:r>
            <w:r w:rsidR="00F755C7">
              <w:rPr>
                <w:shd w:val="clear" w:color="auto" w:fill="FFFFFF"/>
              </w:rPr>
              <w:t>/</w:t>
            </w:r>
            <w:r w:rsidR="00D31F0E"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  <w:lang w:val="en-US"/>
              </w:rPr>
              <w:t>1</w:t>
            </w:r>
            <w:r w:rsidR="00F755C7">
              <w:rPr>
                <w:shd w:val="clear" w:color="auto" w:fill="FFFFFF"/>
              </w:rPr>
              <w:t>/202</w:t>
            </w:r>
            <w:r w:rsidR="00D31F0E">
              <w:rPr>
                <w:shd w:val="clear" w:color="auto" w:fill="FFFFFF"/>
              </w:rPr>
              <w:t>3</w:t>
            </w:r>
          </w:p>
        </w:tc>
        <w:tc>
          <w:tcPr>
            <w:tcW w:w="2551" w:type="dxa"/>
            <w:vAlign w:val="center"/>
          </w:tcPr>
          <w:p w14:paraId="5163D294" w14:textId="3F832917" w:rsidR="00715A79" w:rsidRPr="00907BCD" w:rsidRDefault="00F755C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Γιώργος Αλεξανδράτος</w:t>
            </w:r>
          </w:p>
        </w:tc>
        <w:tc>
          <w:tcPr>
            <w:tcW w:w="4332" w:type="dxa"/>
            <w:vAlign w:val="center"/>
          </w:tcPr>
          <w:p w14:paraId="7D924FE1" w14:textId="0DBB2382" w:rsidR="00715A79" w:rsidRPr="00EC4E47" w:rsidRDefault="00EC4E47" w:rsidP="00715A79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ΦΠΑ σε αναζήτηση ειδών</w:t>
            </w:r>
          </w:p>
        </w:tc>
      </w:tr>
    </w:tbl>
    <w:p w14:paraId="16CC96A1" w14:textId="1E53E64C" w:rsidR="003E00AB" w:rsidRDefault="003E00AB" w:rsidP="003E00AB">
      <w:pPr>
        <w:rPr>
          <w:shd w:val="clear" w:color="auto" w:fill="FFFFFF"/>
        </w:rPr>
      </w:pPr>
    </w:p>
    <w:p w14:paraId="13B6B07A" w14:textId="629CFB01" w:rsidR="007F30D5" w:rsidRDefault="007F30D5" w:rsidP="003E00AB">
      <w:pPr>
        <w:rPr>
          <w:shd w:val="clear" w:color="auto" w:fill="FFFFFF"/>
        </w:rPr>
      </w:pPr>
    </w:p>
    <w:p w14:paraId="3B564887" w14:textId="065AAC3B" w:rsidR="007F30D5" w:rsidRDefault="007F30D5" w:rsidP="003E00AB">
      <w:pPr>
        <w:rPr>
          <w:shd w:val="clear" w:color="auto" w:fill="FFFFFF"/>
        </w:rPr>
      </w:pPr>
    </w:p>
    <w:p w14:paraId="382242A7" w14:textId="77777777" w:rsidR="000B178E" w:rsidRDefault="000B178E" w:rsidP="003E00AB">
      <w:pPr>
        <w:rPr>
          <w:shd w:val="clear" w:color="auto" w:fill="FFFFFF"/>
        </w:rPr>
      </w:pPr>
    </w:p>
    <w:p w14:paraId="665F26D9" w14:textId="77777777" w:rsidR="000B178E" w:rsidRDefault="000B178E" w:rsidP="003E00AB">
      <w:pPr>
        <w:rPr>
          <w:shd w:val="clear" w:color="auto" w:fill="FFFFFF"/>
        </w:rPr>
      </w:pPr>
    </w:p>
    <w:p w14:paraId="325DFCE1" w14:textId="77777777" w:rsidR="000B178E" w:rsidRDefault="000B178E" w:rsidP="003E00AB">
      <w:pPr>
        <w:rPr>
          <w:shd w:val="clear" w:color="auto" w:fill="FFFFFF"/>
        </w:rPr>
      </w:pPr>
    </w:p>
    <w:p w14:paraId="55709F33" w14:textId="77777777" w:rsidR="000B178E" w:rsidRDefault="000B178E" w:rsidP="003E00AB">
      <w:pPr>
        <w:rPr>
          <w:shd w:val="clear" w:color="auto" w:fill="FFFFFF"/>
        </w:rPr>
      </w:pPr>
    </w:p>
    <w:p w14:paraId="57754BCE" w14:textId="77777777" w:rsidR="000B178E" w:rsidRDefault="000B178E" w:rsidP="003E00AB">
      <w:pPr>
        <w:rPr>
          <w:shd w:val="clear" w:color="auto" w:fill="FFFFFF"/>
        </w:rPr>
      </w:pPr>
    </w:p>
    <w:p w14:paraId="2E99077D" w14:textId="77777777" w:rsidR="000B178E" w:rsidRDefault="000B178E" w:rsidP="003E00AB">
      <w:pPr>
        <w:rPr>
          <w:shd w:val="clear" w:color="auto" w:fill="FFFFFF"/>
        </w:rPr>
      </w:pPr>
    </w:p>
    <w:p w14:paraId="6CA36414" w14:textId="77777777" w:rsidR="000B178E" w:rsidRDefault="000B178E" w:rsidP="003E00AB">
      <w:pPr>
        <w:rPr>
          <w:shd w:val="clear" w:color="auto" w:fill="FFFFFF"/>
        </w:rPr>
      </w:pPr>
    </w:p>
    <w:p w14:paraId="564B1258" w14:textId="77777777" w:rsidR="000B178E" w:rsidRDefault="000B178E" w:rsidP="003E00AB">
      <w:pPr>
        <w:rPr>
          <w:shd w:val="clear" w:color="auto" w:fill="FFFFFF"/>
        </w:rPr>
      </w:pPr>
    </w:p>
    <w:p w14:paraId="6CB957CA" w14:textId="77777777" w:rsidR="000B178E" w:rsidRDefault="000B178E" w:rsidP="003E00AB">
      <w:pPr>
        <w:rPr>
          <w:shd w:val="clear" w:color="auto" w:fill="FFFFFF"/>
        </w:rPr>
      </w:pPr>
    </w:p>
    <w:p w14:paraId="0180902D" w14:textId="77777777" w:rsidR="000B178E" w:rsidRDefault="000B178E" w:rsidP="003E00AB">
      <w:pPr>
        <w:rPr>
          <w:shd w:val="clear" w:color="auto" w:fill="FFFFFF"/>
        </w:rPr>
      </w:pPr>
    </w:p>
    <w:p w14:paraId="5E18183E" w14:textId="77777777" w:rsidR="000B178E" w:rsidRDefault="000B178E" w:rsidP="003E00AB">
      <w:pPr>
        <w:rPr>
          <w:shd w:val="clear" w:color="auto" w:fill="FFFFFF"/>
        </w:rPr>
      </w:pPr>
    </w:p>
    <w:p w14:paraId="5298B9FC" w14:textId="77777777" w:rsidR="000B178E" w:rsidRDefault="000B178E" w:rsidP="003E00AB">
      <w:pPr>
        <w:rPr>
          <w:shd w:val="clear" w:color="auto" w:fill="FFFFFF"/>
        </w:rPr>
      </w:pPr>
    </w:p>
    <w:p w14:paraId="5F8DFEBE" w14:textId="5FE6400C" w:rsidR="007F30D5" w:rsidRDefault="007F30D5" w:rsidP="003E00AB">
      <w:pPr>
        <w:rPr>
          <w:shd w:val="clear" w:color="auto" w:fill="FFFFFF"/>
        </w:rPr>
      </w:pPr>
    </w:p>
    <w:p w14:paraId="1F33FEC7" w14:textId="57D8551A" w:rsidR="007F30D5" w:rsidRDefault="007F30D5" w:rsidP="003E00AB">
      <w:pPr>
        <w:rPr>
          <w:shd w:val="clear" w:color="auto" w:fill="FFFFFF"/>
        </w:rPr>
      </w:pPr>
    </w:p>
    <w:p w14:paraId="2145B45E" w14:textId="5DD15B5E" w:rsidR="007F30D5" w:rsidRDefault="007F30D5" w:rsidP="003E00AB">
      <w:pPr>
        <w:rPr>
          <w:shd w:val="clear" w:color="auto" w:fill="FFFFFF"/>
        </w:rPr>
      </w:pPr>
    </w:p>
    <w:p w14:paraId="43AB0030" w14:textId="7B05E1C8" w:rsidR="007F30D5" w:rsidRDefault="007F30D5" w:rsidP="003E00AB">
      <w:pPr>
        <w:rPr>
          <w:shd w:val="clear" w:color="auto" w:fill="FFFFFF"/>
        </w:rPr>
      </w:pPr>
    </w:p>
    <w:p w14:paraId="2BB3BC27" w14:textId="4E6863D2" w:rsidR="007F30D5" w:rsidRDefault="007F30D5" w:rsidP="003E00AB">
      <w:pPr>
        <w:rPr>
          <w:shd w:val="clear" w:color="auto" w:fill="FFFFFF"/>
        </w:rPr>
      </w:pPr>
    </w:p>
    <w:p w14:paraId="15CA4695" w14:textId="2E52CA5A" w:rsidR="007F30D5" w:rsidRDefault="007F30D5" w:rsidP="003E00AB">
      <w:pPr>
        <w:rPr>
          <w:shd w:val="clear" w:color="auto" w:fill="FFFFFF"/>
        </w:rPr>
      </w:pPr>
    </w:p>
    <w:p w14:paraId="3929AF18" w14:textId="718464BA" w:rsidR="007F30D5" w:rsidRDefault="007F30D5" w:rsidP="003E00AB">
      <w:pPr>
        <w:rPr>
          <w:shd w:val="clear" w:color="auto" w:fill="FFFFFF"/>
        </w:rPr>
      </w:pPr>
    </w:p>
    <w:p w14:paraId="7F19150C" w14:textId="55516B21" w:rsidR="007F30D5" w:rsidRDefault="007F30D5" w:rsidP="003E00AB">
      <w:pPr>
        <w:rPr>
          <w:shd w:val="clear" w:color="auto" w:fill="FFFFFF"/>
        </w:rPr>
      </w:pPr>
    </w:p>
    <w:p w14:paraId="485E33FD" w14:textId="77777777" w:rsidR="00EC4E47" w:rsidRDefault="00EC4E47" w:rsidP="003E00AB">
      <w:pPr>
        <w:rPr>
          <w:shd w:val="clear" w:color="auto" w:fill="FFFFFF"/>
        </w:rPr>
      </w:pPr>
    </w:p>
    <w:p w14:paraId="2F87A1D6" w14:textId="723F9968" w:rsidR="00BB7F1D" w:rsidRDefault="00BB7F1D" w:rsidP="003E00AB">
      <w:pPr>
        <w:rPr>
          <w:shd w:val="clear" w:color="auto" w:fill="FFFFFF"/>
        </w:rPr>
      </w:pPr>
    </w:p>
    <w:p w14:paraId="0CED28F7" w14:textId="01493AB7" w:rsidR="00BB7F1D" w:rsidRDefault="00BB7F1D" w:rsidP="003E00AB">
      <w:pPr>
        <w:rPr>
          <w:shd w:val="clear" w:color="auto" w:fill="FFFFFF"/>
        </w:rPr>
      </w:pPr>
    </w:p>
    <w:p w14:paraId="33BFD1C2" w14:textId="5BDBB571" w:rsidR="003F6F3D" w:rsidRPr="001367A1" w:rsidRDefault="00406616" w:rsidP="00DD2528">
      <w:pPr>
        <w:pStyle w:val="Heading1"/>
      </w:pPr>
      <w:bookmarkStart w:id="2" w:name="_Toc149920030"/>
      <w:r w:rsidRPr="001367A1">
        <w:lastRenderedPageBreak/>
        <w:t>Web Services</w:t>
      </w:r>
      <w:bookmarkEnd w:id="2"/>
    </w:p>
    <w:p w14:paraId="79854973" w14:textId="75F688DA" w:rsidR="007C74AE" w:rsidRPr="00907BCD" w:rsidRDefault="00204C32" w:rsidP="00907BCD">
      <w:r w:rsidRPr="003F6F3D">
        <w:rPr>
          <w:rFonts w:cstheme="minorHAnsi"/>
          <w:szCs w:val="24"/>
        </w:rPr>
        <w:t xml:space="preserve">Στο </w:t>
      </w:r>
      <w:hyperlink r:id="rId10" w:history="1">
        <w:r w:rsidRPr="003F6F3D">
          <w:rPr>
            <w:rStyle w:val="Hyperlink"/>
            <w:rFonts w:cstheme="minorHAnsi"/>
            <w:szCs w:val="24"/>
          </w:rPr>
          <w:t>https://www.softone.gr/ws/</w:t>
        </w:r>
      </w:hyperlink>
      <w:r w:rsidRPr="003F6F3D">
        <w:rPr>
          <w:rFonts w:cstheme="minorHAnsi"/>
          <w:szCs w:val="24"/>
        </w:rPr>
        <w:t xml:space="preserve"> μπορείτε να δείτε οδηγίες που έχουν γραφτεί από τη </w:t>
      </w:r>
      <w:proofErr w:type="spellStart"/>
      <w:r w:rsidRPr="003F6F3D">
        <w:rPr>
          <w:rFonts w:cstheme="minorHAnsi"/>
          <w:szCs w:val="24"/>
          <w:lang w:val="en-US"/>
        </w:rPr>
        <w:t>SoftOne</w:t>
      </w:r>
      <w:proofErr w:type="spellEnd"/>
      <w:r w:rsidRPr="003F6F3D">
        <w:rPr>
          <w:rFonts w:cstheme="minorHAnsi"/>
          <w:szCs w:val="24"/>
        </w:rPr>
        <w:t xml:space="preserve"> για την κλήση των </w:t>
      </w:r>
      <w:r w:rsidRPr="003F6F3D">
        <w:rPr>
          <w:rFonts w:cstheme="minorHAnsi"/>
          <w:szCs w:val="24"/>
          <w:lang w:val="en-US"/>
        </w:rPr>
        <w:t>web</w:t>
      </w:r>
      <w:r w:rsidRPr="003F6F3D">
        <w:rPr>
          <w:rFonts w:cstheme="minorHAnsi"/>
          <w:szCs w:val="24"/>
        </w:rPr>
        <w:t xml:space="preserve"> </w:t>
      </w:r>
      <w:r w:rsidRPr="003F6F3D">
        <w:rPr>
          <w:rFonts w:cstheme="minorHAnsi"/>
          <w:szCs w:val="24"/>
          <w:lang w:val="en-US"/>
        </w:rPr>
        <w:t>services</w:t>
      </w:r>
      <w:r w:rsidRPr="003F6F3D">
        <w:rPr>
          <w:rFonts w:cstheme="minorHAnsi"/>
          <w:szCs w:val="24"/>
        </w:rPr>
        <w:t>.</w:t>
      </w:r>
      <w:r w:rsidR="00907BCD">
        <w:rPr>
          <w:rFonts w:cstheme="minorHAnsi"/>
          <w:szCs w:val="24"/>
        </w:rPr>
        <w:t xml:space="preserve"> Τα στοιχεία σύνδεσης στα </w:t>
      </w:r>
      <w:r w:rsidR="00907BCD">
        <w:rPr>
          <w:rFonts w:cstheme="minorHAnsi"/>
          <w:szCs w:val="24"/>
          <w:lang w:val="en-US"/>
        </w:rPr>
        <w:t>web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services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της </w:t>
      </w:r>
      <w:r w:rsidR="00907BCD">
        <w:rPr>
          <w:rFonts w:cstheme="minorHAnsi"/>
          <w:szCs w:val="24"/>
          <w:lang w:val="en-US"/>
        </w:rPr>
        <w:t>Connect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  <w:lang w:val="en-US"/>
        </w:rPr>
        <w:t>Line</w:t>
      </w:r>
      <w:r w:rsidR="00907BCD" w:rsidRPr="00907BCD">
        <w:rPr>
          <w:rFonts w:cstheme="minorHAnsi"/>
          <w:szCs w:val="24"/>
        </w:rPr>
        <w:t xml:space="preserve"> </w:t>
      </w:r>
      <w:r w:rsidR="00907BCD">
        <w:rPr>
          <w:rFonts w:cstheme="minorHAnsi"/>
          <w:szCs w:val="24"/>
        </w:rPr>
        <w:t xml:space="preserve">θα σας δοθούν σε ξεχωριστό έγγραφο. </w:t>
      </w:r>
      <w:r w:rsidRPr="003F6F3D">
        <w:rPr>
          <w:rFonts w:cstheme="minorHAnsi"/>
          <w:szCs w:val="24"/>
          <w:shd w:val="clear" w:color="auto" w:fill="FFFFFF"/>
        </w:rPr>
        <w:t xml:space="preserve">Σε όλες τις κλήσεις των </w:t>
      </w:r>
      <w:r w:rsidRPr="003F6F3D">
        <w:rPr>
          <w:rFonts w:cstheme="minorHAnsi"/>
          <w:szCs w:val="24"/>
          <w:shd w:val="clear" w:color="auto" w:fill="FFFFFF"/>
          <w:lang w:val="en-US"/>
        </w:rPr>
        <w:t>web</w:t>
      </w:r>
      <w:r w:rsidRPr="003F6F3D">
        <w:rPr>
          <w:rFonts w:cstheme="minorHAnsi"/>
          <w:szCs w:val="24"/>
          <w:shd w:val="clear" w:color="auto" w:fill="FFFFFF"/>
        </w:rPr>
        <w:t xml:space="preserve"> </w:t>
      </w:r>
      <w:r w:rsidRPr="003F6F3D">
        <w:rPr>
          <w:rFonts w:cstheme="minorHAnsi"/>
          <w:szCs w:val="24"/>
          <w:shd w:val="clear" w:color="auto" w:fill="FFFFFF"/>
          <w:lang w:val="en-US"/>
        </w:rPr>
        <w:t>services</w:t>
      </w:r>
      <w:r w:rsidRPr="003F6F3D">
        <w:rPr>
          <w:rFonts w:cstheme="minorHAnsi"/>
          <w:szCs w:val="24"/>
          <w:shd w:val="clear" w:color="auto" w:fill="FFFFFF"/>
        </w:rPr>
        <w:t xml:space="preserve"> θα πρέπει να βάλετε το </w:t>
      </w:r>
      <w:r w:rsidRPr="003F6F3D">
        <w:rPr>
          <w:rFonts w:cstheme="minorHAnsi"/>
          <w:szCs w:val="24"/>
          <w:shd w:val="clear" w:color="auto" w:fill="FFFFFF"/>
          <w:lang w:val="en-US"/>
        </w:rPr>
        <w:t>Content</w:t>
      </w:r>
      <w:r w:rsidRPr="003F6F3D">
        <w:rPr>
          <w:rFonts w:cstheme="minorHAnsi"/>
          <w:szCs w:val="24"/>
          <w:shd w:val="clear" w:color="auto" w:fill="FFFFFF"/>
        </w:rPr>
        <w:t>-</w:t>
      </w:r>
      <w:r w:rsidRPr="003F6F3D">
        <w:rPr>
          <w:rFonts w:cstheme="minorHAnsi"/>
          <w:szCs w:val="24"/>
          <w:shd w:val="clear" w:color="auto" w:fill="FFFFFF"/>
          <w:lang w:val="en-US"/>
        </w:rPr>
        <w:t>Type</w:t>
      </w:r>
      <w:r w:rsidRPr="003F6F3D">
        <w:rPr>
          <w:rFonts w:cstheme="minorHAnsi"/>
          <w:szCs w:val="24"/>
          <w:shd w:val="clear" w:color="auto" w:fill="FFFFFF"/>
        </w:rPr>
        <w:t xml:space="preserve">: </w:t>
      </w:r>
      <w:r w:rsidRPr="003F6F3D">
        <w:rPr>
          <w:rFonts w:cstheme="minorHAnsi"/>
          <w:b/>
          <w:szCs w:val="24"/>
          <w:shd w:val="clear" w:color="auto" w:fill="FFFFFF"/>
          <w:lang w:val="en-US"/>
        </w:rPr>
        <w:t>application</w:t>
      </w:r>
      <w:r w:rsidRPr="003F6F3D">
        <w:rPr>
          <w:rFonts w:cstheme="minorHAnsi"/>
          <w:b/>
          <w:szCs w:val="24"/>
          <w:shd w:val="clear" w:color="auto" w:fill="FFFFFF"/>
        </w:rPr>
        <w:t>/</w:t>
      </w:r>
      <w:proofErr w:type="spellStart"/>
      <w:r w:rsidRPr="003F6F3D">
        <w:rPr>
          <w:rFonts w:cstheme="minorHAnsi"/>
          <w:b/>
          <w:szCs w:val="24"/>
          <w:shd w:val="clear" w:color="auto" w:fill="FFFFFF"/>
          <w:lang w:val="en-US"/>
        </w:rPr>
        <w:t>json</w:t>
      </w:r>
      <w:proofErr w:type="spellEnd"/>
      <w:r w:rsidRPr="003F6F3D">
        <w:rPr>
          <w:rFonts w:cstheme="minorHAnsi"/>
          <w:szCs w:val="24"/>
          <w:shd w:val="clear" w:color="auto" w:fill="FFFFFF"/>
        </w:rPr>
        <w:t>.</w:t>
      </w:r>
      <w:r w:rsidR="00907BCD" w:rsidRPr="00907BCD">
        <w:t xml:space="preserve"> </w:t>
      </w:r>
    </w:p>
    <w:p w14:paraId="584D8C4E" w14:textId="480368F4" w:rsidR="00907BCD" w:rsidRDefault="00907BCD">
      <w:r>
        <w:t>Θα πρέπει να ορίσετε τις παρακάτω παραμέτρους στο σύστημά σας:</w:t>
      </w:r>
      <w:r w:rsidR="00DA1C2F">
        <w:t xml:space="preserve"> </w:t>
      </w:r>
    </w:p>
    <w:p w14:paraId="7433C623" w14:textId="3CEB9C90" w:rsidR="00907BCD" w:rsidRDefault="00907BCD"/>
    <w:p w14:paraId="35E20A58" w14:textId="7016A5CA" w:rsidR="00DA1C2F" w:rsidRPr="00D555A9" w:rsidRDefault="00DA1C2F">
      <w:pPr>
        <w:rPr>
          <w:b/>
          <w:bCs/>
        </w:rPr>
      </w:pPr>
      <w:r w:rsidRPr="00D555A9">
        <w:rPr>
          <w:b/>
          <w:bCs/>
        </w:rPr>
        <w:t>Παραγωγικό περιβάλλον :</w:t>
      </w:r>
    </w:p>
    <w:tbl>
      <w:tblPr>
        <w:tblStyle w:val="TableGrid"/>
        <w:tblW w:w="8532" w:type="dxa"/>
        <w:tblLook w:val="04A0" w:firstRow="1" w:lastRow="0" w:firstColumn="1" w:lastColumn="0" w:noHBand="0" w:noVBand="1"/>
      </w:tblPr>
      <w:tblGrid>
        <w:gridCol w:w="1367"/>
        <w:gridCol w:w="1604"/>
        <w:gridCol w:w="5561"/>
      </w:tblGrid>
      <w:tr w:rsidR="00DA1C2F" w:rsidRPr="00907BCD" w14:paraId="538DCCF6" w14:textId="77777777" w:rsidTr="003664AC">
        <w:trPr>
          <w:trHeight w:val="643"/>
        </w:trPr>
        <w:tc>
          <w:tcPr>
            <w:tcW w:w="1367" w:type="dxa"/>
          </w:tcPr>
          <w:p w14:paraId="36BA9592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Παράμετρος</w:t>
            </w:r>
          </w:p>
        </w:tc>
        <w:tc>
          <w:tcPr>
            <w:tcW w:w="1604" w:type="dxa"/>
          </w:tcPr>
          <w:p w14:paraId="2F08D6EF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Τύπος</w:t>
            </w:r>
          </w:p>
        </w:tc>
        <w:tc>
          <w:tcPr>
            <w:tcW w:w="5561" w:type="dxa"/>
          </w:tcPr>
          <w:p w14:paraId="012A6C6A" w14:textId="77777777" w:rsidR="00DA1C2F" w:rsidRPr="00907BCD" w:rsidRDefault="00DA1C2F" w:rsidP="003664AC">
            <w:pPr>
              <w:rPr>
                <w:b/>
                <w:bCs/>
              </w:rPr>
            </w:pPr>
            <w:r w:rsidRPr="00907BCD">
              <w:rPr>
                <w:b/>
                <w:bCs/>
              </w:rPr>
              <w:t>Περιγραφή</w:t>
            </w:r>
          </w:p>
        </w:tc>
      </w:tr>
      <w:tr w:rsidR="00DA1C2F" w:rsidRPr="00D1662E" w14:paraId="701623FB" w14:textId="77777777" w:rsidTr="003664AC">
        <w:trPr>
          <w:trHeight w:val="631"/>
        </w:trPr>
        <w:tc>
          <w:tcPr>
            <w:tcW w:w="1367" w:type="dxa"/>
          </w:tcPr>
          <w:p w14:paraId="01FCEAE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1604" w:type="dxa"/>
          </w:tcPr>
          <w:p w14:paraId="5ECBCC85" w14:textId="77777777" w:rsidR="00DA1C2F" w:rsidRPr="00907BCD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4B720427" w14:textId="2B701150" w:rsidR="00DA1C2F" w:rsidRPr="00D1662E" w:rsidRDefault="00DA1C2F" w:rsidP="003664AC"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https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://</w:t>
            </w:r>
            <w:proofErr w:type="spellStart"/>
            <w:r w:rsidR="00E36506" w:rsidRPr="00E36506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proofErr w:type="spellStart"/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.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gr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/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</w:t>
            </w:r>
            <w:r w:rsidRPr="00D1662E">
              <w:rPr>
                <w:rFonts w:cstheme="minorHAnsi"/>
                <w:b/>
                <w:szCs w:val="24"/>
                <w:shd w:val="clear" w:color="auto" w:fill="FFFFFF"/>
              </w:rPr>
              <w:t>1</w:t>
            </w:r>
            <w:r w:rsidRPr="00DA1C2F">
              <w:rPr>
                <w:rFonts w:cstheme="minorHAnsi"/>
                <w:b/>
                <w:szCs w:val="24"/>
                <w:shd w:val="clear" w:color="auto" w:fill="FFFFFF"/>
                <w:lang w:val="en-US"/>
              </w:rPr>
              <w:t>services</w:t>
            </w:r>
          </w:p>
        </w:tc>
      </w:tr>
      <w:tr w:rsidR="00DA1C2F" w:rsidRPr="00551740" w14:paraId="3843D769" w14:textId="77777777" w:rsidTr="003664AC">
        <w:trPr>
          <w:trHeight w:val="842"/>
        </w:trPr>
        <w:tc>
          <w:tcPr>
            <w:tcW w:w="1367" w:type="dxa"/>
          </w:tcPr>
          <w:p w14:paraId="1C6F4FE5" w14:textId="77777777" w:rsidR="00DA1C2F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Additional Endpoint</w:t>
            </w:r>
          </w:p>
        </w:tc>
        <w:tc>
          <w:tcPr>
            <w:tcW w:w="1604" w:type="dxa"/>
          </w:tcPr>
          <w:p w14:paraId="7558B378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  <w:tcFitText/>
          </w:tcPr>
          <w:p w14:paraId="66E9F408" w14:textId="22C50D4A" w:rsidR="00DA1C2F" w:rsidRPr="00551740" w:rsidRDefault="00DA1C2F" w:rsidP="003664AC"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https</w:t>
            </w:r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://</w:t>
            </w:r>
            <w:proofErr w:type="spellStart"/>
            <w:r w:rsidR="00E36506" w:rsidRPr="00EC4E47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abbeauty</w:t>
            </w:r>
            <w:proofErr w:type="spellEnd"/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proofErr w:type="spellStart"/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oncloud</w:t>
            </w:r>
            <w:proofErr w:type="spellEnd"/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.</w:t>
            </w:r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gr</w:t>
            </w:r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/</w:t>
            </w:r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</w:t>
            </w:r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</w:rPr>
              <w:t>1</w:t>
            </w:r>
            <w:r w:rsidRPr="00EC4E47">
              <w:rPr>
                <w:rFonts w:cstheme="minorHAnsi"/>
                <w:b/>
                <w:w w:val="66"/>
                <w:szCs w:val="24"/>
                <w:shd w:val="clear" w:color="auto" w:fill="FFFFFF"/>
                <w:lang w:val="en-US"/>
              </w:rPr>
              <w:t>services</w:t>
            </w:r>
            <w:r w:rsidRPr="00EC4E47">
              <w:rPr>
                <w:w w:val="66"/>
              </w:rPr>
              <w:t>/</w:t>
            </w:r>
            <w:proofErr w:type="spellStart"/>
            <w:r w:rsidRPr="00EC4E47">
              <w:rPr>
                <w:w w:val="66"/>
                <w:lang w:val="en-US"/>
              </w:rPr>
              <w:t>js</w:t>
            </w:r>
            <w:proofErr w:type="spellEnd"/>
            <w:r w:rsidRPr="00EC4E47">
              <w:rPr>
                <w:w w:val="66"/>
              </w:rPr>
              <w:t>/</w:t>
            </w:r>
            <w:proofErr w:type="spellStart"/>
            <w:r w:rsidRPr="00EC4E47">
              <w:rPr>
                <w:w w:val="66"/>
                <w:lang w:val="en-US"/>
              </w:rPr>
              <w:t>ConnectLineB</w:t>
            </w:r>
            <w:proofErr w:type="spellEnd"/>
            <w:r w:rsidRPr="00EC4E47">
              <w:rPr>
                <w:w w:val="66"/>
              </w:rPr>
              <w:t>2</w:t>
            </w:r>
            <w:proofErr w:type="spellStart"/>
            <w:r w:rsidRPr="00EC4E47">
              <w:rPr>
                <w:w w:val="66"/>
                <w:lang w:val="en-US"/>
              </w:rPr>
              <w:t>BConnector</w:t>
            </w:r>
            <w:proofErr w:type="spellEnd"/>
            <w:r w:rsidRPr="00EC4E47">
              <w:rPr>
                <w:w w:val="66"/>
              </w:rPr>
              <w:t>.</w:t>
            </w:r>
            <w:r w:rsidRPr="00EC4E47">
              <w:rPr>
                <w:w w:val="66"/>
                <w:lang w:val="en-US"/>
              </w:rPr>
              <w:t>S</w:t>
            </w:r>
            <w:r w:rsidRPr="00EC4E47">
              <w:rPr>
                <w:w w:val="66"/>
              </w:rPr>
              <w:t>1</w:t>
            </w:r>
            <w:r w:rsidRPr="00EC4E47">
              <w:rPr>
                <w:w w:val="66"/>
                <w:lang w:val="en-US"/>
              </w:rPr>
              <w:t>Lib</w:t>
            </w:r>
            <w:r w:rsidRPr="00EC4E47">
              <w:rPr>
                <w:w w:val="66"/>
              </w:rPr>
              <w:t>/</w:t>
            </w:r>
            <w:r w:rsidRPr="00EC4E47">
              <w:rPr>
                <w:w w:val="66"/>
                <w:lang w:val="en-US"/>
              </w:rPr>
              <w:t>ApiService</w:t>
            </w:r>
            <w:r w:rsidRPr="00EC4E47">
              <w:rPr>
                <w:spacing w:val="63"/>
                <w:w w:val="66"/>
                <w:lang w:val="en-US"/>
              </w:rPr>
              <w:t>s</w:t>
            </w:r>
          </w:p>
        </w:tc>
      </w:tr>
      <w:tr w:rsidR="00DA1C2F" w14:paraId="07468E09" w14:textId="77777777" w:rsidTr="003664AC">
        <w:trPr>
          <w:trHeight w:val="643"/>
        </w:trPr>
        <w:tc>
          <w:tcPr>
            <w:tcW w:w="1367" w:type="dxa"/>
          </w:tcPr>
          <w:p w14:paraId="1DAB9E54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1604" w:type="dxa"/>
          </w:tcPr>
          <w:p w14:paraId="5BE5C56B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8D38FF6" w14:textId="2A58D0B7" w:rsidR="00DA1C2F" w:rsidRPr="00BE2A4B" w:rsidRDefault="00E36506" w:rsidP="003664AC">
            <w:pPr>
              <w:rPr>
                <w:b/>
                <w:bCs/>
                <w:lang w:val="en-US"/>
              </w:rPr>
            </w:pPr>
            <w:r w:rsidRPr="00E36506">
              <w:rPr>
                <w:b/>
                <w:bCs/>
                <w:lang w:val="en-US"/>
              </w:rPr>
              <w:t>WUABB</w:t>
            </w:r>
          </w:p>
        </w:tc>
      </w:tr>
      <w:tr w:rsidR="00DA1C2F" w14:paraId="1C64443A" w14:textId="77777777" w:rsidTr="003664AC">
        <w:trPr>
          <w:trHeight w:val="631"/>
        </w:trPr>
        <w:tc>
          <w:tcPr>
            <w:tcW w:w="1367" w:type="dxa"/>
          </w:tcPr>
          <w:p w14:paraId="38C3B58E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604" w:type="dxa"/>
          </w:tcPr>
          <w:p w14:paraId="4718CA99" w14:textId="77777777" w:rsidR="00DA1C2F" w:rsidRDefault="00DA1C2F" w:rsidP="003664AC">
            <w:r>
              <w:t>Αλφαριθμητικό</w:t>
            </w:r>
          </w:p>
        </w:tc>
        <w:tc>
          <w:tcPr>
            <w:tcW w:w="5561" w:type="dxa"/>
          </w:tcPr>
          <w:p w14:paraId="1D212A66" w14:textId="58AE4B4B" w:rsidR="00DA1C2F" w:rsidRPr="00DA1C2F" w:rsidRDefault="00E36506" w:rsidP="003664AC">
            <w:pPr>
              <w:rPr>
                <w:b/>
                <w:bCs/>
              </w:rPr>
            </w:pPr>
            <w:r w:rsidRPr="00E36506">
              <w:rPr>
                <w:b/>
                <w:bCs/>
              </w:rPr>
              <w:t>Ws@Ab#47$11!</w:t>
            </w:r>
          </w:p>
        </w:tc>
      </w:tr>
      <w:tr w:rsidR="00DA1C2F" w14:paraId="701403C5" w14:textId="77777777" w:rsidTr="003664AC">
        <w:trPr>
          <w:trHeight w:val="643"/>
        </w:trPr>
        <w:tc>
          <w:tcPr>
            <w:tcW w:w="1367" w:type="dxa"/>
          </w:tcPr>
          <w:p w14:paraId="4D9A2F40" w14:textId="77777777" w:rsidR="00DA1C2F" w:rsidRPr="00907BCD" w:rsidRDefault="00DA1C2F" w:rsidP="003664AC">
            <w:pPr>
              <w:rPr>
                <w:lang w:val="en-US"/>
              </w:rPr>
            </w:pPr>
            <w:r>
              <w:rPr>
                <w:lang w:val="en-US"/>
              </w:rPr>
              <w:t>Application Id</w:t>
            </w:r>
          </w:p>
        </w:tc>
        <w:tc>
          <w:tcPr>
            <w:tcW w:w="1604" w:type="dxa"/>
          </w:tcPr>
          <w:p w14:paraId="2F137D59" w14:textId="77777777" w:rsidR="00DA1C2F" w:rsidRDefault="00DA1C2F" w:rsidP="003664AC">
            <w:r>
              <w:t>Μικρός Ακέραιος</w:t>
            </w:r>
          </w:p>
        </w:tc>
        <w:tc>
          <w:tcPr>
            <w:tcW w:w="5561" w:type="dxa"/>
          </w:tcPr>
          <w:p w14:paraId="19BC83AB" w14:textId="77777777" w:rsidR="00DA1C2F" w:rsidRPr="005105EB" w:rsidRDefault="00DA1C2F" w:rsidP="003664AC">
            <w:pPr>
              <w:rPr>
                <w:b/>
                <w:bCs/>
                <w:lang w:val="en-US"/>
              </w:rPr>
            </w:pPr>
            <w:r w:rsidRPr="005105EB">
              <w:rPr>
                <w:b/>
                <w:bCs/>
                <w:lang w:val="en-US"/>
              </w:rPr>
              <w:t>1001</w:t>
            </w:r>
          </w:p>
        </w:tc>
      </w:tr>
    </w:tbl>
    <w:p w14:paraId="095FBB11" w14:textId="39DE441E" w:rsidR="007C74AE" w:rsidRPr="00907BCD" w:rsidRDefault="007C74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98249D" w14:textId="6DE6C2F4" w:rsidR="002C5295" w:rsidRPr="00DD2528" w:rsidRDefault="007D29C5" w:rsidP="00004EDD">
      <w:pPr>
        <w:pStyle w:val="Heading2"/>
      </w:pPr>
      <w:bookmarkStart w:id="3" w:name="_Toc149920031"/>
      <w:r>
        <w:rPr>
          <w:lang w:val="en-US"/>
        </w:rPr>
        <w:t>Login</w:t>
      </w:r>
      <w:r w:rsidR="00AE3B22">
        <w:t xml:space="preserve"> </w:t>
      </w:r>
      <w:r w:rsidR="00AE3B22" w:rsidRPr="00BC3CE9">
        <w:rPr>
          <w:lang w:val="en-US"/>
        </w:rPr>
        <w:t>(</w:t>
      </w:r>
      <w:r w:rsidR="00AE3B22">
        <w:t>2</w:t>
      </w:r>
      <w:r w:rsidR="00AE3B22" w:rsidRPr="00BC3CE9">
        <w:rPr>
          <w:lang w:val="en-US"/>
        </w:rPr>
        <w:t xml:space="preserve"> web service call</w:t>
      </w:r>
      <w:r w:rsidR="00AE3B22">
        <w:rPr>
          <w:lang w:val="en-US"/>
        </w:rPr>
        <w:t>s)</w:t>
      </w:r>
      <w:bookmarkEnd w:id="3"/>
    </w:p>
    <w:p w14:paraId="2AD83930" w14:textId="04ED206B" w:rsidR="007D29C5" w:rsidRPr="007D29C5" w:rsidRDefault="007D29C5" w:rsidP="007D29C5">
      <w:pPr>
        <w:spacing w:after="0"/>
      </w:pPr>
      <w:r>
        <w:t xml:space="preserve">Για να μπορέσετε να καλέσετε 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 w:rsidRPr="007D29C5">
        <w:t xml:space="preserve"> </w:t>
      </w:r>
      <w:r>
        <w:t xml:space="preserve">της </w:t>
      </w:r>
      <w:r>
        <w:rPr>
          <w:lang w:val="en-US"/>
        </w:rPr>
        <w:t>Connect</w:t>
      </w:r>
      <w:r w:rsidRPr="007D29C5">
        <w:t xml:space="preserve"> </w:t>
      </w:r>
      <w:r>
        <w:rPr>
          <w:lang w:val="en-US"/>
        </w:rPr>
        <w:t>Line</w:t>
      </w:r>
      <w:r w:rsidRPr="007D29C5">
        <w:t xml:space="preserve"> </w:t>
      </w:r>
      <w:r>
        <w:t xml:space="preserve">θα πρέπει να κάνετε σύνδεση στα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services</w:t>
      </w:r>
      <w:r>
        <w:t xml:space="preserve"> της </w:t>
      </w:r>
      <w:proofErr w:type="spellStart"/>
      <w:r>
        <w:rPr>
          <w:lang w:val="en-US"/>
        </w:rPr>
        <w:t>SoftOne</w:t>
      </w:r>
      <w:proofErr w:type="spellEnd"/>
      <w:r w:rsidRPr="007D29C5">
        <w:t xml:space="preserve"> </w:t>
      </w:r>
      <w:r>
        <w:t xml:space="preserve">καλώντας το </w:t>
      </w:r>
      <w:r>
        <w:rPr>
          <w:lang w:val="en-US"/>
        </w:rPr>
        <w:t>web</w:t>
      </w:r>
      <w:r w:rsidRPr="007D29C5">
        <w:t xml:space="preserve"> </w:t>
      </w:r>
      <w:r>
        <w:rPr>
          <w:lang w:val="en-US"/>
        </w:rPr>
        <w:t>service</w:t>
      </w:r>
      <w:r w:rsidRPr="007D29C5">
        <w:t xml:space="preserve"> “</w:t>
      </w:r>
      <w:r w:rsidRPr="007D29C5">
        <w:rPr>
          <w:b/>
          <w:bCs/>
          <w:lang w:val="en-US"/>
        </w:rPr>
        <w:t>Login</w:t>
      </w:r>
      <w:r w:rsidRPr="007D29C5">
        <w:t xml:space="preserve">”. </w:t>
      </w:r>
      <w:r>
        <w:t xml:space="preserve">Η κλήση θα πρέπει να γίνει στο </w:t>
      </w:r>
      <w:r>
        <w:rPr>
          <w:lang w:val="en-US"/>
        </w:rPr>
        <w:t>Endpoint</w:t>
      </w:r>
      <w:r>
        <w:t xml:space="preserve"> που σας έχει δοθεί.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30E96" w:rsidRPr="00A0561E" w14:paraId="564AC4F9" w14:textId="77777777" w:rsidTr="002D3E5C">
        <w:tc>
          <w:tcPr>
            <w:tcW w:w="1271" w:type="dxa"/>
          </w:tcPr>
          <w:p w14:paraId="2601C05C" w14:textId="77777777" w:rsidR="00C30E96" w:rsidRPr="00A0561E" w:rsidRDefault="00C30E96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2C3D5746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4849E7B4" w14:textId="77777777" w:rsidR="00C30E96" w:rsidRPr="00A0561E" w:rsidRDefault="00C30E96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30E96" w14:paraId="674F1113" w14:textId="77777777" w:rsidTr="002D3E5C">
        <w:tc>
          <w:tcPr>
            <w:tcW w:w="1271" w:type="dxa"/>
          </w:tcPr>
          <w:p w14:paraId="0D736378" w14:textId="035F553D" w:rsidR="00C30E96" w:rsidRDefault="00C30E96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EBBB25C" w14:textId="24FA25AD" w:rsidR="00C30E96" w:rsidRPr="00C30E96" w:rsidRDefault="00C30E96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21B63D01" w14:textId="0D548D11" w:rsidR="00C30E96" w:rsidRPr="00C30E96" w:rsidRDefault="00C30E96" w:rsidP="002D3E5C">
            <w:r>
              <w:t>ΠΑΝΤΑ</w:t>
            </w:r>
          </w:p>
        </w:tc>
      </w:tr>
      <w:tr w:rsidR="00C30E96" w14:paraId="1B749E2A" w14:textId="77777777" w:rsidTr="002D3E5C">
        <w:tc>
          <w:tcPr>
            <w:tcW w:w="1271" w:type="dxa"/>
          </w:tcPr>
          <w:p w14:paraId="1AD93398" w14:textId="29B53A3E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199D1CBF" w14:textId="387AEDE7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3B648CA6" w14:textId="77777777" w:rsidR="00C30E96" w:rsidRDefault="00C30E96" w:rsidP="002D3E5C"/>
        </w:tc>
      </w:tr>
      <w:tr w:rsidR="00C30E96" w14:paraId="461D7294" w14:textId="77777777" w:rsidTr="002D3E5C">
        <w:tc>
          <w:tcPr>
            <w:tcW w:w="1271" w:type="dxa"/>
          </w:tcPr>
          <w:p w14:paraId="268691F8" w14:textId="7CE06294" w:rsidR="00C30E96" w:rsidRDefault="00C30E96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39A9BA8" w14:textId="1048EB39" w:rsidR="00C30E96" w:rsidRDefault="00C30E96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2D52373A" w14:textId="77777777" w:rsidR="00C30E96" w:rsidRDefault="00C30E96" w:rsidP="002D3E5C"/>
        </w:tc>
      </w:tr>
      <w:tr w:rsidR="00C30E96" w14:paraId="1BB9F97D" w14:textId="77777777" w:rsidTr="002D3E5C">
        <w:tc>
          <w:tcPr>
            <w:tcW w:w="1271" w:type="dxa"/>
          </w:tcPr>
          <w:p w14:paraId="5F4EEB34" w14:textId="0417A9BA" w:rsidR="00C30E96" w:rsidRDefault="00C30E96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71A219E8" w14:textId="77777777" w:rsidR="00C30E96" w:rsidRPr="00A0561E" w:rsidRDefault="00C30E96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2C8C852" w14:textId="77777777" w:rsidR="00C30E96" w:rsidRPr="00A0561E" w:rsidRDefault="00C30E96" w:rsidP="002D3E5C">
            <w:pPr>
              <w:rPr>
                <w:lang w:val="en-US"/>
              </w:rPr>
            </w:pPr>
          </w:p>
        </w:tc>
      </w:tr>
    </w:tbl>
    <w:p w14:paraId="7BF1B9FD" w14:textId="77777777" w:rsidR="00C30E96" w:rsidRPr="00F7751D" w:rsidRDefault="00C30E96" w:rsidP="00C30E96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C30E96" w:rsidRPr="00FF3ADF" w14:paraId="23E6DF6D" w14:textId="77777777" w:rsidTr="00385D6A">
        <w:tc>
          <w:tcPr>
            <w:tcW w:w="1980" w:type="dxa"/>
          </w:tcPr>
          <w:p w14:paraId="037924A9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598023B6" w14:textId="77777777" w:rsidR="00C30E96" w:rsidRPr="00FF3ADF" w:rsidRDefault="00C30E96" w:rsidP="00385D6A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C30E96" w14:paraId="7E3D3D72" w14:textId="77777777" w:rsidTr="00385D6A">
        <w:tc>
          <w:tcPr>
            <w:tcW w:w="1980" w:type="dxa"/>
            <w:vAlign w:val="center"/>
          </w:tcPr>
          <w:p w14:paraId="6B16180F" w14:textId="357F0DAA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49A5F1E2" w14:textId="42B824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01547C7" w14:textId="77777777" w:rsidTr="00385D6A">
        <w:tc>
          <w:tcPr>
            <w:tcW w:w="1980" w:type="dxa"/>
            <w:vAlign w:val="center"/>
          </w:tcPr>
          <w:p w14:paraId="0E6B3029" w14:textId="1339A55E" w:rsidR="00C30E96" w:rsidRDefault="00C30E96" w:rsidP="00385D6A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41233E2E" w14:textId="49725874" w:rsidR="00C30E96" w:rsidRPr="00C30E96" w:rsidRDefault="00C30E96" w:rsidP="00385D6A">
            <w:pPr>
              <w:spacing w:after="60"/>
            </w:pPr>
            <w:r>
              <w:t xml:space="preserve">Το πεδίο αυτό θα πρέπει να το χρησιμοποιήσετε στο </w:t>
            </w:r>
            <w:r>
              <w:rPr>
                <w:lang w:val="en-US"/>
              </w:rPr>
              <w:t>web</w:t>
            </w:r>
            <w:r w:rsidRPr="00C30E96">
              <w:t xml:space="preserve"> </w:t>
            </w:r>
            <w:r>
              <w:rPr>
                <w:lang w:val="en-US"/>
              </w:rPr>
              <w:t>service</w:t>
            </w:r>
            <w:r w:rsidRPr="00C30E96">
              <w:t xml:space="preserve"> “</w:t>
            </w:r>
            <w:r w:rsidRPr="00C30E96">
              <w:rPr>
                <w:b/>
                <w:bCs/>
                <w:lang w:val="en-US"/>
              </w:rPr>
              <w:t>Authenticate</w:t>
            </w:r>
            <w:r w:rsidRPr="00C30E96">
              <w:t>”.</w:t>
            </w:r>
          </w:p>
        </w:tc>
      </w:tr>
      <w:tr w:rsidR="00C30E96" w14:paraId="1E2E40B6" w14:textId="77777777" w:rsidTr="00385D6A">
        <w:tc>
          <w:tcPr>
            <w:tcW w:w="1980" w:type="dxa"/>
            <w:vAlign w:val="center"/>
          </w:tcPr>
          <w:p w14:paraId="4B6F4155" w14:textId="64C30694" w:rsidR="00C30E96" w:rsidRPr="00FB3368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ver</w:t>
            </w:r>
            <w:proofErr w:type="spellEnd"/>
          </w:p>
        </w:tc>
        <w:tc>
          <w:tcPr>
            <w:tcW w:w="6316" w:type="dxa"/>
            <w:vAlign w:val="center"/>
          </w:tcPr>
          <w:p w14:paraId="062A41E2" w14:textId="5511DA65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t xml:space="preserve">Έκδοση 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739795A2" w14:textId="77777777" w:rsidTr="00385D6A">
        <w:tc>
          <w:tcPr>
            <w:tcW w:w="1980" w:type="dxa"/>
            <w:vAlign w:val="center"/>
          </w:tcPr>
          <w:p w14:paraId="6F755623" w14:textId="20EE43ED" w:rsidR="00C30E96" w:rsidRPr="00C30E96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sn</w:t>
            </w:r>
            <w:proofErr w:type="spellEnd"/>
          </w:p>
        </w:tc>
        <w:tc>
          <w:tcPr>
            <w:tcW w:w="6316" w:type="dxa"/>
            <w:vAlign w:val="center"/>
          </w:tcPr>
          <w:p w14:paraId="03767C9F" w14:textId="6521F597" w:rsidR="00C30E96" w:rsidRPr="00C30E96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Serial Number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C30E96" w14:paraId="24018A06" w14:textId="77777777" w:rsidTr="00385D6A">
        <w:tc>
          <w:tcPr>
            <w:tcW w:w="1980" w:type="dxa"/>
            <w:vAlign w:val="center"/>
          </w:tcPr>
          <w:p w14:paraId="195458B2" w14:textId="783A7663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6316" w:type="dxa"/>
            <w:vAlign w:val="center"/>
          </w:tcPr>
          <w:p w14:paraId="53DB6D6B" w14:textId="0CCD1531" w:rsidR="00C30E96" w:rsidRPr="00E337F0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27CCACE3" w14:textId="77777777" w:rsidTr="00385D6A">
        <w:tc>
          <w:tcPr>
            <w:tcW w:w="1980" w:type="dxa"/>
            <w:vAlign w:val="center"/>
          </w:tcPr>
          <w:p w14:paraId="6A18CE16" w14:textId="765E4288" w:rsidR="00C30E96" w:rsidRPr="00E337F0" w:rsidRDefault="00C30E96" w:rsidP="00385D6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6316" w:type="dxa"/>
            <w:vAlign w:val="center"/>
          </w:tcPr>
          <w:p w14:paraId="54A70DE3" w14:textId="32B2AFB9" w:rsidR="00C30E96" w:rsidRDefault="00385D6A" w:rsidP="00385D6A">
            <w:pPr>
              <w:spacing w:after="60"/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C30E96" w14:paraId="06855A99" w14:textId="77777777" w:rsidTr="00385D6A">
        <w:tc>
          <w:tcPr>
            <w:tcW w:w="1980" w:type="dxa"/>
            <w:vAlign w:val="center"/>
          </w:tcPr>
          <w:p w14:paraId="721137C2" w14:textId="2569727C" w:rsidR="00C30E96" w:rsidRDefault="00C30E96" w:rsidP="00385D6A">
            <w:pPr>
              <w:spacing w:after="6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6316" w:type="dxa"/>
            <w:vAlign w:val="center"/>
          </w:tcPr>
          <w:p w14:paraId="19950FA1" w14:textId="49EE4297" w:rsidR="00C30E96" w:rsidRPr="00385D6A" w:rsidRDefault="00385D6A" w:rsidP="00385D6A">
            <w:pPr>
              <w:spacing w:after="60"/>
            </w:pPr>
            <w:r>
              <w:rPr>
                <w:lang w:val="en-US"/>
              </w:rPr>
              <w:t>Application Id</w:t>
            </w:r>
          </w:p>
        </w:tc>
      </w:tr>
      <w:tr w:rsidR="00C30E96" w14:paraId="07E7AB8E" w14:textId="77777777" w:rsidTr="00385D6A">
        <w:tc>
          <w:tcPr>
            <w:tcW w:w="1980" w:type="dxa"/>
            <w:vAlign w:val="center"/>
          </w:tcPr>
          <w:p w14:paraId="44F16185" w14:textId="13BDF146" w:rsidR="00C30E96" w:rsidRPr="00E337F0" w:rsidRDefault="00C30E96" w:rsidP="00385D6A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objs</w:t>
            </w:r>
            <w:proofErr w:type="spellEnd"/>
          </w:p>
        </w:tc>
        <w:tc>
          <w:tcPr>
            <w:tcW w:w="6316" w:type="dxa"/>
            <w:vAlign w:val="center"/>
          </w:tcPr>
          <w:p w14:paraId="7B36FF28" w14:textId="5FA8EDC2" w:rsidR="00C30E96" w:rsidRPr="00385D6A" w:rsidRDefault="00385D6A" w:rsidP="00385D6A">
            <w:pPr>
              <w:spacing w:after="60"/>
            </w:pPr>
            <w:r>
              <w:t>Στοιχεία Εγκατάστασης (</w:t>
            </w:r>
            <w:r>
              <w:rPr>
                <w:lang w:val="en-US"/>
              </w:rPr>
              <w:t>Array</w:t>
            </w:r>
            <w:r w:rsidRPr="00385D6A">
              <w:t xml:space="preserve"> </w:t>
            </w:r>
            <w:r>
              <w:t xml:space="preserve">με 1 </w:t>
            </w:r>
            <w:r>
              <w:rPr>
                <w:lang w:val="en-US"/>
              </w:rPr>
              <w:t>Item</w:t>
            </w:r>
            <w:r w:rsidRPr="00385D6A">
              <w:t>)</w:t>
            </w:r>
          </w:p>
        </w:tc>
      </w:tr>
      <w:tr w:rsidR="00385D6A" w:rsidRPr="00385D6A" w14:paraId="3D982603" w14:textId="77777777" w:rsidTr="002D3E5C">
        <w:tc>
          <w:tcPr>
            <w:tcW w:w="8296" w:type="dxa"/>
            <w:gridSpan w:val="2"/>
            <w:vAlign w:val="center"/>
          </w:tcPr>
          <w:p w14:paraId="131F94B2" w14:textId="1DE36328" w:rsidR="00385D6A" w:rsidRPr="00385D6A" w:rsidRDefault="00385D6A" w:rsidP="00385D6A">
            <w:pPr>
              <w:spacing w:after="60"/>
              <w:rPr>
                <w:b/>
                <w:bCs/>
              </w:rPr>
            </w:pPr>
            <w:r w:rsidRPr="00385D6A">
              <w:rPr>
                <w:b/>
                <w:bCs/>
              </w:rPr>
              <w:t xml:space="preserve">Πεδία </w:t>
            </w:r>
            <w:proofErr w:type="spellStart"/>
            <w:r w:rsidRPr="00385D6A">
              <w:rPr>
                <w:b/>
                <w:bCs/>
                <w:lang w:val="en-US"/>
              </w:rPr>
              <w:t>objs</w:t>
            </w:r>
            <w:proofErr w:type="spellEnd"/>
          </w:p>
        </w:tc>
      </w:tr>
      <w:tr w:rsidR="00C30E96" w14:paraId="1E9C229E" w14:textId="77777777" w:rsidTr="00385D6A">
        <w:tc>
          <w:tcPr>
            <w:tcW w:w="1980" w:type="dxa"/>
            <w:vAlign w:val="center"/>
          </w:tcPr>
          <w:p w14:paraId="5DAD0A2D" w14:textId="2C3B679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</w:t>
            </w:r>
          </w:p>
        </w:tc>
        <w:tc>
          <w:tcPr>
            <w:tcW w:w="6316" w:type="dxa"/>
            <w:vAlign w:val="center"/>
          </w:tcPr>
          <w:p w14:paraId="526C44E7" w14:textId="70E45FE2" w:rsidR="00C30E96" w:rsidRPr="00385D6A" w:rsidRDefault="00385D6A" w:rsidP="00385D6A">
            <w:pPr>
              <w:spacing w:after="60"/>
            </w:pPr>
            <w:r>
              <w:t>Κωδικός Εταιρείας</w:t>
            </w:r>
          </w:p>
        </w:tc>
      </w:tr>
      <w:tr w:rsidR="00C30E96" w14:paraId="07F16DA8" w14:textId="77777777" w:rsidTr="00385D6A">
        <w:tc>
          <w:tcPr>
            <w:tcW w:w="1980" w:type="dxa"/>
            <w:vAlign w:val="center"/>
          </w:tcPr>
          <w:p w14:paraId="66E8D2ED" w14:textId="489EF8DB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COMPANYNAME</w:t>
            </w:r>
          </w:p>
        </w:tc>
        <w:tc>
          <w:tcPr>
            <w:tcW w:w="6316" w:type="dxa"/>
            <w:vAlign w:val="center"/>
          </w:tcPr>
          <w:p w14:paraId="0CF0AB89" w14:textId="332114BE" w:rsidR="00C30E96" w:rsidRDefault="00385D6A" w:rsidP="00385D6A">
            <w:pPr>
              <w:spacing w:after="60"/>
            </w:pPr>
            <w:r>
              <w:t>Επωνυμία Εταιρείας</w:t>
            </w:r>
          </w:p>
        </w:tc>
      </w:tr>
      <w:tr w:rsidR="00385D6A" w14:paraId="38875B59" w14:textId="77777777" w:rsidTr="00385D6A">
        <w:tc>
          <w:tcPr>
            <w:tcW w:w="1980" w:type="dxa"/>
            <w:vAlign w:val="center"/>
          </w:tcPr>
          <w:p w14:paraId="54087310" w14:textId="0E9450B7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</w:t>
            </w:r>
          </w:p>
        </w:tc>
        <w:tc>
          <w:tcPr>
            <w:tcW w:w="6316" w:type="dxa"/>
            <w:vAlign w:val="center"/>
          </w:tcPr>
          <w:p w14:paraId="63330D05" w14:textId="5945957F" w:rsidR="00385D6A" w:rsidRPr="00B1796B" w:rsidRDefault="00385D6A" w:rsidP="00385D6A">
            <w:pPr>
              <w:spacing w:after="60"/>
            </w:pPr>
            <w:r>
              <w:t>Κωδικός Υποκαταστήματος</w:t>
            </w:r>
          </w:p>
        </w:tc>
      </w:tr>
      <w:tr w:rsidR="00385D6A" w14:paraId="28717067" w14:textId="77777777" w:rsidTr="00385D6A">
        <w:tc>
          <w:tcPr>
            <w:tcW w:w="1980" w:type="dxa"/>
            <w:vAlign w:val="center"/>
          </w:tcPr>
          <w:p w14:paraId="3BC839B4" w14:textId="3BA62F21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BRANCHNAME</w:t>
            </w:r>
          </w:p>
        </w:tc>
        <w:tc>
          <w:tcPr>
            <w:tcW w:w="6316" w:type="dxa"/>
            <w:vAlign w:val="center"/>
          </w:tcPr>
          <w:p w14:paraId="0B5A761A" w14:textId="26B94E91" w:rsidR="00385D6A" w:rsidRDefault="00385D6A" w:rsidP="00385D6A">
            <w:pPr>
              <w:spacing w:after="60"/>
            </w:pPr>
            <w:r>
              <w:t>Επωνυμία Υποκαταστήματος</w:t>
            </w:r>
          </w:p>
        </w:tc>
      </w:tr>
      <w:tr w:rsidR="00385D6A" w14:paraId="3AE1AC92" w14:textId="77777777" w:rsidTr="00385D6A">
        <w:tc>
          <w:tcPr>
            <w:tcW w:w="1980" w:type="dxa"/>
            <w:vAlign w:val="center"/>
          </w:tcPr>
          <w:p w14:paraId="22F1F8A9" w14:textId="6B9E5352" w:rsidR="00385D6A" w:rsidRPr="00E337F0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</w:t>
            </w:r>
          </w:p>
        </w:tc>
        <w:tc>
          <w:tcPr>
            <w:tcW w:w="6316" w:type="dxa"/>
            <w:vAlign w:val="center"/>
          </w:tcPr>
          <w:p w14:paraId="37DD2BAF" w14:textId="44982A78" w:rsidR="00385D6A" w:rsidRPr="00F7751D" w:rsidRDefault="00385D6A" w:rsidP="00385D6A">
            <w:pPr>
              <w:spacing w:after="60"/>
              <w:rPr>
                <w:lang w:val="en-US"/>
              </w:rPr>
            </w:pPr>
            <w:r>
              <w:t>Κωδικός Τύπου Χρήστη</w:t>
            </w:r>
          </w:p>
        </w:tc>
      </w:tr>
      <w:tr w:rsidR="00385D6A" w14:paraId="541617EE" w14:textId="77777777" w:rsidTr="00385D6A">
        <w:tc>
          <w:tcPr>
            <w:tcW w:w="1980" w:type="dxa"/>
            <w:vAlign w:val="center"/>
          </w:tcPr>
          <w:p w14:paraId="7EA62843" w14:textId="1AEECD56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MODULENAME</w:t>
            </w:r>
          </w:p>
        </w:tc>
        <w:tc>
          <w:tcPr>
            <w:tcW w:w="6316" w:type="dxa"/>
            <w:vAlign w:val="center"/>
          </w:tcPr>
          <w:p w14:paraId="4763A0A1" w14:textId="279476EB" w:rsidR="00385D6A" w:rsidRDefault="00385D6A" w:rsidP="00385D6A">
            <w:pPr>
              <w:spacing w:after="60"/>
            </w:pPr>
            <w:r>
              <w:t>Επωνυμία Τύπου Χρήστη</w:t>
            </w:r>
          </w:p>
        </w:tc>
      </w:tr>
      <w:tr w:rsidR="00385D6A" w14:paraId="78DF58D3" w14:textId="77777777" w:rsidTr="00385D6A">
        <w:tc>
          <w:tcPr>
            <w:tcW w:w="1980" w:type="dxa"/>
            <w:vAlign w:val="center"/>
          </w:tcPr>
          <w:p w14:paraId="6EA0DE53" w14:textId="3789DA0F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</w:t>
            </w:r>
          </w:p>
        </w:tc>
        <w:tc>
          <w:tcPr>
            <w:tcW w:w="6316" w:type="dxa"/>
            <w:vAlign w:val="center"/>
          </w:tcPr>
          <w:p w14:paraId="2C7E0054" w14:textId="42272DA9" w:rsidR="00385D6A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385D6A" w:rsidRPr="000A0680" w14:paraId="15B825B6" w14:textId="77777777" w:rsidTr="00385D6A">
        <w:tc>
          <w:tcPr>
            <w:tcW w:w="1980" w:type="dxa"/>
            <w:vAlign w:val="center"/>
          </w:tcPr>
          <w:p w14:paraId="2B5F8D57" w14:textId="2F735AF0" w:rsidR="00385D6A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REFIDNAME</w:t>
            </w:r>
          </w:p>
        </w:tc>
        <w:tc>
          <w:tcPr>
            <w:tcW w:w="6316" w:type="dxa"/>
            <w:vAlign w:val="center"/>
          </w:tcPr>
          <w:p w14:paraId="0BBE11A9" w14:textId="40886AF3" w:rsidR="00385D6A" w:rsidRPr="00B1796B" w:rsidRDefault="00385D6A" w:rsidP="00385D6A">
            <w:pPr>
              <w:spacing w:after="60"/>
              <w:rPr>
                <w:lang w:val="en-US"/>
              </w:rPr>
            </w:pPr>
            <w:r>
              <w:t>Επωνυμία Χρήστη</w:t>
            </w:r>
          </w:p>
        </w:tc>
      </w:tr>
      <w:tr w:rsidR="00C30E96" w14:paraId="70C240A1" w14:textId="77777777" w:rsidTr="00385D6A">
        <w:tc>
          <w:tcPr>
            <w:tcW w:w="1980" w:type="dxa"/>
            <w:vAlign w:val="center"/>
          </w:tcPr>
          <w:p w14:paraId="548B7C20" w14:textId="44363BC2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USERID</w:t>
            </w:r>
          </w:p>
        </w:tc>
        <w:tc>
          <w:tcPr>
            <w:tcW w:w="6316" w:type="dxa"/>
            <w:vAlign w:val="center"/>
          </w:tcPr>
          <w:p w14:paraId="0625BCA2" w14:textId="1B721FEC" w:rsidR="00C30E96" w:rsidRPr="00B1796B" w:rsidRDefault="00385D6A" w:rsidP="00385D6A">
            <w:pPr>
              <w:spacing w:after="60"/>
            </w:pPr>
            <w:r>
              <w:t>Κωδικός Χρήστη</w:t>
            </w:r>
          </w:p>
        </w:tc>
      </w:tr>
      <w:tr w:rsidR="00C30E96" w14:paraId="3D842B93" w14:textId="77777777" w:rsidTr="00385D6A">
        <w:tc>
          <w:tcPr>
            <w:tcW w:w="1980" w:type="dxa"/>
            <w:vAlign w:val="center"/>
          </w:tcPr>
          <w:p w14:paraId="67366004" w14:textId="3D14F267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FINALDATE</w:t>
            </w:r>
          </w:p>
        </w:tc>
        <w:tc>
          <w:tcPr>
            <w:tcW w:w="6316" w:type="dxa"/>
            <w:vAlign w:val="center"/>
          </w:tcPr>
          <w:p w14:paraId="2C0E594A" w14:textId="5D9926C2" w:rsidR="00C30E96" w:rsidRDefault="00C30E96" w:rsidP="00385D6A">
            <w:pPr>
              <w:spacing w:after="60"/>
            </w:pPr>
          </w:p>
        </w:tc>
      </w:tr>
      <w:tr w:rsidR="00C30E96" w14:paraId="04ACC974" w14:textId="77777777" w:rsidTr="00385D6A">
        <w:tc>
          <w:tcPr>
            <w:tcW w:w="1980" w:type="dxa"/>
            <w:vAlign w:val="center"/>
          </w:tcPr>
          <w:p w14:paraId="12886904" w14:textId="0F4ED071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ROLES</w:t>
            </w:r>
          </w:p>
        </w:tc>
        <w:tc>
          <w:tcPr>
            <w:tcW w:w="6316" w:type="dxa"/>
            <w:vAlign w:val="center"/>
          </w:tcPr>
          <w:p w14:paraId="1631844A" w14:textId="1D7446E6" w:rsidR="00C30E96" w:rsidRDefault="00C30E96" w:rsidP="00385D6A">
            <w:pPr>
              <w:spacing w:after="60"/>
            </w:pPr>
          </w:p>
        </w:tc>
      </w:tr>
      <w:tr w:rsidR="00C30E96" w14:paraId="0037317C" w14:textId="77777777" w:rsidTr="00385D6A">
        <w:tc>
          <w:tcPr>
            <w:tcW w:w="1980" w:type="dxa"/>
            <w:vAlign w:val="center"/>
          </w:tcPr>
          <w:p w14:paraId="73B90DF3" w14:textId="70556EA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XSECURITY</w:t>
            </w:r>
          </w:p>
        </w:tc>
        <w:tc>
          <w:tcPr>
            <w:tcW w:w="6316" w:type="dxa"/>
            <w:vAlign w:val="center"/>
          </w:tcPr>
          <w:p w14:paraId="1D5926EE" w14:textId="2EED29AC" w:rsidR="00C30E96" w:rsidRDefault="00C30E96" w:rsidP="00385D6A">
            <w:pPr>
              <w:spacing w:after="60"/>
            </w:pPr>
          </w:p>
        </w:tc>
      </w:tr>
      <w:tr w:rsidR="00C30E96" w14:paraId="5C73D4AD" w14:textId="77777777" w:rsidTr="00385D6A">
        <w:tc>
          <w:tcPr>
            <w:tcW w:w="1980" w:type="dxa"/>
            <w:vAlign w:val="center"/>
          </w:tcPr>
          <w:p w14:paraId="60721E4A" w14:textId="4AC21C25" w:rsidR="00C30E96" w:rsidRDefault="00385D6A" w:rsidP="00385D6A">
            <w:pPr>
              <w:spacing w:after="60"/>
              <w:rPr>
                <w:lang w:val="en-US"/>
              </w:rPr>
            </w:pPr>
            <w:r w:rsidRPr="00385D6A">
              <w:rPr>
                <w:lang w:val="en-US"/>
              </w:rPr>
              <w:t>EXPTIME</w:t>
            </w:r>
          </w:p>
        </w:tc>
        <w:tc>
          <w:tcPr>
            <w:tcW w:w="6316" w:type="dxa"/>
            <w:vAlign w:val="center"/>
          </w:tcPr>
          <w:p w14:paraId="1500D83A" w14:textId="391101B3" w:rsidR="00C30E96" w:rsidRDefault="00C30E96" w:rsidP="00385D6A">
            <w:pPr>
              <w:spacing w:after="60"/>
            </w:pPr>
          </w:p>
        </w:tc>
      </w:tr>
    </w:tbl>
    <w:p w14:paraId="782F5B3F" w14:textId="77777777" w:rsidR="00C30E96" w:rsidRDefault="00C30E96" w:rsidP="00C30E96">
      <w:pPr>
        <w:rPr>
          <w:b/>
        </w:rPr>
      </w:pPr>
    </w:p>
    <w:p w14:paraId="77A47A38" w14:textId="77777777" w:rsidR="00C30E96" w:rsidRDefault="00C30E96" w:rsidP="002D1494">
      <w:pPr>
        <w:spacing w:after="0"/>
      </w:pPr>
    </w:p>
    <w:p w14:paraId="7CF23F23" w14:textId="7509366A" w:rsidR="00385D6A" w:rsidRDefault="00385D6A">
      <w:pPr>
        <w:spacing w:after="160" w:line="259" w:lineRule="auto"/>
        <w:jc w:val="left"/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D29C5" w14:paraId="13DEA9DD" w14:textId="77777777" w:rsidTr="002D3E5C">
        <w:tc>
          <w:tcPr>
            <w:tcW w:w="8296" w:type="dxa"/>
            <w:gridSpan w:val="2"/>
          </w:tcPr>
          <w:p w14:paraId="2AD3A145" w14:textId="071686CE" w:rsidR="007D29C5" w:rsidRPr="007D29C5" w:rsidRDefault="007D29C5" w:rsidP="007D29C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385D6A" w14:paraId="379C05F6" w14:textId="77777777" w:rsidTr="007D29C5">
        <w:tc>
          <w:tcPr>
            <w:tcW w:w="2830" w:type="dxa"/>
          </w:tcPr>
          <w:p w14:paraId="30419355" w14:textId="31897402" w:rsidR="00385D6A" w:rsidRPr="00385D6A" w:rsidRDefault="00385D6A" w:rsidP="002D1494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466" w:type="dxa"/>
          </w:tcPr>
          <w:p w14:paraId="5EBDEF8E" w14:textId="12182B51" w:rsidR="00385D6A" w:rsidRPr="00385D6A" w:rsidRDefault="00385D6A" w:rsidP="002D1494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385D6A" w14:paraId="58C67940" w14:textId="77777777" w:rsidTr="007D29C5">
        <w:tc>
          <w:tcPr>
            <w:tcW w:w="2830" w:type="dxa"/>
          </w:tcPr>
          <w:p w14:paraId="473966F1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{</w:t>
            </w:r>
          </w:p>
          <w:p w14:paraId="002F107C" w14:textId="77777777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"service": "login",</w:t>
            </w:r>
          </w:p>
          <w:p w14:paraId="28980BDD" w14:textId="0FDFF5F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"username":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6C0BD435" w14:textId="32F08D78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"password":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",</w:t>
            </w:r>
          </w:p>
          <w:p w14:paraId="1CD8E2F4" w14:textId="10369943" w:rsidR="00DB3F7C" w:rsidRPr="00DB3F7C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 xml:space="preserve">    "</w:t>
            </w:r>
            <w:proofErr w:type="spellStart"/>
            <w:r w:rsidRPr="00DB3F7C">
              <w:rPr>
                <w:bCs/>
                <w:lang w:val="en-US"/>
              </w:rPr>
              <w:t>appId</w:t>
            </w:r>
            <w:proofErr w:type="spellEnd"/>
            <w:r w:rsidRPr="00DB3F7C">
              <w:rPr>
                <w:bCs/>
                <w:lang w:val="en-US"/>
              </w:rPr>
              <w:t>": "</w:t>
            </w:r>
            <w:r w:rsidR="00911420">
              <w:rPr>
                <w:bCs/>
                <w:lang w:val="en-US"/>
              </w:rPr>
              <w:t>xxx</w:t>
            </w:r>
            <w:r w:rsidRPr="00DB3F7C">
              <w:rPr>
                <w:bCs/>
                <w:lang w:val="en-US"/>
              </w:rPr>
              <w:t>"</w:t>
            </w:r>
          </w:p>
          <w:p w14:paraId="779D6D01" w14:textId="47875B1E" w:rsidR="00385D6A" w:rsidRPr="00385D6A" w:rsidRDefault="00DB3F7C" w:rsidP="00DB3F7C">
            <w:pPr>
              <w:spacing w:after="0"/>
              <w:rPr>
                <w:bCs/>
                <w:lang w:val="en-US"/>
              </w:rPr>
            </w:pPr>
            <w:r w:rsidRPr="00DB3F7C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6C0E428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{</w:t>
            </w:r>
          </w:p>
          <w:p w14:paraId="7A1A6BC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"success": true,</w:t>
            </w:r>
          </w:p>
          <w:p w14:paraId="62A4FF7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clientID</w:t>
            </w:r>
            <w:proofErr w:type="spellEnd"/>
            <w:r w:rsidRPr="00920688">
              <w:rPr>
                <w:bCs/>
                <w:lang w:val="en-US"/>
              </w:rPr>
              <w:t>": "9z5...aL5",</w:t>
            </w:r>
          </w:p>
          <w:p w14:paraId="6EE95A29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objs</w:t>
            </w:r>
            <w:proofErr w:type="spellEnd"/>
            <w:r w:rsidRPr="00920688">
              <w:rPr>
                <w:bCs/>
                <w:lang w:val="en-US"/>
              </w:rPr>
              <w:t>": [</w:t>
            </w:r>
          </w:p>
          <w:p w14:paraId="0934C03F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{</w:t>
            </w:r>
          </w:p>
          <w:p w14:paraId="47BFF359" w14:textId="43480BEF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"COMPANY": "</w:t>
            </w:r>
            <w:r w:rsidR="00911420">
              <w:rPr>
                <w:bCs/>
                <w:lang w:val="en-US"/>
              </w:rPr>
              <w:t>1001</w:t>
            </w:r>
            <w:r w:rsidRPr="00920688">
              <w:rPr>
                <w:bCs/>
                <w:lang w:val="en-US"/>
              </w:rPr>
              <w:t>",</w:t>
            </w:r>
          </w:p>
          <w:p w14:paraId="29E77B98" w14:textId="5B2961D4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"COMPANYNAME":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307D3D0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"BRANCH": "1000",</w:t>
            </w:r>
          </w:p>
          <w:p w14:paraId="4F9B01F8" w14:textId="089F39F8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"BRANCHNAME":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08A76B6D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"MODULE": "0",</w:t>
            </w:r>
          </w:p>
          <w:p w14:paraId="19D0F065" w14:textId="7BB5618D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"MODULENAME":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7FA30437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"REFID": "1",</w:t>
            </w:r>
          </w:p>
          <w:p w14:paraId="2BE5B4A8" w14:textId="742C65A9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"REFIDNAME":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920688">
              <w:rPr>
                <w:bCs/>
                <w:lang w:val="en-US"/>
              </w:rPr>
              <w:t>",</w:t>
            </w:r>
          </w:p>
          <w:p w14:paraId="2650627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"USERID": "1",</w:t>
            </w:r>
          </w:p>
          <w:p w14:paraId="74DECD2A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"FINALDATE": "",</w:t>
            </w:r>
          </w:p>
          <w:p w14:paraId="2271C53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"ROLES": "",</w:t>
            </w:r>
          </w:p>
          <w:p w14:paraId="01A77353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    "XSECURITY": "0",</w:t>
            </w:r>
          </w:p>
          <w:p w14:paraId="0FFFEE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lastRenderedPageBreak/>
              <w:t xml:space="preserve">            "EXPTIME": ""</w:t>
            </w:r>
          </w:p>
          <w:p w14:paraId="6865CDD2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    }</w:t>
            </w:r>
          </w:p>
          <w:p w14:paraId="2495F26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],</w:t>
            </w:r>
          </w:p>
          <w:p w14:paraId="27822ECB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ver</w:t>
            </w:r>
            <w:proofErr w:type="spellEnd"/>
            <w:r w:rsidRPr="00920688">
              <w:rPr>
                <w:bCs/>
                <w:lang w:val="en-US"/>
              </w:rPr>
              <w:t>": "5.00.521.11445",</w:t>
            </w:r>
          </w:p>
          <w:p w14:paraId="4849EA80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sn</w:t>
            </w:r>
            <w:proofErr w:type="spellEnd"/>
            <w:r w:rsidRPr="00920688">
              <w:rPr>
                <w:bCs/>
                <w:lang w:val="en-US"/>
              </w:rPr>
              <w:t>": "01102377750715",</w:t>
            </w:r>
          </w:p>
          <w:p w14:paraId="56B618A6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"off": false,</w:t>
            </w:r>
          </w:p>
          <w:p w14:paraId="22DC8494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"pin": false,</w:t>
            </w:r>
          </w:p>
          <w:p w14:paraId="00D6E74E" w14:textId="77777777" w:rsidR="00920688" w:rsidRPr="00920688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 xml:space="preserve">    "</w:t>
            </w:r>
            <w:proofErr w:type="spellStart"/>
            <w:r w:rsidRPr="00920688">
              <w:rPr>
                <w:bCs/>
                <w:lang w:val="en-US"/>
              </w:rPr>
              <w:t>appid</w:t>
            </w:r>
            <w:proofErr w:type="spellEnd"/>
            <w:r w:rsidRPr="00920688">
              <w:rPr>
                <w:bCs/>
                <w:lang w:val="en-US"/>
              </w:rPr>
              <w:t>": "1001"</w:t>
            </w:r>
          </w:p>
          <w:p w14:paraId="6D6BB9DE" w14:textId="4F743E07" w:rsidR="00385D6A" w:rsidRPr="00385D6A" w:rsidRDefault="00920688" w:rsidP="00920688">
            <w:pPr>
              <w:spacing w:after="0"/>
              <w:rPr>
                <w:bCs/>
                <w:lang w:val="en-US"/>
              </w:rPr>
            </w:pPr>
            <w:r w:rsidRPr="00920688">
              <w:rPr>
                <w:bCs/>
                <w:lang w:val="en-US"/>
              </w:rPr>
              <w:t>}</w:t>
            </w:r>
          </w:p>
        </w:tc>
      </w:tr>
      <w:tr w:rsidR="00385D6A" w14:paraId="1BD1D521" w14:textId="77777777" w:rsidTr="007D29C5">
        <w:tc>
          <w:tcPr>
            <w:tcW w:w="2830" w:type="dxa"/>
          </w:tcPr>
          <w:p w14:paraId="5A15A86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lastRenderedPageBreak/>
              <w:t>{</w:t>
            </w:r>
          </w:p>
          <w:p w14:paraId="0BE9CCF0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"service": "login",</w:t>
            </w:r>
          </w:p>
          <w:p w14:paraId="2367C70A" w14:textId="4FB501E5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5F4B98C8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72311BCD" w14:textId="4DCC4F41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C83A97">
              <w:rPr>
                <w:bCs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12672FA" w14:textId="61047DEF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07880E69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099D8925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BA3105A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39B74A93" w14:textId="77777777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"Login fails due to invalid login credentials."</w:t>
            </w:r>
          </w:p>
          <w:p w14:paraId="4B15BBC8" w14:textId="47B4C93C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  <w:tr w:rsidR="00385D6A" w14:paraId="4B90BA88" w14:textId="77777777" w:rsidTr="007D29C5">
        <w:tc>
          <w:tcPr>
            <w:tcW w:w="2830" w:type="dxa"/>
          </w:tcPr>
          <w:p w14:paraId="3160FFE2" w14:textId="0A50CC80" w:rsidR="00385D6A" w:rsidRPr="00385D6A" w:rsidRDefault="00385D6A" w:rsidP="00385D6A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71454A0B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"username": "</w:t>
            </w:r>
            <w:r>
              <w:rPr>
                <w:bCs/>
                <w:lang w:val="en-US"/>
              </w:rPr>
              <w:t>wrong user</w:t>
            </w:r>
            <w:r w:rsidRPr="00385D6A">
              <w:rPr>
                <w:bCs/>
                <w:lang w:val="en-US"/>
              </w:rPr>
              <w:t>",</w:t>
            </w:r>
          </w:p>
          <w:p w14:paraId="0A366E6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"password":</w:t>
            </w:r>
            <w:r>
              <w:rPr>
                <w:bCs/>
                <w:lang w:val="en-US"/>
              </w:rPr>
              <w:t xml:space="preserve"> </w:t>
            </w:r>
            <w:r w:rsidRPr="00385D6A">
              <w:rPr>
                <w:bCs/>
                <w:lang w:val="en-US"/>
              </w:rPr>
              <w:t>"</w:t>
            </w:r>
            <w:r>
              <w:rPr>
                <w:bCs/>
                <w:lang w:val="en-US"/>
              </w:rPr>
              <w:t>password</w:t>
            </w:r>
            <w:r w:rsidRPr="00385D6A">
              <w:rPr>
                <w:bCs/>
                <w:lang w:val="en-US"/>
              </w:rPr>
              <w:t>",</w:t>
            </w:r>
          </w:p>
          <w:p w14:paraId="65359ADD" w14:textId="7AA6B21B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appId</w:t>
            </w:r>
            <w:proofErr w:type="spellEnd"/>
            <w:r w:rsidRPr="00385D6A">
              <w:rPr>
                <w:bCs/>
                <w:lang w:val="en-US"/>
              </w:rPr>
              <w:t>": "</w:t>
            </w:r>
            <w:r>
              <w:rPr>
                <w:bCs/>
                <w:lang w:val="en-US"/>
              </w:rPr>
              <w:t>100</w:t>
            </w:r>
            <w:r w:rsidR="00BA7CE9">
              <w:rPr>
                <w:bCs/>
                <w:lang w:val="en-US"/>
              </w:rPr>
              <w:t>1</w:t>
            </w:r>
            <w:r w:rsidRPr="00385D6A">
              <w:rPr>
                <w:bCs/>
                <w:lang w:val="en-US"/>
              </w:rPr>
              <w:t>"</w:t>
            </w:r>
          </w:p>
          <w:p w14:paraId="5482F463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  <w:tc>
          <w:tcPr>
            <w:tcW w:w="5466" w:type="dxa"/>
          </w:tcPr>
          <w:p w14:paraId="3EE66D94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{</w:t>
            </w:r>
          </w:p>
          <w:p w14:paraId="2906AB05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"success": false,</w:t>
            </w:r>
          </w:p>
          <w:p w14:paraId="7FDBBA0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</w:t>
            </w:r>
            <w:proofErr w:type="spellStart"/>
            <w:r w:rsidRPr="00385D6A">
              <w:rPr>
                <w:bCs/>
                <w:lang w:val="en-US"/>
              </w:rPr>
              <w:t>errorcode</w:t>
            </w:r>
            <w:proofErr w:type="spellEnd"/>
            <w:r w:rsidRPr="00385D6A">
              <w:rPr>
                <w:bCs/>
                <w:lang w:val="en-US"/>
              </w:rPr>
              <w:t>": -1,</w:t>
            </w:r>
          </w:p>
          <w:p w14:paraId="2B7B9460" w14:textId="25CC1454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 xml:space="preserve">  "error": "</w:t>
            </w:r>
            <w:r w:rsidR="007D29C5" w:rsidRPr="007D29C5">
              <w:rPr>
                <w:bCs/>
                <w:lang w:val="en-US"/>
              </w:rPr>
              <w:t>Invalid request. Please login first</w:t>
            </w:r>
            <w:r w:rsidRPr="00385D6A">
              <w:rPr>
                <w:bCs/>
                <w:lang w:val="en-US"/>
              </w:rPr>
              <w:t>"</w:t>
            </w:r>
          </w:p>
          <w:p w14:paraId="3EF802D0" w14:textId="77777777" w:rsidR="00385D6A" w:rsidRPr="00385D6A" w:rsidRDefault="00385D6A" w:rsidP="002D3E5C">
            <w:pPr>
              <w:spacing w:after="0"/>
              <w:rPr>
                <w:bCs/>
                <w:lang w:val="en-US"/>
              </w:rPr>
            </w:pPr>
            <w:r w:rsidRPr="00385D6A">
              <w:rPr>
                <w:bCs/>
                <w:lang w:val="en-US"/>
              </w:rPr>
              <w:t>}</w:t>
            </w:r>
          </w:p>
        </w:tc>
      </w:tr>
    </w:tbl>
    <w:p w14:paraId="3FCFBE6E" w14:textId="0A34593E" w:rsidR="007D29C5" w:rsidRDefault="007D29C5" w:rsidP="007D29C5"/>
    <w:p w14:paraId="3AC93425" w14:textId="2CFF2EF4" w:rsidR="002C5295" w:rsidRDefault="00D74F95" w:rsidP="002D1494">
      <w:r>
        <w:t>Εφόσον έχε</w:t>
      </w:r>
      <w:r w:rsidR="007D29C5">
        <w:t>τε</w:t>
      </w:r>
      <w:r>
        <w:t xml:space="preserve"> πάρει το </w:t>
      </w:r>
      <w:r>
        <w:rPr>
          <w:lang w:val="en-US"/>
        </w:rPr>
        <w:t>response</w:t>
      </w:r>
      <w:r w:rsidRPr="00D74F95">
        <w:t xml:space="preserve"> </w:t>
      </w:r>
      <w:r>
        <w:t xml:space="preserve">από την </w:t>
      </w:r>
      <w:r>
        <w:rPr>
          <w:lang w:val="en-US"/>
        </w:rPr>
        <w:t>Login</w:t>
      </w:r>
      <w:r w:rsidRPr="00D74F95">
        <w:t xml:space="preserve"> </w:t>
      </w:r>
      <w:r>
        <w:t xml:space="preserve">με </w:t>
      </w:r>
      <w:r>
        <w:rPr>
          <w:lang w:val="en-US"/>
        </w:rPr>
        <w:t>success</w:t>
      </w:r>
      <w:r w:rsidRPr="00D74F95">
        <w:t xml:space="preserve"> = </w:t>
      </w:r>
      <w:r>
        <w:rPr>
          <w:lang w:val="en-US"/>
        </w:rPr>
        <w:t>true</w:t>
      </w:r>
      <w:r w:rsidRPr="00D74F95">
        <w:t xml:space="preserve">, </w:t>
      </w:r>
      <w:r>
        <w:t xml:space="preserve">τότε </w:t>
      </w:r>
      <w:r w:rsidR="007D29C5">
        <w:t xml:space="preserve">πρέπει να καλέσετε το </w:t>
      </w:r>
      <w:r w:rsidR="007D29C5">
        <w:rPr>
          <w:lang w:val="en-US"/>
        </w:rPr>
        <w:t>web</w:t>
      </w:r>
      <w:r w:rsidR="007D29C5" w:rsidRPr="007D29C5">
        <w:t xml:space="preserve"> </w:t>
      </w:r>
      <w:r w:rsidR="007D29C5">
        <w:rPr>
          <w:lang w:val="en-US"/>
        </w:rPr>
        <w:t>service</w:t>
      </w:r>
      <w:r w:rsidR="007D29C5" w:rsidRPr="007D29C5">
        <w:t xml:space="preserve"> “</w:t>
      </w:r>
      <w:r>
        <w:rPr>
          <w:lang w:val="en-US"/>
        </w:rPr>
        <w:t>Authenticate</w:t>
      </w:r>
      <w:r w:rsidR="007D29C5" w:rsidRPr="007D29C5">
        <w:t xml:space="preserve">” </w:t>
      </w:r>
      <w:r w:rsidR="007D29C5">
        <w:t xml:space="preserve">πάλι στο </w:t>
      </w:r>
      <w:r w:rsidR="007D29C5">
        <w:rPr>
          <w:lang w:val="en-US"/>
        </w:rPr>
        <w:t>Endpoint</w:t>
      </w:r>
      <w:r w:rsidR="007D29C5" w:rsidRPr="007D29C5">
        <w:t xml:space="preserve"> </w:t>
      </w:r>
      <w:r w:rsidR="007D29C5">
        <w:t>που σας έχει δοθεί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D29C5" w:rsidRPr="00A0561E" w14:paraId="77B82629" w14:textId="77777777" w:rsidTr="002D3E5C">
        <w:tc>
          <w:tcPr>
            <w:tcW w:w="1271" w:type="dxa"/>
          </w:tcPr>
          <w:p w14:paraId="098BB80A" w14:textId="77777777" w:rsidR="007D29C5" w:rsidRPr="00A0561E" w:rsidRDefault="007D29C5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0201CB7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AFA8473" w14:textId="77777777" w:rsidR="007D29C5" w:rsidRPr="00A0561E" w:rsidRDefault="007D29C5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7D29C5" w14:paraId="07DC8C0B" w14:textId="77777777" w:rsidTr="002D3E5C">
        <w:tc>
          <w:tcPr>
            <w:tcW w:w="1271" w:type="dxa"/>
          </w:tcPr>
          <w:p w14:paraId="6E9CF2CB" w14:textId="77777777" w:rsidR="007D29C5" w:rsidRDefault="007D29C5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161B5859" w14:textId="02D7F58C" w:rsidR="007D29C5" w:rsidRPr="00C30E96" w:rsidRDefault="007D29C5" w:rsidP="002D3E5C">
            <w:pPr>
              <w:rPr>
                <w:b/>
                <w:bCs/>
                <w:lang w:val="en-US"/>
              </w:rPr>
            </w:pPr>
            <w:r w:rsidRPr="007D29C5">
              <w:rPr>
                <w:b/>
                <w:bCs/>
                <w:lang w:val="en-US"/>
              </w:rPr>
              <w:t>authenticate</w:t>
            </w:r>
          </w:p>
        </w:tc>
        <w:tc>
          <w:tcPr>
            <w:tcW w:w="4615" w:type="dxa"/>
          </w:tcPr>
          <w:p w14:paraId="321918E3" w14:textId="77777777" w:rsidR="007D29C5" w:rsidRPr="00C30E96" w:rsidRDefault="007D29C5" w:rsidP="002D3E5C">
            <w:r>
              <w:t>ΠΑΝΤΑ</w:t>
            </w:r>
          </w:p>
        </w:tc>
      </w:tr>
      <w:tr w:rsidR="007D29C5" w:rsidRPr="007D29C5" w14:paraId="42EB8A55" w14:textId="77777777" w:rsidTr="002D3E5C">
        <w:tc>
          <w:tcPr>
            <w:tcW w:w="1271" w:type="dxa"/>
          </w:tcPr>
          <w:p w14:paraId="4B71FBF0" w14:textId="026F6E97" w:rsidR="007D29C5" w:rsidRPr="00C30E96" w:rsidRDefault="007D29C5" w:rsidP="002D3E5C">
            <w:pPr>
              <w:rPr>
                <w:lang w:val="en-US"/>
              </w:rPr>
            </w:pPr>
            <w:proofErr w:type="spellStart"/>
            <w:r w:rsidRPr="007D29C5"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</w:tcPr>
          <w:p w14:paraId="6EDAFCBA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621E63E7" w14:textId="48E03400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 w:rsidRPr="007D29C5">
              <w:t>)</w:t>
            </w:r>
          </w:p>
        </w:tc>
      </w:tr>
      <w:tr w:rsidR="007D29C5" w14:paraId="706F6123" w14:textId="77777777" w:rsidTr="002D3E5C">
        <w:tc>
          <w:tcPr>
            <w:tcW w:w="1271" w:type="dxa"/>
          </w:tcPr>
          <w:p w14:paraId="1431388F" w14:textId="6F6922DA" w:rsidR="007D29C5" w:rsidRPr="00C30E96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3F5370BC" w14:textId="77777777" w:rsidR="007D29C5" w:rsidRPr="007D29C5" w:rsidRDefault="007D29C5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7F18AB45" w14:textId="11E64275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COMPANY</w:t>
            </w:r>
            <w:r w:rsidRPr="007D29C5">
              <w:t>)</w:t>
            </w:r>
          </w:p>
        </w:tc>
      </w:tr>
      <w:tr w:rsidR="007D29C5" w14:paraId="009124D4" w14:textId="77777777" w:rsidTr="002D3E5C">
        <w:tc>
          <w:tcPr>
            <w:tcW w:w="1271" w:type="dxa"/>
          </w:tcPr>
          <w:p w14:paraId="32F531BA" w14:textId="46D85692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branch</w:t>
            </w:r>
          </w:p>
        </w:tc>
        <w:tc>
          <w:tcPr>
            <w:tcW w:w="2410" w:type="dxa"/>
          </w:tcPr>
          <w:p w14:paraId="03817B19" w14:textId="0B7B443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195C2F59" w14:textId="2E9B6A6D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BRANCH</w:t>
            </w:r>
            <w:r w:rsidRPr="007D29C5">
              <w:t>)</w:t>
            </w:r>
          </w:p>
        </w:tc>
      </w:tr>
      <w:tr w:rsidR="007D29C5" w14:paraId="29B5ED64" w14:textId="77777777" w:rsidTr="002D3E5C">
        <w:tc>
          <w:tcPr>
            <w:tcW w:w="1271" w:type="dxa"/>
          </w:tcPr>
          <w:p w14:paraId="5B3E9508" w14:textId="02E6D369" w:rsidR="007D29C5" w:rsidRDefault="007D29C5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0AE840B5" w14:textId="12F44DA5" w:rsidR="007D29C5" w:rsidRDefault="007D29C5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0B0714CF" w14:textId="5ED4F616" w:rsid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MODULE</w:t>
            </w:r>
            <w:r w:rsidRPr="007D29C5">
              <w:t>)</w:t>
            </w:r>
          </w:p>
        </w:tc>
      </w:tr>
      <w:tr w:rsidR="007D29C5" w14:paraId="428593A9" w14:textId="77777777" w:rsidTr="002D3E5C">
        <w:tc>
          <w:tcPr>
            <w:tcW w:w="1271" w:type="dxa"/>
          </w:tcPr>
          <w:p w14:paraId="4360E4E7" w14:textId="32D75F99" w:rsidR="007D29C5" w:rsidRDefault="007D29C5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773A4802" w14:textId="415362BF" w:rsidR="007D29C5" w:rsidRPr="00A0561E" w:rsidRDefault="007D29C5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11E9699E" w14:textId="10283223" w:rsidR="007D29C5" w:rsidRPr="007D29C5" w:rsidRDefault="007D29C5" w:rsidP="002D3E5C">
            <w:r>
              <w:t>ότι</w:t>
            </w:r>
            <w:r w:rsidRPr="007D29C5">
              <w:t xml:space="preserve"> </w:t>
            </w:r>
            <w:r>
              <w:t>επέστρεψε</w:t>
            </w:r>
            <w:r w:rsidRPr="007D29C5">
              <w:t xml:space="preserve"> </w:t>
            </w:r>
            <w:r>
              <w:t>η</w:t>
            </w:r>
            <w:r w:rsidRPr="007D29C5">
              <w:t xml:space="preserve"> </w:t>
            </w:r>
            <w:r>
              <w:rPr>
                <w:lang w:val="en-US"/>
              </w:rPr>
              <w:t>Login</w:t>
            </w:r>
            <w:r w:rsidRPr="007D29C5">
              <w:t xml:space="preserve"> (</w:t>
            </w:r>
            <w:proofErr w:type="spellStart"/>
            <w:r>
              <w:rPr>
                <w:lang w:val="en-US"/>
              </w:rPr>
              <w:t>objs</w:t>
            </w:r>
            <w:proofErr w:type="spellEnd"/>
            <w:r w:rsidRPr="007D29C5">
              <w:t>.</w:t>
            </w:r>
            <w:r>
              <w:rPr>
                <w:lang w:val="en-US"/>
              </w:rPr>
              <w:t>REFID</w:t>
            </w:r>
            <w:r w:rsidRPr="007D29C5">
              <w:t>)</w:t>
            </w:r>
          </w:p>
        </w:tc>
      </w:tr>
    </w:tbl>
    <w:p w14:paraId="46B493FA" w14:textId="77777777" w:rsidR="007D29C5" w:rsidRPr="00F7751D" w:rsidRDefault="007D29C5" w:rsidP="007D29C5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7D29C5" w:rsidRPr="00FF3ADF" w14:paraId="357D1838" w14:textId="77777777" w:rsidTr="002D3E5C">
        <w:tc>
          <w:tcPr>
            <w:tcW w:w="1980" w:type="dxa"/>
          </w:tcPr>
          <w:p w14:paraId="189DAD9F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741A7165" w14:textId="77777777" w:rsidR="007D29C5" w:rsidRPr="00FF3ADF" w:rsidRDefault="007D29C5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D29C5" w14:paraId="40DC7CE4" w14:textId="77777777" w:rsidTr="002D3E5C">
        <w:tc>
          <w:tcPr>
            <w:tcW w:w="1980" w:type="dxa"/>
            <w:vAlign w:val="center"/>
          </w:tcPr>
          <w:p w14:paraId="1B16DECF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576E6318" w14:textId="77777777" w:rsidR="007D29C5" w:rsidRPr="00C30E96" w:rsidRDefault="007D29C5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7D29C5" w14:paraId="54B8D7B5" w14:textId="77777777" w:rsidTr="002D3E5C">
        <w:tc>
          <w:tcPr>
            <w:tcW w:w="1980" w:type="dxa"/>
            <w:vAlign w:val="center"/>
          </w:tcPr>
          <w:p w14:paraId="65B00341" w14:textId="77777777" w:rsidR="007D29C5" w:rsidRDefault="007D29C5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2C79B8F2" w14:textId="19D6528D" w:rsidR="007D29C5" w:rsidRPr="00D62984" w:rsidRDefault="007D29C5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>Το πεδίο αυτό θα πρέπει να το χρησιμοποιήσετε σ</w:t>
            </w:r>
            <w:r w:rsidR="00D62984" w:rsidRPr="00D62984">
              <w:rPr>
                <w:b/>
                <w:bCs/>
              </w:rPr>
              <w:t>ε κάθε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</w:t>
            </w:r>
            <w:r w:rsidR="00D62984" w:rsidRPr="00D62984">
              <w:rPr>
                <w:b/>
                <w:bCs/>
              </w:rPr>
              <w:t>που θα καλέσετε</w:t>
            </w:r>
            <w:r w:rsidRPr="00D62984">
              <w:rPr>
                <w:b/>
                <w:bCs/>
              </w:rPr>
              <w:t>.</w:t>
            </w:r>
          </w:p>
        </w:tc>
      </w:tr>
      <w:tr w:rsidR="007D29C5" w14:paraId="6D522F0F" w14:textId="77777777" w:rsidTr="002D3E5C">
        <w:tc>
          <w:tcPr>
            <w:tcW w:w="1980" w:type="dxa"/>
            <w:vAlign w:val="center"/>
          </w:tcPr>
          <w:p w14:paraId="523812A5" w14:textId="7CAC6B7D" w:rsidR="007D29C5" w:rsidRPr="00FB3368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4C302041" w14:textId="3D6931D3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675999E5" w14:textId="77777777" w:rsidTr="002D3E5C">
        <w:tc>
          <w:tcPr>
            <w:tcW w:w="1980" w:type="dxa"/>
            <w:vAlign w:val="center"/>
          </w:tcPr>
          <w:p w14:paraId="04E43D4D" w14:textId="442E75DC" w:rsidR="007D29C5" w:rsidRPr="00C30E96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43106759" w14:textId="07A941C0" w:rsidR="007D29C5" w:rsidRPr="00C30E96" w:rsidRDefault="007D29C5" w:rsidP="002D3E5C">
            <w:pPr>
              <w:spacing w:after="60"/>
              <w:rPr>
                <w:lang w:val="en-US"/>
              </w:rPr>
            </w:pPr>
          </w:p>
        </w:tc>
      </w:tr>
      <w:tr w:rsidR="007D29C5" w14:paraId="195A5004" w14:textId="77777777" w:rsidTr="002D3E5C">
        <w:tc>
          <w:tcPr>
            <w:tcW w:w="1980" w:type="dxa"/>
            <w:vAlign w:val="center"/>
          </w:tcPr>
          <w:p w14:paraId="7371DADA" w14:textId="0ED73811" w:rsidR="007D29C5" w:rsidRPr="00E337F0" w:rsidRDefault="00D62984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71E5D647" w14:textId="034C0AEA" w:rsidR="007D29C5" w:rsidRPr="00E337F0" w:rsidRDefault="007D29C5" w:rsidP="002D3E5C">
            <w:pPr>
              <w:spacing w:after="60"/>
            </w:pPr>
          </w:p>
        </w:tc>
      </w:tr>
      <w:tr w:rsidR="007D29C5" w14:paraId="016896D0" w14:textId="77777777" w:rsidTr="002D3E5C">
        <w:tc>
          <w:tcPr>
            <w:tcW w:w="1980" w:type="dxa"/>
            <w:vAlign w:val="center"/>
          </w:tcPr>
          <w:p w14:paraId="38BC646C" w14:textId="3E3B6885" w:rsidR="007D29C5" w:rsidRPr="00E337F0" w:rsidRDefault="00D62984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2E655B34" w14:textId="174B7446" w:rsidR="007D29C5" w:rsidRDefault="007D29C5" w:rsidP="002D3E5C">
            <w:pPr>
              <w:spacing w:after="60"/>
            </w:pPr>
          </w:p>
        </w:tc>
      </w:tr>
      <w:tr w:rsidR="00D62984" w14:paraId="5023FBAD" w14:textId="77777777" w:rsidTr="002D3E5C">
        <w:tc>
          <w:tcPr>
            <w:tcW w:w="1980" w:type="dxa"/>
            <w:vAlign w:val="center"/>
          </w:tcPr>
          <w:p w14:paraId="3A8156DA" w14:textId="6D4AF576" w:rsidR="00D62984" w:rsidRDefault="00D62984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0EEDB420" w14:textId="3D7B4740" w:rsidR="00D62984" w:rsidRPr="00D62984" w:rsidRDefault="00D62984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058990FC" w14:textId="358E488F" w:rsidR="007D29C5" w:rsidRDefault="007D29C5" w:rsidP="002D14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D62984" w14:paraId="0EC599C8" w14:textId="77777777" w:rsidTr="00D62984">
        <w:tc>
          <w:tcPr>
            <w:tcW w:w="8296" w:type="dxa"/>
            <w:gridSpan w:val="2"/>
            <w:vAlign w:val="center"/>
          </w:tcPr>
          <w:p w14:paraId="5A050CB6" w14:textId="77777777" w:rsidR="00D62984" w:rsidRPr="007D29C5" w:rsidRDefault="00D62984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D62984" w14:paraId="3073C016" w14:textId="77777777" w:rsidTr="00D62984">
        <w:tc>
          <w:tcPr>
            <w:tcW w:w="2689" w:type="dxa"/>
            <w:vAlign w:val="center"/>
          </w:tcPr>
          <w:p w14:paraId="4DA94434" w14:textId="77777777" w:rsidR="00D62984" w:rsidRPr="00385D6A" w:rsidRDefault="00D62984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71AA61B8" w14:textId="77777777" w:rsidR="00D62984" w:rsidRPr="00385D6A" w:rsidRDefault="00D62984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D62984" w14:paraId="71CD176A" w14:textId="77777777" w:rsidTr="00D62984">
        <w:tc>
          <w:tcPr>
            <w:tcW w:w="2689" w:type="dxa"/>
            <w:vAlign w:val="center"/>
          </w:tcPr>
          <w:p w14:paraId="10486DE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45AD816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"service": "authenticate",</w:t>
            </w:r>
          </w:p>
          <w:p w14:paraId="2C4911C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"9J8...m",</w:t>
            </w:r>
          </w:p>
          <w:p w14:paraId="0A3BA0D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"COMPANY": "1001",</w:t>
            </w:r>
          </w:p>
          <w:p w14:paraId="2C97002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"BRANCH": "1000",</w:t>
            </w:r>
          </w:p>
          <w:p w14:paraId="37ED7EAF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"MODULE": "0",</w:t>
            </w:r>
          </w:p>
          <w:p w14:paraId="2D21C0FD" w14:textId="5EEBBE62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"REFID":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4EF0BE68" w14:textId="02F57358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ECB91D6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{</w:t>
            </w:r>
          </w:p>
          <w:p w14:paraId="62A6B62D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"success": true,</w:t>
            </w:r>
          </w:p>
          <w:p w14:paraId="30A7CADE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clientID</w:t>
            </w:r>
            <w:proofErr w:type="spellEnd"/>
            <w:r w:rsidRPr="00E70619">
              <w:rPr>
                <w:bCs/>
                <w:lang w:val="en-US"/>
              </w:rPr>
              <w:t>": "9J8p.</w:t>
            </w:r>
            <w:proofErr w:type="gramStart"/>
            <w:r w:rsidRPr="00E70619">
              <w:rPr>
                <w:bCs/>
                <w:lang w:val="en-US"/>
              </w:rPr>
              <w:t>..iI</w:t>
            </w:r>
            <w:proofErr w:type="gramEnd"/>
            <w:r w:rsidRPr="00E70619">
              <w:rPr>
                <w:bCs/>
                <w:lang w:val="en-US"/>
              </w:rPr>
              <w:t>7TNL4L7",</w:t>
            </w:r>
          </w:p>
          <w:p w14:paraId="301E7D6B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"s1u": 1,</w:t>
            </w:r>
          </w:p>
          <w:p w14:paraId="1CBE3263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"hyperlinks": 1,</w:t>
            </w:r>
          </w:p>
          <w:p w14:paraId="479FC280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canexport</w:t>
            </w:r>
            <w:proofErr w:type="spellEnd"/>
            <w:r w:rsidRPr="00E70619">
              <w:rPr>
                <w:bCs/>
                <w:lang w:val="en-US"/>
              </w:rPr>
              <w:t>": 1,</w:t>
            </w:r>
          </w:p>
          <w:p w14:paraId="56F58DBA" w14:textId="77777777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"image": "",</w:t>
            </w:r>
          </w:p>
          <w:p w14:paraId="254B019F" w14:textId="10D48DEB" w:rsidR="00E70619" w:rsidRPr="00E70619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 xml:space="preserve">    "</w:t>
            </w:r>
            <w:proofErr w:type="spellStart"/>
            <w:r w:rsidRPr="00E70619">
              <w:rPr>
                <w:bCs/>
                <w:lang w:val="en-US"/>
              </w:rPr>
              <w:t>companyinfo</w:t>
            </w:r>
            <w:proofErr w:type="spellEnd"/>
            <w:r w:rsidRPr="00E70619">
              <w:rPr>
                <w:bCs/>
                <w:lang w:val="en-US"/>
              </w:rPr>
              <w:t>": "</w:t>
            </w:r>
            <w:proofErr w:type="spellStart"/>
            <w:r w:rsidR="00911420">
              <w:rPr>
                <w:bCs/>
                <w:lang w:val="en-US"/>
              </w:rPr>
              <w:t>xxxxx</w:t>
            </w:r>
            <w:proofErr w:type="spellEnd"/>
            <w:r w:rsidRPr="00E70619">
              <w:rPr>
                <w:bCs/>
                <w:lang w:val="en-US"/>
              </w:rPr>
              <w:t>"</w:t>
            </w:r>
          </w:p>
          <w:p w14:paraId="36C2FF68" w14:textId="4989FD90" w:rsidR="00D62984" w:rsidRPr="00385D6A" w:rsidRDefault="00E70619" w:rsidP="00E70619">
            <w:pPr>
              <w:spacing w:after="0"/>
              <w:rPr>
                <w:bCs/>
                <w:lang w:val="en-US"/>
              </w:rPr>
            </w:pPr>
            <w:r w:rsidRPr="00E70619">
              <w:rPr>
                <w:bCs/>
                <w:lang w:val="en-US"/>
              </w:rPr>
              <w:t>}</w:t>
            </w:r>
          </w:p>
        </w:tc>
      </w:tr>
      <w:tr w:rsidR="00D62984" w14:paraId="1FD76455" w14:textId="77777777" w:rsidTr="00D62984">
        <w:tc>
          <w:tcPr>
            <w:tcW w:w="2689" w:type="dxa"/>
            <w:vAlign w:val="center"/>
          </w:tcPr>
          <w:p w14:paraId="3298646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B5032DD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"service": "authenticate",</w:t>
            </w:r>
          </w:p>
          <w:p w14:paraId="6EBBF64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3BE462F4" w14:textId="1B1F5AB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B42B72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43B4FE09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11827F7B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56614DDA" w14:textId="7F018AEC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D24828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1768B573" w14:textId="6DF4789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5CA76D9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1E2529D5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2C28548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4B7FD7C6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2705AD55" w14:textId="02859EC0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D62984" w14:paraId="3831C892" w14:textId="77777777" w:rsidTr="00D62984">
        <w:tc>
          <w:tcPr>
            <w:tcW w:w="2689" w:type="dxa"/>
            <w:vAlign w:val="center"/>
          </w:tcPr>
          <w:p w14:paraId="20B09F45" w14:textId="6FCFC7EB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32DACB85" w14:textId="1092B481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786C00">
              <w:rPr>
                <w:bCs/>
                <w:lang w:val="en-US"/>
              </w:rPr>
              <w:t xml:space="preserve">    </w:t>
            </w:r>
            <w:r w:rsidRPr="00D62984">
              <w:rPr>
                <w:bCs/>
                <w:lang w:val="en-US"/>
              </w:rPr>
              <w:t>"</w:t>
            </w:r>
            <w:proofErr w:type="spellStart"/>
            <w:r w:rsidRPr="00D62984">
              <w:rPr>
                <w:bCs/>
                <w:lang w:val="en-US"/>
              </w:rPr>
              <w:t>clientID</w:t>
            </w:r>
            <w:proofErr w:type="spellEnd"/>
            <w:r w:rsidRPr="00D62984">
              <w:rPr>
                <w:bCs/>
                <w:lang w:val="en-US"/>
              </w:rPr>
              <w:t>": "9J8p…tH4G",</w:t>
            </w:r>
          </w:p>
          <w:p w14:paraId="0EBE82AA" w14:textId="7998B42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"COMPANY": "100</w:t>
            </w:r>
            <w:r w:rsidR="00815D88" w:rsidRPr="00971DFE">
              <w:rPr>
                <w:bCs/>
                <w:lang w:val="en-US"/>
              </w:rPr>
              <w:t>1</w:t>
            </w:r>
            <w:r w:rsidRPr="00D62984">
              <w:rPr>
                <w:bCs/>
                <w:lang w:val="en-US"/>
              </w:rPr>
              <w:t>",</w:t>
            </w:r>
          </w:p>
          <w:p w14:paraId="3DA762F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"BRANCH": "1000",</w:t>
            </w:r>
          </w:p>
          <w:p w14:paraId="598C61D7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"MODULE": "0",</w:t>
            </w:r>
          </w:p>
          <w:p w14:paraId="79925336" w14:textId="77F601EA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"REFID": "</w:t>
            </w:r>
            <w:proofErr w:type="spellStart"/>
            <w:r w:rsidR="00B42B72">
              <w:rPr>
                <w:bCs/>
                <w:lang w:val="en-US"/>
              </w:rPr>
              <w:t>xxxxx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04028B61" w14:textId="7D8F4436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792D5AFA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5C0817A3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3D7FBAEE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683319D2" w14:textId="77777777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70A9ABD4" w14:textId="0B727392" w:rsidR="00D62984" w:rsidRPr="00D62984" w:rsidRDefault="00D62984" w:rsidP="00D62984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2E825BB5" w14:textId="77777777" w:rsidR="00D62984" w:rsidRPr="00D62984" w:rsidRDefault="00D62984" w:rsidP="002D1494">
      <w:pPr>
        <w:rPr>
          <w:lang w:val="en-US"/>
        </w:rPr>
      </w:pPr>
    </w:p>
    <w:p w14:paraId="4DBEEA3E" w14:textId="2F8D8FAE" w:rsidR="00D74F95" w:rsidRPr="008A5E6D" w:rsidRDefault="00D74F95" w:rsidP="002D1494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 w:rsidR="00D62984"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 w:rsidR="00D62984"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 w:rsidR="00D62984">
        <w:t>είτε</w:t>
      </w:r>
      <w:r w:rsidRPr="008A5E6D">
        <w:t xml:space="preserve"> να προχωρήσε</w:t>
      </w:r>
      <w:r w:rsidR="00D62984">
        <w:t>τε</w:t>
      </w:r>
      <w:r w:rsidRPr="008A5E6D">
        <w:t xml:space="preserve"> στις επόμενες κλήσεις που θέλε</w:t>
      </w:r>
      <w:r w:rsidR="00D62984">
        <w:t>τε</w:t>
      </w:r>
      <w:r w:rsidRPr="008A5E6D">
        <w:t>.</w:t>
      </w:r>
    </w:p>
    <w:p w14:paraId="302D2923" w14:textId="241F8F84" w:rsidR="00B60B19" w:rsidRPr="008A5E6D" w:rsidRDefault="00D74F95" w:rsidP="002D1494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 w:rsidR="00D62984">
        <w:rPr>
          <w:b/>
        </w:rPr>
        <w:t>Πρέπει να α</w:t>
      </w:r>
      <w:r w:rsidRPr="008A5E6D">
        <w:rPr>
          <w:b/>
        </w:rPr>
        <w:t>ποθηκεύ</w:t>
      </w:r>
      <w:r w:rsidR="00D62984">
        <w:rPr>
          <w:b/>
        </w:rPr>
        <w:t>σ</w:t>
      </w:r>
      <w:r w:rsidRPr="008A5E6D">
        <w:rPr>
          <w:b/>
        </w:rPr>
        <w:t>ε</w:t>
      </w:r>
      <w:r w:rsidR="00D62984"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 w:rsidR="00D62984"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 w:rsidR="00D62984">
        <w:rPr>
          <w:b/>
        </w:rPr>
        <w:t>ετ</w:t>
      </w:r>
      <w:r w:rsidRPr="008A5E6D">
        <w:rPr>
          <w:b/>
        </w:rPr>
        <w:t>ε.</w:t>
      </w:r>
    </w:p>
    <w:p w14:paraId="5EFE66C7" w14:textId="77777777" w:rsidR="00633F74" w:rsidRDefault="00633F74" w:rsidP="009A5944">
      <w:pPr>
        <w:rPr>
          <w:b/>
        </w:rPr>
      </w:pPr>
    </w:p>
    <w:p w14:paraId="6165E07B" w14:textId="03FB24D5" w:rsidR="00633F74" w:rsidRPr="00BC3CE9" w:rsidRDefault="00F340C8" w:rsidP="00004EDD">
      <w:pPr>
        <w:pStyle w:val="Heading2"/>
        <w:rPr>
          <w:lang w:val="en-US"/>
        </w:rPr>
      </w:pPr>
      <w:bookmarkStart w:id="4" w:name="_Toc149920032"/>
      <w:r w:rsidRPr="00BC3CE9">
        <w:rPr>
          <w:lang w:val="en-US"/>
        </w:rPr>
        <w:t xml:space="preserve">Login – </w:t>
      </w:r>
      <w:r w:rsidR="00633F74" w:rsidRPr="00BC3CE9">
        <w:rPr>
          <w:lang w:val="en-US"/>
        </w:rPr>
        <w:t>Authenticate</w:t>
      </w:r>
      <w:r w:rsidRPr="00BC3CE9">
        <w:rPr>
          <w:lang w:val="en-US"/>
        </w:rPr>
        <w:t xml:space="preserve"> (1 web service call)</w:t>
      </w:r>
      <w:bookmarkEnd w:id="4"/>
    </w:p>
    <w:p w14:paraId="31D97302" w14:textId="57644B19" w:rsidR="00C0743A" w:rsidRPr="00FA5B2C" w:rsidRDefault="00AE3B22" w:rsidP="00F340C8">
      <w:pPr>
        <w:spacing w:after="0"/>
        <w:rPr>
          <w:lang w:val="en-US"/>
        </w:rPr>
      </w:pPr>
      <w:r>
        <w:t>Υπάρχει</w:t>
      </w:r>
      <w:r w:rsidRPr="00FA5B2C">
        <w:rPr>
          <w:lang w:val="en-US"/>
        </w:rPr>
        <w:t xml:space="preserve"> </w:t>
      </w:r>
      <w:r>
        <w:t>δυνατότητα</w:t>
      </w:r>
      <w:r w:rsidRPr="00FA5B2C">
        <w:rPr>
          <w:lang w:val="en-US"/>
        </w:rPr>
        <w:t xml:space="preserve"> </w:t>
      </w:r>
      <w:r>
        <w:t>να</w:t>
      </w:r>
      <w:r w:rsidRPr="00FA5B2C">
        <w:rPr>
          <w:lang w:val="en-US"/>
        </w:rPr>
        <w:t xml:space="preserve"> </w:t>
      </w:r>
      <w:r>
        <w:t>συνδεθείτε</w:t>
      </w:r>
      <w:r w:rsidRPr="00FA5B2C">
        <w:rPr>
          <w:lang w:val="en-US"/>
        </w:rPr>
        <w:t xml:space="preserve"> </w:t>
      </w:r>
      <w:r>
        <w:t>στα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services</w:t>
      </w:r>
      <w:r w:rsidRPr="00FA5B2C">
        <w:rPr>
          <w:lang w:val="en-US"/>
        </w:rPr>
        <w:t xml:space="preserve"> </w:t>
      </w:r>
      <w:r>
        <w:t>της</w:t>
      </w:r>
      <w:r w:rsidRPr="00FA5B2C">
        <w:rPr>
          <w:lang w:val="en-US"/>
        </w:rPr>
        <w:t xml:space="preserve"> </w:t>
      </w:r>
      <w:proofErr w:type="spellStart"/>
      <w:r>
        <w:rPr>
          <w:lang w:val="en-US"/>
        </w:rPr>
        <w:t>SoftOne</w:t>
      </w:r>
      <w:proofErr w:type="spellEnd"/>
      <w:r w:rsidRPr="00FA5B2C">
        <w:rPr>
          <w:lang w:val="en-US"/>
        </w:rPr>
        <w:t xml:space="preserve"> </w:t>
      </w:r>
      <w:r>
        <w:t>με</w:t>
      </w:r>
      <w:r w:rsidRPr="00FA5B2C">
        <w:rPr>
          <w:lang w:val="en-US"/>
        </w:rPr>
        <w:t xml:space="preserve"> </w:t>
      </w:r>
      <w:r>
        <w:t>ένα</w:t>
      </w:r>
      <w:r w:rsidRPr="00FA5B2C">
        <w:rPr>
          <w:lang w:val="en-US"/>
        </w:rPr>
        <w:t xml:space="preserve"> </w:t>
      </w:r>
      <w:r>
        <w:t>μόνο</w:t>
      </w:r>
      <w:r w:rsidRPr="00FA5B2C">
        <w:rPr>
          <w:lang w:val="en-US"/>
        </w:rPr>
        <w:t xml:space="preserve"> </w:t>
      </w:r>
      <w:r>
        <w:rPr>
          <w:lang w:val="en-US"/>
        </w:rPr>
        <w:t>call</w:t>
      </w:r>
      <w:r w:rsidRPr="00FA5B2C">
        <w:rPr>
          <w:lang w:val="en-US"/>
        </w:rPr>
        <w:t xml:space="preserve"> </w:t>
      </w:r>
      <w:r>
        <w:t>στο</w:t>
      </w:r>
      <w:r w:rsidRPr="00FA5B2C">
        <w:rPr>
          <w:lang w:val="en-US"/>
        </w:rPr>
        <w:t xml:space="preserve"> </w:t>
      </w:r>
      <w:r>
        <w:rPr>
          <w:lang w:val="en-US"/>
        </w:rPr>
        <w:t>endpoint</w:t>
      </w:r>
      <w:r w:rsidRPr="00FA5B2C">
        <w:rPr>
          <w:lang w:val="en-US"/>
        </w:rPr>
        <w:t xml:space="preserve"> </w:t>
      </w:r>
      <w:r>
        <w:t>που</w:t>
      </w:r>
      <w:r w:rsidRPr="00FA5B2C">
        <w:rPr>
          <w:lang w:val="en-US"/>
        </w:rPr>
        <w:t xml:space="preserve"> </w:t>
      </w:r>
      <w:r>
        <w:t>σας</w:t>
      </w:r>
      <w:r w:rsidRPr="00FA5B2C">
        <w:rPr>
          <w:lang w:val="en-US"/>
        </w:rPr>
        <w:t xml:space="preserve"> </w:t>
      </w:r>
      <w:r>
        <w:t>έχει</w:t>
      </w:r>
      <w:r w:rsidRPr="00FA5B2C">
        <w:rPr>
          <w:lang w:val="en-US"/>
        </w:rPr>
        <w:t xml:space="preserve"> </w:t>
      </w:r>
      <w:r>
        <w:t>δοθεί</w:t>
      </w:r>
      <w:r w:rsidRPr="00FA5B2C">
        <w:rPr>
          <w:lang w:val="en-US"/>
        </w:rPr>
        <w:t xml:space="preserve">, </w:t>
      </w:r>
      <w:r>
        <w:t>καλώντας</w:t>
      </w:r>
      <w:r w:rsidRPr="00FA5B2C">
        <w:rPr>
          <w:lang w:val="en-US"/>
        </w:rPr>
        <w:t xml:space="preserve"> </w:t>
      </w:r>
      <w:r>
        <w:t>το</w:t>
      </w:r>
      <w:r w:rsidRPr="00FA5B2C">
        <w:rPr>
          <w:lang w:val="en-US"/>
        </w:rPr>
        <w:t xml:space="preserve"> </w:t>
      </w:r>
      <w:r>
        <w:rPr>
          <w:lang w:val="en-US"/>
        </w:rPr>
        <w:t>web</w:t>
      </w:r>
      <w:r w:rsidRPr="00FA5B2C">
        <w:rPr>
          <w:lang w:val="en-US"/>
        </w:rPr>
        <w:t xml:space="preserve"> </w:t>
      </w:r>
      <w:r>
        <w:rPr>
          <w:lang w:val="en-US"/>
        </w:rPr>
        <w:t>service</w:t>
      </w:r>
      <w:r w:rsidRPr="00FA5B2C">
        <w:rPr>
          <w:lang w:val="en-US"/>
        </w:rPr>
        <w:t xml:space="preserve"> “</w:t>
      </w:r>
      <w:r w:rsidRPr="00AE3B22">
        <w:rPr>
          <w:b/>
          <w:bCs/>
          <w:lang w:val="en-US"/>
        </w:rPr>
        <w:t>Login</w:t>
      </w:r>
      <w:r w:rsidRPr="00FA5B2C">
        <w:rPr>
          <w:lang w:val="en-US"/>
        </w:rPr>
        <w:t>”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r w:rsidR="00FA5B2C">
        <w:t>προσθέτοντας</w:t>
      </w:r>
      <w:r w:rsidR="00FA5B2C" w:rsidRPr="00FA5B2C">
        <w:rPr>
          <w:lang w:val="en-US"/>
        </w:rPr>
        <w:t xml:space="preserve"> </w:t>
      </w:r>
      <w:r w:rsidR="00FA5B2C">
        <w:t>τα</w:t>
      </w:r>
      <w:r w:rsidR="00FA5B2C" w:rsidRPr="00FA5B2C">
        <w:rPr>
          <w:lang w:val="en-US"/>
        </w:rPr>
        <w:t xml:space="preserve"> </w:t>
      </w:r>
      <w:r w:rsidR="00FA5B2C">
        <w:t>πεδία</w:t>
      </w:r>
      <w:r w:rsidR="00FA5B2C" w:rsidRPr="00FA5B2C">
        <w:rPr>
          <w:lang w:val="en-US"/>
        </w:rPr>
        <w:t xml:space="preserve"> </w:t>
      </w:r>
      <w:bookmarkStart w:id="5" w:name="_Hlk57293851"/>
      <w:r w:rsidR="00FA5B2C">
        <w:rPr>
          <w:lang w:val="en-US"/>
        </w:rPr>
        <w:t>Company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branch</w:t>
      </w:r>
      <w:r w:rsidR="00FA5B2C" w:rsidRPr="00FA5B2C">
        <w:rPr>
          <w:lang w:val="en-US"/>
        </w:rPr>
        <w:t xml:space="preserve">, </w:t>
      </w:r>
      <w:r w:rsidR="00FA5B2C">
        <w:rPr>
          <w:lang w:val="en-US"/>
        </w:rPr>
        <w:t>module</w:t>
      </w:r>
      <w:r w:rsidR="00FA5B2C" w:rsidRPr="00FA5B2C">
        <w:rPr>
          <w:lang w:val="en-US"/>
        </w:rPr>
        <w:t xml:space="preserve"> </w:t>
      </w:r>
      <w:r w:rsidR="00FA5B2C">
        <w:t>και</w:t>
      </w:r>
      <w:r w:rsidR="00FA5B2C" w:rsidRPr="00FA5B2C">
        <w:rPr>
          <w:lang w:val="en-US"/>
        </w:rPr>
        <w:t xml:space="preserve"> </w:t>
      </w:r>
      <w:proofErr w:type="spellStart"/>
      <w:r w:rsidR="00FA5B2C">
        <w:rPr>
          <w:lang w:val="en-US"/>
        </w:rPr>
        <w:t>refid</w:t>
      </w:r>
      <w:bookmarkEnd w:id="5"/>
      <w:proofErr w:type="spellEnd"/>
      <w:r w:rsidRPr="00FA5B2C"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C0743A" w:rsidRPr="00A0561E" w14:paraId="6C8C217E" w14:textId="77777777" w:rsidTr="002D3E5C">
        <w:tc>
          <w:tcPr>
            <w:tcW w:w="1271" w:type="dxa"/>
          </w:tcPr>
          <w:p w14:paraId="7E1DEB77" w14:textId="77777777" w:rsidR="00C0743A" w:rsidRPr="00A0561E" w:rsidRDefault="00C0743A" w:rsidP="002D3E5C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</w:tcPr>
          <w:p w14:paraId="5CDF28F8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</w:tcPr>
          <w:p w14:paraId="78338BEE" w14:textId="77777777" w:rsidR="00C0743A" w:rsidRPr="00A0561E" w:rsidRDefault="00C0743A" w:rsidP="002D3E5C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C0743A" w14:paraId="40290FB6" w14:textId="77777777" w:rsidTr="002D3E5C">
        <w:tc>
          <w:tcPr>
            <w:tcW w:w="1271" w:type="dxa"/>
          </w:tcPr>
          <w:p w14:paraId="56EDDEAD" w14:textId="77777777" w:rsidR="00C0743A" w:rsidRDefault="00C0743A" w:rsidP="002D3E5C">
            <w:r w:rsidRPr="00C30E96">
              <w:rPr>
                <w:lang w:val="en-US"/>
              </w:rPr>
              <w:t>service</w:t>
            </w:r>
          </w:p>
        </w:tc>
        <w:tc>
          <w:tcPr>
            <w:tcW w:w="2410" w:type="dxa"/>
          </w:tcPr>
          <w:p w14:paraId="7E846F15" w14:textId="77777777" w:rsidR="00C0743A" w:rsidRPr="00C30E96" w:rsidRDefault="00C0743A" w:rsidP="002D3E5C">
            <w:pPr>
              <w:rPr>
                <w:b/>
                <w:bCs/>
                <w:lang w:val="en-US"/>
              </w:rPr>
            </w:pPr>
            <w:r w:rsidRPr="00C30E96">
              <w:rPr>
                <w:b/>
                <w:bCs/>
                <w:lang w:val="en-US"/>
              </w:rPr>
              <w:t>login</w:t>
            </w:r>
          </w:p>
        </w:tc>
        <w:tc>
          <w:tcPr>
            <w:tcW w:w="4615" w:type="dxa"/>
          </w:tcPr>
          <w:p w14:paraId="39A66979" w14:textId="77777777" w:rsidR="00C0743A" w:rsidRPr="00C30E96" w:rsidRDefault="00C0743A" w:rsidP="002D3E5C">
            <w:r>
              <w:t>ΠΑΝΤΑ</w:t>
            </w:r>
          </w:p>
        </w:tc>
      </w:tr>
      <w:tr w:rsidR="00C0743A" w14:paraId="465A701E" w14:textId="77777777" w:rsidTr="002D3E5C">
        <w:tc>
          <w:tcPr>
            <w:tcW w:w="1271" w:type="dxa"/>
          </w:tcPr>
          <w:p w14:paraId="024CA146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username</w:t>
            </w:r>
          </w:p>
        </w:tc>
        <w:tc>
          <w:tcPr>
            <w:tcW w:w="2410" w:type="dxa"/>
          </w:tcPr>
          <w:p w14:paraId="50D399F9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Username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60C6D15B" w14:textId="77777777" w:rsidR="00C0743A" w:rsidRDefault="00C0743A" w:rsidP="002D3E5C"/>
        </w:tc>
      </w:tr>
      <w:tr w:rsidR="00C0743A" w14:paraId="56A62119" w14:textId="77777777" w:rsidTr="002D3E5C">
        <w:tc>
          <w:tcPr>
            <w:tcW w:w="1271" w:type="dxa"/>
          </w:tcPr>
          <w:p w14:paraId="168C037F" w14:textId="77777777" w:rsidR="00C0743A" w:rsidRDefault="00C0743A" w:rsidP="002D3E5C">
            <w:pPr>
              <w:rPr>
                <w:lang w:val="en-US"/>
              </w:rPr>
            </w:pPr>
            <w:r w:rsidRPr="00C30E96">
              <w:rPr>
                <w:lang w:val="en-US"/>
              </w:rPr>
              <w:t>password</w:t>
            </w:r>
          </w:p>
        </w:tc>
        <w:tc>
          <w:tcPr>
            <w:tcW w:w="2410" w:type="dxa"/>
          </w:tcPr>
          <w:p w14:paraId="146ED563" w14:textId="77777777" w:rsidR="00C0743A" w:rsidRDefault="00C0743A" w:rsidP="002D3E5C">
            <w:pPr>
              <w:rPr>
                <w:lang w:val="en-US"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Password</w:t>
            </w:r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7AFCFDEB" w14:textId="77777777" w:rsidR="00C0743A" w:rsidRDefault="00C0743A" w:rsidP="002D3E5C"/>
        </w:tc>
      </w:tr>
      <w:tr w:rsidR="00C0743A" w14:paraId="0DEE8FB4" w14:textId="77777777" w:rsidTr="002D3E5C">
        <w:tc>
          <w:tcPr>
            <w:tcW w:w="1271" w:type="dxa"/>
          </w:tcPr>
          <w:p w14:paraId="3E509852" w14:textId="77777777" w:rsidR="00C0743A" w:rsidRDefault="00C0743A" w:rsidP="002D3E5C">
            <w:proofErr w:type="spellStart"/>
            <w:r w:rsidRPr="00C30E96"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</w:tcPr>
          <w:p w14:paraId="34F04C45" w14:textId="77777777" w:rsidR="00C0743A" w:rsidRPr="00A0561E" w:rsidRDefault="00C0743A" w:rsidP="002D3E5C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</w:tcPr>
          <w:p w14:paraId="01AABBAD" w14:textId="77777777" w:rsidR="00C0743A" w:rsidRPr="00A0561E" w:rsidRDefault="00C0743A" w:rsidP="002D3E5C">
            <w:pPr>
              <w:rPr>
                <w:lang w:val="en-US"/>
              </w:rPr>
            </w:pPr>
          </w:p>
        </w:tc>
      </w:tr>
      <w:tr w:rsidR="00FA5B2C" w14:paraId="4E5D9966" w14:textId="77777777" w:rsidTr="002D3E5C">
        <w:tc>
          <w:tcPr>
            <w:tcW w:w="1271" w:type="dxa"/>
          </w:tcPr>
          <w:p w14:paraId="671CEB4B" w14:textId="77777777" w:rsidR="00FA5B2C" w:rsidRPr="00C30E96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company</w:t>
            </w:r>
          </w:p>
        </w:tc>
        <w:tc>
          <w:tcPr>
            <w:tcW w:w="2410" w:type="dxa"/>
          </w:tcPr>
          <w:p w14:paraId="5B7B7C14" w14:textId="77777777" w:rsidR="00FA5B2C" w:rsidRPr="007D29C5" w:rsidRDefault="00FA5B2C" w:rsidP="002D3E5C">
            <w:pPr>
              <w:rPr>
                <w:b/>
                <w:bCs/>
                <w:lang w:val="en-US"/>
              </w:rPr>
            </w:pPr>
          </w:p>
        </w:tc>
        <w:tc>
          <w:tcPr>
            <w:tcW w:w="4615" w:type="dxa"/>
          </w:tcPr>
          <w:p w14:paraId="2B53F152" w14:textId="19FDEAB0" w:rsidR="00FA5B2C" w:rsidRDefault="00FA5B2C" w:rsidP="002D3E5C"/>
        </w:tc>
      </w:tr>
      <w:tr w:rsidR="00FA5B2C" w14:paraId="42C05CB2" w14:textId="77777777" w:rsidTr="002D3E5C">
        <w:tc>
          <w:tcPr>
            <w:tcW w:w="1271" w:type="dxa"/>
          </w:tcPr>
          <w:p w14:paraId="77D2CA40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lastRenderedPageBreak/>
              <w:t>branch</w:t>
            </w:r>
          </w:p>
        </w:tc>
        <w:tc>
          <w:tcPr>
            <w:tcW w:w="2410" w:type="dxa"/>
          </w:tcPr>
          <w:p w14:paraId="6CA5DE2D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324957F7" w14:textId="3D2118B6" w:rsidR="00FA5B2C" w:rsidRDefault="00FA5B2C" w:rsidP="002D3E5C"/>
        </w:tc>
      </w:tr>
      <w:tr w:rsidR="00FA5B2C" w14:paraId="798086A0" w14:textId="77777777" w:rsidTr="002D3E5C">
        <w:tc>
          <w:tcPr>
            <w:tcW w:w="1271" w:type="dxa"/>
          </w:tcPr>
          <w:p w14:paraId="68B0FAD1" w14:textId="77777777" w:rsidR="00FA5B2C" w:rsidRDefault="00FA5B2C" w:rsidP="002D3E5C">
            <w:pPr>
              <w:rPr>
                <w:lang w:val="en-US"/>
              </w:rPr>
            </w:pPr>
            <w:r w:rsidRPr="007D29C5">
              <w:rPr>
                <w:lang w:val="en-US"/>
              </w:rPr>
              <w:t>module</w:t>
            </w:r>
          </w:p>
        </w:tc>
        <w:tc>
          <w:tcPr>
            <w:tcW w:w="2410" w:type="dxa"/>
          </w:tcPr>
          <w:p w14:paraId="6893222E" w14:textId="77777777" w:rsidR="00FA5B2C" w:rsidRDefault="00FA5B2C" w:rsidP="002D3E5C">
            <w:pPr>
              <w:rPr>
                <w:lang w:val="en-US"/>
              </w:rPr>
            </w:pPr>
          </w:p>
        </w:tc>
        <w:tc>
          <w:tcPr>
            <w:tcW w:w="4615" w:type="dxa"/>
          </w:tcPr>
          <w:p w14:paraId="6F931B05" w14:textId="39BDCF7D" w:rsidR="00FA5B2C" w:rsidRDefault="00FA5B2C" w:rsidP="002D3E5C"/>
        </w:tc>
      </w:tr>
      <w:tr w:rsidR="00FA5B2C" w14:paraId="7228958B" w14:textId="77777777" w:rsidTr="002D3E5C">
        <w:tc>
          <w:tcPr>
            <w:tcW w:w="1271" w:type="dxa"/>
          </w:tcPr>
          <w:p w14:paraId="52B9930C" w14:textId="77777777" w:rsidR="00FA5B2C" w:rsidRDefault="00FA5B2C" w:rsidP="002D3E5C">
            <w:proofErr w:type="spellStart"/>
            <w:r w:rsidRPr="007D29C5">
              <w:rPr>
                <w:lang w:val="en-US"/>
              </w:rPr>
              <w:t>refid</w:t>
            </w:r>
            <w:proofErr w:type="spellEnd"/>
          </w:p>
        </w:tc>
        <w:tc>
          <w:tcPr>
            <w:tcW w:w="2410" w:type="dxa"/>
          </w:tcPr>
          <w:p w14:paraId="344B14FE" w14:textId="77777777" w:rsidR="00FA5B2C" w:rsidRPr="00A0561E" w:rsidRDefault="00FA5B2C" w:rsidP="002D3E5C">
            <w:pPr>
              <w:rPr>
                <w:b/>
              </w:rPr>
            </w:pPr>
          </w:p>
        </w:tc>
        <w:tc>
          <w:tcPr>
            <w:tcW w:w="4615" w:type="dxa"/>
          </w:tcPr>
          <w:p w14:paraId="3F7121C0" w14:textId="41CDD24A" w:rsidR="00FA5B2C" w:rsidRPr="007D29C5" w:rsidRDefault="00FA5B2C" w:rsidP="002D3E5C"/>
        </w:tc>
      </w:tr>
    </w:tbl>
    <w:p w14:paraId="140B942F" w14:textId="77777777" w:rsidR="00C0743A" w:rsidRPr="00F7751D" w:rsidRDefault="00C0743A" w:rsidP="00C0743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A5B2C" w:rsidRPr="00FF3ADF" w14:paraId="2070B44E" w14:textId="77777777" w:rsidTr="002D3E5C">
        <w:tc>
          <w:tcPr>
            <w:tcW w:w="1980" w:type="dxa"/>
          </w:tcPr>
          <w:p w14:paraId="397F65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316" w:type="dxa"/>
          </w:tcPr>
          <w:p w14:paraId="675E1C4D" w14:textId="77777777" w:rsidR="00FA5B2C" w:rsidRPr="00FF3ADF" w:rsidRDefault="00FA5B2C" w:rsidP="002D3E5C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A5B2C" w14:paraId="77571D68" w14:textId="77777777" w:rsidTr="002D3E5C">
        <w:tc>
          <w:tcPr>
            <w:tcW w:w="1980" w:type="dxa"/>
            <w:vAlign w:val="center"/>
          </w:tcPr>
          <w:p w14:paraId="1EC1D14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6316" w:type="dxa"/>
            <w:vAlign w:val="center"/>
          </w:tcPr>
          <w:p w14:paraId="0C8577F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A5B2C" w14:paraId="67395E85" w14:textId="77777777" w:rsidTr="002D3E5C">
        <w:tc>
          <w:tcPr>
            <w:tcW w:w="1980" w:type="dxa"/>
            <w:vAlign w:val="center"/>
          </w:tcPr>
          <w:p w14:paraId="64101C36" w14:textId="77777777" w:rsidR="00FA5B2C" w:rsidRDefault="00FA5B2C" w:rsidP="002D3E5C">
            <w:pPr>
              <w:spacing w:after="60"/>
            </w:pPr>
            <w:proofErr w:type="spellStart"/>
            <w:r w:rsidRPr="00C30E96">
              <w:t>clientID</w:t>
            </w:r>
            <w:proofErr w:type="spellEnd"/>
          </w:p>
        </w:tc>
        <w:tc>
          <w:tcPr>
            <w:tcW w:w="6316" w:type="dxa"/>
            <w:vAlign w:val="center"/>
          </w:tcPr>
          <w:p w14:paraId="59172027" w14:textId="77777777" w:rsidR="00FA5B2C" w:rsidRPr="00D62984" w:rsidRDefault="00FA5B2C" w:rsidP="002D3E5C">
            <w:pPr>
              <w:spacing w:after="60"/>
              <w:rPr>
                <w:b/>
                <w:bCs/>
              </w:rPr>
            </w:pPr>
            <w:r w:rsidRPr="00D62984">
              <w:rPr>
                <w:b/>
                <w:bCs/>
              </w:rPr>
              <w:t xml:space="preserve">Το πεδίο αυτό θα πρέπει να το χρησιμοποιήσετε σε κάθε </w:t>
            </w:r>
            <w:r w:rsidRPr="00D62984">
              <w:rPr>
                <w:b/>
                <w:bCs/>
                <w:lang w:val="en-US"/>
              </w:rPr>
              <w:t>web</w:t>
            </w:r>
            <w:r w:rsidRPr="00D62984">
              <w:rPr>
                <w:b/>
                <w:bCs/>
              </w:rPr>
              <w:t xml:space="preserve"> </w:t>
            </w:r>
            <w:r w:rsidRPr="00D62984">
              <w:rPr>
                <w:b/>
                <w:bCs/>
                <w:lang w:val="en-US"/>
              </w:rPr>
              <w:t>service</w:t>
            </w:r>
            <w:r w:rsidRPr="00D62984">
              <w:rPr>
                <w:b/>
                <w:bCs/>
              </w:rPr>
              <w:t xml:space="preserve"> που θα καλέσετε.</w:t>
            </w:r>
          </w:p>
        </w:tc>
      </w:tr>
      <w:tr w:rsidR="00FA5B2C" w14:paraId="78CBB780" w14:textId="77777777" w:rsidTr="002D3E5C">
        <w:tc>
          <w:tcPr>
            <w:tcW w:w="1980" w:type="dxa"/>
            <w:vAlign w:val="center"/>
          </w:tcPr>
          <w:p w14:paraId="1EEBF2CE" w14:textId="77777777" w:rsidR="00FA5B2C" w:rsidRPr="00FB3368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slu</w:t>
            </w:r>
            <w:proofErr w:type="spellEnd"/>
          </w:p>
        </w:tc>
        <w:tc>
          <w:tcPr>
            <w:tcW w:w="6316" w:type="dxa"/>
            <w:vAlign w:val="center"/>
          </w:tcPr>
          <w:p w14:paraId="5CCE7E2F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50A6C3FA" w14:textId="77777777" w:rsidTr="002D3E5C">
        <w:tc>
          <w:tcPr>
            <w:tcW w:w="1980" w:type="dxa"/>
            <w:vAlign w:val="center"/>
          </w:tcPr>
          <w:p w14:paraId="3A4B8EF4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hyperlinks</w:t>
            </w:r>
          </w:p>
        </w:tc>
        <w:tc>
          <w:tcPr>
            <w:tcW w:w="6316" w:type="dxa"/>
            <w:vAlign w:val="center"/>
          </w:tcPr>
          <w:p w14:paraId="7FB7FE61" w14:textId="77777777" w:rsidR="00FA5B2C" w:rsidRPr="00C30E96" w:rsidRDefault="00FA5B2C" w:rsidP="002D3E5C">
            <w:pPr>
              <w:spacing w:after="60"/>
              <w:rPr>
                <w:lang w:val="en-US"/>
              </w:rPr>
            </w:pPr>
          </w:p>
        </w:tc>
      </w:tr>
      <w:tr w:rsidR="00FA5B2C" w14:paraId="65937590" w14:textId="77777777" w:rsidTr="002D3E5C">
        <w:tc>
          <w:tcPr>
            <w:tcW w:w="1980" w:type="dxa"/>
            <w:vAlign w:val="center"/>
          </w:tcPr>
          <w:p w14:paraId="28B927A9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canexport</w:t>
            </w:r>
            <w:proofErr w:type="spellEnd"/>
          </w:p>
        </w:tc>
        <w:tc>
          <w:tcPr>
            <w:tcW w:w="6316" w:type="dxa"/>
            <w:vAlign w:val="center"/>
          </w:tcPr>
          <w:p w14:paraId="62335011" w14:textId="77777777" w:rsidR="00FA5B2C" w:rsidRPr="00E337F0" w:rsidRDefault="00FA5B2C" w:rsidP="002D3E5C">
            <w:pPr>
              <w:spacing w:after="60"/>
            </w:pPr>
          </w:p>
        </w:tc>
      </w:tr>
      <w:tr w:rsidR="00FA5B2C" w14:paraId="67C3C876" w14:textId="77777777" w:rsidTr="002D3E5C">
        <w:tc>
          <w:tcPr>
            <w:tcW w:w="1980" w:type="dxa"/>
            <w:vAlign w:val="center"/>
          </w:tcPr>
          <w:p w14:paraId="651209E6" w14:textId="77777777" w:rsidR="00FA5B2C" w:rsidRPr="00E337F0" w:rsidRDefault="00FA5B2C" w:rsidP="002D3E5C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6316" w:type="dxa"/>
            <w:vAlign w:val="center"/>
          </w:tcPr>
          <w:p w14:paraId="0012AEAD" w14:textId="77777777" w:rsidR="00FA5B2C" w:rsidRDefault="00FA5B2C" w:rsidP="002D3E5C">
            <w:pPr>
              <w:spacing w:after="60"/>
            </w:pPr>
          </w:p>
        </w:tc>
      </w:tr>
      <w:tr w:rsidR="00FA5B2C" w14:paraId="06BF762D" w14:textId="77777777" w:rsidTr="002D3E5C">
        <w:tc>
          <w:tcPr>
            <w:tcW w:w="1980" w:type="dxa"/>
            <w:vAlign w:val="center"/>
          </w:tcPr>
          <w:p w14:paraId="5CEE37C0" w14:textId="77777777" w:rsidR="00FA5B2C" w:rsidRDefault="00FA5B2C" w:rsidP="002D3E5C">
            <w:pPr>
              <w:spacing w:after="60"/>
              <w:rPr>
                <w:lang w:val="en-US"/>
              </w:rPr>
            </w:pPr>
            <w:proofErr w:type="spellStart"/>
            <w:r w:rsidRPr="00D62984">
              <w:rPr>
                <w:lang w:val="en-US"/>
              </w:rPr>
              <w:t>companyinfo</w:t>
            </w:r>
            <w:proofErr w:type="spellEnd"/>
          </w:p>
        </w:tc>
        <w:tc>
          <w:tcPr>
            <w:tcW w:w="6316" w:type="dxa"/>
            <w:vAlign w:val="center"/>
          </w:tcPr>
          <w:p w14:paraId="39DDA2E8" w14:textId="77777777" w:rsidR="00FA5B2C" w:rsidRPr="00D62984" w:rsidRDefault="00FA5B2C" w:rsidP="002D3E5C">
            <w:pPr>
              <w:spacing w:after="60"/>
            </w:pPr>
            <w:r>
              <w:t>Στοιχεία εταιρείας</w:t>
            </w:r>
          </w:p>
        </w:tc>
      </w:tr>
    </w:tbl>
    <w:p w14:paraId="1527E989" w14:textId="77777777" w:rsidR="00C0743A" w:rsidRDefault="00C0743A" w:rsidP="00F340C8">
      <w:pPr>
        <w:spacing w:after="0"/>
      </w:pPr>
    </w:p>
    <w:p w14:paraId="5704FB43" w14:textId="77777777" w:rsidR="00FA5B2C" w:rsidRPr="008A5E6D" w:rsidRDefault="00FA5B2C" w:rsidP="00FA5B2C">
      <w:r w:rsidRPr="008A5E6D">
        <w:t xml:space="preserve">Αν λοιπόν στο </w:t>
      </w:r>
      <w:r w:rsidRPr="00AB221A">
        <w:rPr>
          <w:lang w:val="en-US"/>
        </w:rPr>
        <w:t>response</w:t>
      </w:r>
      <w:r w:rsidRPr="008A5E6D">
        <w:t xml:space="preserve"> λάβ</w:t>
      </w:r>
      <w:r>
        <w:t>ετε</w:t>
      </w:r>
      <w:r w:rsidRPr="008A5E6D">
        <w:t xml:space="preserve"> το </w:t>
      </w:r>
      <w:r w:rsidRPr="00AB221A">
        <w:rPr>
          <w:lang w:val="en-US"/>
        </w:rPr>
        <w:t>success</w:t>
      </w:r>
      <w:r w:rsidRPr="008A5E6D">
        <w:t xml:space="preserve"> = </w:t>
      </w:r>
      <w:r w:rsidRPr="00AB221A">
        <w:rPr>
          <w:lang w:val="en-US"/>
        </w:rPr>
        <w:t>true</w:t>
      </w:r>
      <w:r w:rsidRPr="008A5E6D">
        <w:t>, τότε έχε</w:t>
      </w:r>
      <w:r>
        <w:t>τε</w:t>
      </w:r>
      <w:r w:rsidRPr="008A5E6D">
        <w:t xml:space="preserve"> συνδεθεί στο </w:t>
      </w:r>
      <w:proofErr w:type="spellStart"/>
      <w:r w:rsidRPr="00AB221A">
        <w:rPr>
          <w:lang w:val="en-US"/>
        </w:rPr>
        <w:t>SoftOne</w:t>
      </w:r>
      <w:proofErr w:type="spellEnd"/>
      <w:r w:rsidRPr="008A5E6D">
        <w:t xml:space="preserve"> και μπορ</w:t>
      </w:r>
      <w:r>
        <w:t>είτε</w:t>
      </w:r>
      <w:r w:rsidRPr="008A5E6D">
        <w:t xml:space="preserve"> να προχωρήσε</w:t>
      </w:r>
      <w:r>
        <w:t>τε</w:t>
      </w:r>
      <w:r w:rsidRPr="008A5E6D">
        <w:t xml:space="preserve"> στις επόμενες κλήσεις που θέλε</w:t>
      </w:r>
      <w:r>
        <w:t>τε</w:t>
      </w:r>
      <w:r w:rsidRPr="008A5E6D">
        <w:t>.</w:t>
      </w:r>
    </w:p>
    <w:p w14:paraId="75281DE4" w14:textId="77777777" w:rsidR="00FA5B2C" w:rsidRPr="008A5E6D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>Πρέπει να α</w:t>
      </w:r>
      <w:r w:rsidRPr="008A5E6D">
        <w:rPr>
          <w:b/>
        </w:rPr>
        <w:t>ποθηκεύ</w:t>
      </w:r>
      <w:r>
        <w:rPr>
          <w:b/>
        </w:rPr>
        <w:t>σ</w:t>
      </w:r>
      <w:r w:rsidRPr="008A5E6D">
        <w:rPr>
          <w:b/>
        </w:rPr>
        <w:t>ε</w:t>
      </w:r>
      <w:r>
        <w:rPr>
          <w:b/>
        </w:rPr>
        <w:t>τε</w:t>
      </w:r>
      <w:r w:rsidRPr="008A5E6D">
        <w:rPr>
          <w:b/>
        </w:rPr>
        <w:t xml:space="preserve"> το </w:t>
      </w:r>
      <w:proofErr w:type="spellStart"/>
      <w:r w:rsidRPr="00AB221A">
        <w:rPr>
          <w:b/>
          <w:lang w:val="en-US"/>
        </w:rPr>
        <w:t>clientID</w:t>
      </w:r>
      <w:proofErr w:type="spellEnd"/>
      <w:r w:rsidRPr="008A5E6D">
        <w:rPr>
          <w:b/>
        </w:rPr>
        <w:t xml:space="preserve"> που επέστρεψε η </w:t>
      </w:r>
      <w:r w:rsidRPr="00AB221A">
        <w:rPr>
          <w:b/>
          <w:lang w:val="en-US"/>
        </w:rPr>
        <w:t>Authenticate</w:t>
      </w:r>
      <w:r w:rsidRPr="008A5E6D">
        <w:rPr>
          <w:b/>
        </w:rPr>
        <w:t xml:space="preserve"> γιατί θα το χρειαστ</w:t>
      </w:r>
      <w:r>
        <w:rPr>
          <w:b/>
        </w:rPr>
        <w:t>είτε</w:t>
      </w:r>
      <w:r w:rsidRPr="008A5E6D">
        <w:rPr>
          <w:b/>
        </w:rPr>
        <w:t xml:space="preserve"> σε κάθε επόμενο </w:t>
      </w:r>
      <w:r w:rsidRPr="00AB221A">
        <w:rPr>
          <w:b/>
          <w:lang w:val="en-US"/>
        </w:rPr>
        <w:t>request</w:t>
      </w:r>
      <w:r w:rsidRPr="008A5E6D">
        <w:rPr>
          <w:b/>
        </w:rPr>
        <w:t xml:space="preserve"> που θα κάν</w:t>
      </w:r>
      <w:r>
        <w:rPr>
          <w:b/>
        </w:rPr>
        <w:t>ετ</w:t>
      </w:r>
      <w:r w:rsidRPr="008A5E6D">
        <w:rPr>
          <w:b/>
        </w:rPr>
        <w:t>ε.</w:t>
      </w:r>
    </w:p>
    <w:p w14:paraId="3297DDC6" w14:textId="4D7769F2" w:rsidR="00FA5B2C" w:rsidRPr="00FA5B2C" w:rsidRDefault="00FA5B2C" w:rsidP="00FA5B2C">
      <w:pPr>
        <w:rPr>
          <w:b/>
        </w:rPr>
      </w:pPr>
      <w:r w:rsidRPr="008A5E6D">
        <w:rPr>
          <w:b/>
          <w:u w:val="single"/>
        </w:rPr>
        <w:t>ΠΡΟΣΟΧΗ</w:t>
      </w:r>
      <w:r w:rsidRPr="008A5E6D">
        <w:rPr>
          <w:b/>
        </w:rPr>
        <w:t xml:space="preserve">: </w:t>
      </w:r>
      <w:r>
        <w:rPr>
          <w:b/>
        </w:rPr>
        <w:t xml:space="preserve">Ο συγκεκριμένος τρόπος σύνδεσης στο </w:t>
      </w:r>
      <w:proofErr w:type="spellStart"/>
      <w:r>
        <w:rPr>
          <w:b/>
          <w:lang w:val="en-US"/>
        </w:rPr>
        <w:t>SoftOne</w:t>
      </w:r>
      <w:proofErr w:type="spellEnd"/>
      <w:r w:rsidRPr="00FA5B2C">
        <w:rPr>
          <w:b/>
        </w:rPr>
        <w:t xml:space="preserve"> </w:t>
      </w:r>
      <w:r>
        <w:rPr>
          <w:b/>
        </w:rPr>
        <w:t xml:space="preserve">δεν προτείνεται. Αν παρόλα αυτά τον χρησιμοποιήσετε, θα πρέπει να ορίστε στις παραμέτρους του συστήματός σας τα πεδία </w:t>
      </w:r>
      <w:r>
        <w:rPr>
          <w:b/>
          <w:lang w:val="en-US"/>
        </w:rPr>
        <w:t>company</w:t>
      </w:r>
      <w:r w:rsidRPr="00FA5B2C">
        <w:rPr>
          <w:b/>
        </w:rPr>
        <w:t xml:space="preserve">, </w:t>
      </w:r>
      <w:r>
        <w:rPr>
          <w:b/>
          <w:lang w:val="en-US"/>
        </w:rPr>
        <w:t>branch</w:t>
      </w:r>
      <w:r w:rsidRPr="00FA5B2C">
        <w:rPr>
          <w:b/>
        </w:rPr>
        <w:t xml:space="preserve">, </w:t>
      </w:r>
      <w:r>
        <w:rPr>
          <w:b/>
          <w:lang w:val="en-US"/>
        </w:rPr>
        <w:t>module</w:t>
      </w:r>
      <w:r w:rsidRPr="00FA5B2C">
        <w:rPr>
          <w:b/>
        </w:rPr>
        <w:t xml:space="preserve"> και </w:t>
      </w:r>
      <w:proofErr w:type="spellStart"/>
      <w:r w:rsidRPr="00FA5B2C">
        <w:rPr>
          <w:b/>
        </w:rPr>
        <w:t>refid</w:t>
      </w:r>
      <w:proofErr w:type="spellEnd"/>
      <w:r w:rsidRPr="00FA5B2C">
        <w:rPr>
          <w:b/>
        </w:rPr>
        <w:t>.</w:t>
      </w:r>
    </w:p>
    <w:p w14:paraId="7136E12F" w14:textId="77777777" w:rsidR="00FA5B2C" w:rsidRDefault="00FA5B2C">
      <w:pPr>
        <w:spacing w:after="160" w:line="259" w:lineRule="auto"/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FA5B2C" w14:paraId="799540FF" w14:textId="77777777" w:rsidTr="002D3E5C">
        <w:tc>
          <w:tcPr>
            <w:tcW w:w="8296" w:type="dxa"/>
            <w:gridSpan w:val="2"/>
            <w:vAlign w:val="center"/>
          </w:tcPr>
          <w:p w14:paraId="36AF2E70" w14:textId="77777777" w:rsidR="00FA5B2C" w:rsidRPr="007D29C5" w:rsidRDefault="00FA5B2C" w:rsidP="002D3E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FA5B2C" w14:paraId="22EC0EA5" w14:textId="77777777" w:rsidTr="005117EA">
        <w:tc>
          <w:tcPr>
            <w:tcW w:w="3256" w:type="dxa"/>
            <w:vAlign w:val="center"/>
          </w:tcPr>
          <w:p w14:paraId="6DEB6D52" w14:textId="77777777" w:rsidR="00FA5B2C" w:rsidRPr="00385D6A" w:rsidRDefault="00FA5B2C" w:rsidP="002D3E5C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040" w:type="dxa"/>
            <w:vAlign w:val="center"/>
          </w:tcPr>
          <w:p w14:paraId="7BCDD833" w14:textId="77777777" w:rsidR="00FA5B2C" w:rsidRPr="00385D6A" w:rsidRDefault="00FA5B2C" w:rsidP="002D3E5C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FA5B2C" w14:paraId="10AFB3F4" w14:textId="77777777" w:rsidTr="005117EA">
        <w:tc>
          <w:tcPr>
            <w:tcW w:w="3256" w:type="dxa"/>
            <w:vAlign w:val="center"/>
          </w:tcPr>
          <w:p w14:paraId="58DFF51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22CA0E5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3C949557" w14:textId="64384F01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3208DE" w14:textId="3D2F30D9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98AF375" w14:textId="5961F183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2AA9BEF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062CDDC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0245708B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3CFB3606" w14:textId="176A8122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25A648B4" w14:textId="0C54607F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04EB802E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59A1145D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"success": true,</w:t>
            </w:r>
          </w:p>
          <w:p w14:paraId="139721B5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clientID</w:t>
            </w:r>
            <w:proofErr w:type="spellEnd"/>
            <w:r w:rsidRPr="00724CC5">
              <w:rPr>
                <w:bCs/>
                <w:lang w:val="en-US"/>
              </w:rPr>
              <w:t>": "9J</w:t>
            </w:r>
            <w:proofErr w:type="gramStart"/>
            <w:r w:rsidRPr="00724CC5">
              <w:rPr>
                <w:bCs/>
                <w:lang w:val="en-US"/>
              </w:rPr>
              <w:t>8..</w:t>
            </w:r>
            <w:proofErr w:type="gramEnd"/>
            <w:r w:rsidRPr="00724CC5">
              <w:rPr>
                <w:bCs/>
                <w:lang w:val="en-US"/>
              </w:rPr>
              <w:t>b91",</w:t>
            </w:r>
          </w:p>
          <w:p w14:paraId="27F4E224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"s1u": 1,</w:t>
            </w:r>
          </w:p>
          <w:p w14:paraId="78943A32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"hyperlinks": 1,</w:t>
            </w:r>
          </w:p>
          <w:p w14:paraId="69897610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canexport</w:t>
            </w:r>
            <w:proofErr w:type="spellEnd"/>
            <w:r w:rsidRPr="00724CC5">
              <w:rPr>
                <w:bCs/>
                <w:lang w:val="en-US"/>
              </w:rPr>
              <w:t>": 1,</w:t>
            </w:r>
          </w:p>
          <w:p w14:paraId="59834536" w14:textId="77777777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"image": "",</w:t>
            </w:r>
          </w:p>
          <w:p w14:paraId="1C031D0F" w14:textId="0220C8ED" w:rsidR="00724CC5" w:rsidRPr="00724CC5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companyinfo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 w:rsidR="00485764"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C0E6E71" w14:textId="3E7E8644" w:rsidR="00FA5B2C" w:rsidRPr="00385D6A" w:rsidRDefault="00724CC5" w:rsidP="00724CC5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</w:tr>
      <w:tr w:rsidR="00FA5B2C" w14:paraId="79C0F088" w14:textId="77777777" w:rsidTr="005117EA">
        <w:tc>
          <w:tcPr>
            <w:tcW w:w="3256" w:type="dxa"/>
            <w:vAlign w:val="center"/>
          </w:tcPr>
          <w:p w14:paraId="6A1A705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135577C1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50DFE40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83BD43C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A49C6A7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2B56F21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4192857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2D17250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6BF3A473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49EB2355" w14:textId="7CF8D11A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5CB74C98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7F023F7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"success": false,</w:t>
            </w:r>
          </w:p>
          <w:p w14:paraId="144935FC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-2,</w:t>
            </w:r>
          </w:p>
          <w:p w14:paraId="57A8CD4D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"error": "Authenticate fails due to invalid credentials."</w:t>
            </w:r>
          </w:p>
          <w:p w14:paraId="01D8EB21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  <w:tr w:rsidR="00FA5B2C" w14:paraId="5C29F82A" w14:textId="77777777" w:rsidTr="005117EA">
        <w:tc>
          <w:tcPr>
            <w:tcW w:w="3256" w:type="dxa"/>
            <w:vAlign w:val="center"/>
          </w:tcPr>
          <w:p w14:paraId="30271C20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{</w:t>
            </w:r>
          </w:p>
          <w:p w14:paraId="676ECA4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"service": "login",</w:t>
            </w:r>
          </w:p>
          <w:p w14:paraId="2052A052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"username":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1CDD28CE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"password":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6B733775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  "</w:t>
            </w:r>
            <w:proofErr w:type="spellStart"/>
            <w:r w:rsidRPr="00724CC5">
              <w:rPr>
                <w:bCs/>
                <w:lang w:val="en-US"/>
              </w:rPr>
              <w:t>appId</w:t>
            </w:r>
            <w:proofErr w:type="spellEnd"/>
            <w:r w:rsidRPr="00724CC5">
              <w:rPr>
                <w:bCs/>
                <w:lang w:val="en-US"/>
              </w:rPr>
              <w:t>": "</w:t>
            </w:r>
            <w:proofErr w:type="spellStart"/>
            <w:r>
              <w:rPr>
                <w:bCs/>
                <w:lang w:val="en-US"/>
              </w:rPr>
              <w:t>xxxxxx</w:t>
            </w:r>
            <w:proofErr w:type="spellEnd"/>
            <w:r w:rsidRPr="00724CC5">
              <w:rPr>
                <w:bCs/>
                <w:lang w:val="en-US"/>
              </w:rPr>
              <w:t>",</w:t>
            </w:r>
          </w:p>
          <w:p w14:paraId="3E236E6D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"COMPANY": "1001",</w:t>
            </w:r>
          </w:p>
          <w:p w14:paraId="70502D3A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"BRANCH": "1000",</w:t>
            </w:r>
          </w:p>
          <w:p w14:paraId="4EE3FDE9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"MODULE": "0",</w:t>
            </w:r>
          </w:p>
          <w:p w14:paraId="1B90A698" w14:textId="77777777" w:rsidR="00B9582E" w:rsidRPr="00724CC5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 xml:space="preserve">  "REFID": "</w:t>
            </w:r>
            <w:proofErr w:type="spellStart"/>
            <w:r>
              <w:rPr>
                <w:bCs/>
                <w:lang w:val="en-US"/>
              </w:rPr>
              <w:t>xxxxx</w:t>
            </w:r>
            <w:proofErr w:type="spellEnd"/>
            <w:r w:rsidRPr="00724CC5">
              <w:rPr>
                <w:bCs/>
                <w:lang w:val="en-US"/>
              </w:rPr>
              <w:t>"</w:t>
            </w:r>
          </w:p>
          <w:p w14:paraId="3D20F630" w14:textId="1753CB9F" w:rsidR="00FA5B2C" w:rsidRPr="00D62984" w:rsidRDefault="00B9582E" w:rsidP="00B9582E">
            <w:pPr>
              <w:spacing w:after="0"/>
              <w:rPr>
                <w:bCs/>
                <w:lang w:val="en-US"/>
              </w:rPr>
            </w:pPr>
            <w:r w:rsidRPr="00724CC5">
              <w:rPr>
                <w:bCs/>
                <w:lang w:val="en-US"/>
              </w:rPr>
              <w:t>}</w:t>
            </w:r>
          </w:p>
        </w:tc>
        <w:tc>
          <w:tcPr>
            <w:tcW w:w="5040" w:type="dxa"/>
            <w:vAlign w:val="center"/>
          </w:tcPr>
          <w:p w14:paraId="34916A54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{</w:t>
            </w:r>
          </w:p>
          <w:p w14:paraId="49A8D8A7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"success": false,</w:t>
            </w:r>
          </w:p>
          <w:p w14:paraId="6D8C6B16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</w:t>
            </w:r>
            <w:proofErr w:type="spellStart"/>
            <w:r w:rsidRPr="00D62984">
              <w:rPr>
                <w:bCs/>
                <w:lang w:val="en-US"/>
              </w:rPr>
              <w:t>errorcode</w:t>
            </w:r>
            <w:proofErr w:type="spellEnd"/>
            <w:r w:rsidRPr="00D62984">
              <w:rPr>
                <w:bCs/>
                <w:lang w:val="en-US"/>
              </w:rPr>
              <w:t>": -6,</w:t>
            </w:r>
          </w:p>
          <w:p w14:paraId="3EF524D3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 xml:space="preserve">    "error": "Invalid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 xml:space="preserve">. Ensure that your request includes a valid </w:t>
            </w:r>
            <w:proofErr w:type="spellStart"/>
            <w:r w:rsidRPr="00D62984">
              <w:rPr>
                <w:bCs/>
                <w:lang w:val="en-US"/>
              </w:rPr>
              <w:t>AppId</w:t>
            </w:r>
            <w:proofErr w:type="spellEnd"/>
            <w:r w:rsidRPr="00D62984">
              <w:rPr>
                <w:bCs/>
                <w:lang w:val="en-US"/>
              </w:rPr>
              <w:t>"</w:t>
            </w:r>
          </w:p>
          <w:p w14:paraId="5D9299FA" w14:textId="77777777" w:rsidR="00FA5B2C" w:rsidRPr="00D62984" w:rsidRDefault="00FA5B2C" w:rsidP="002D3E5C">
            <w:pPr>
              <w:spacing w:after="0"/>
              <w:rPr>
                <w:bCs/>
                <w:lang w:val="en-US"/>
              </w:rPr>
            </w:pPr>
            <w:r w:rsidRPr="00D62984">
              <w:rPr>
                <w:bCs/>
                <w:lang w:val="en-US"/>
              </w:rPr>
              <w:t>}</w:t>
            </w:r>
          </w:p>
        </w:tc>
      </w:tr>
    </w:tbl>
    <w:p w14:paraId="62461C0E" w14:textId="77777777" w:rsidR="00FA5B2C" w:rsidRDefault="00FA5B2C" w:rsidP="00F340C8">
      <w:pPr>
        <w:spacing w:after="0"/>
      </w:pPr>
    </w:p>
    <w:p w14:paraId="15C56AD5" w14:textId="38333CC9" w:rsidR="0015393D" w:rsidRPr="00B9552F" w:rsidRDefault="0015393D" w:rsidP="0015393D">
      <w:pPr>
        <w:pStyle w:val="Heading2"/>
      </w:pPr>
      <w:bookmarkStart w:id="6" w:name="_Toc48751072"/>
      <w:bookmarkStart w:id="7" w:name="_Toc149920033"/>
      <w:r>
        <w:rPr>
          <w:lang w:val="en-US"/>
        </w:rPr>
        <w:t xml:space="preserve">Web Service </w:t>
      </w:r>
      <w:r>
        <w:t>Αναζήτησης Δεδομένων</w:t>
      </w:r>
      <w:bookmarkEnd w:id="7"/>
    </w:p>
    <w:p w14:paraId="51A03070" w14:textId="42B8A616" w:rsidR="0015393D" w:rsidRDefault="0015393D" w:rsidP="0015393D">
      <w:pPr>
        <w:jc w:val="left"/>
      </w:pPr>
      <w:r>
        <w:t xml:space="preserve">Για να αναζητήσετε δεδομένα 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24D63B3E" w14:textId="77777777" w:rsidTr="00786C00">
        <w:tc>
          <w:tcPr>
            <w:tcW w:w="1271" w:type="dxa"/>
            <w:vAlign w:val="center"/>
          </w:tcPr>
          <w:p w14:paraId="096F2856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086B1116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0E7B220E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C15EC1B" w14:textId="77777777" w:rsidTr="00786C00">
        <w:tc>
          <w:tcPr>
            <w:tcW w:w="1271" w:type="dxa"/>
            <w:vAlign w:val="center"/>
          </w:tcPr>
          <w:p w14:paraId="49AB904A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55CB4DC2" w14:textId="51CCD53E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7372F460" w14:textId="199E69FD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68C69563" w14:textId="77777777" w:rsidTr="00786C00">
        <w:tc>
          <w:tcPr>
            <w:tcW w:w="1271" w:type="dxa"/>
            <w:vAlign w:val="center"/>
          </w:tcPr>
          <w:p w14:paraId="100F8A93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3F43D6CF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28949FE3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183E9DB6" w14:textId="77777777" w:rsidTr="00786C00">
        <w:tc>
          <w:tcPr>
            <w:tcW w:w="1271" w:type="dxa"/>
            <w:vAlign w:val="center"/>
          </w:tcPr>
          <w:p w14:paraId="255DF393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20560481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1EF781E3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4DEAD04E" w14:textId="77777777" w:rsidTr="00786C00">
        <w:tc>
          <w:tcPr>
            <w:tcW w:w="8296" w:type="dxa"/>
            <w:gridSpan w:val="3"/>
            <w:vAlign w:val="center"/>
          </w:tcPr>
          <w:p w14:paraId="35350418" w14:textId="77777777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</w:tbl>
    <w:p w14:paraId="39766361" w14:textId="77777777" w:rsidR="0015393D" w:rsidRDefault="0015393D" w:rsidP="0015393D">
      <w:pPr>
        <w:spacing w:after="0"/>
      </w:pPr>
    </w:p>
    <w:p w14:paraId="0DCF47F3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29F1CCEC" w14:textId="77777777" w:rsidTr="00786C00">
        <w:tc>
          <w:tcPr>
            <w:tcW w:w="1271" w:type="dxa"/>
            <w:vAlign w:val="center"/>
          </w:tcPr>
          <w:p w14:paraId="6407E2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lastRenderedPageBreak/>
              <w:t>Πεδίο</w:t>
            </w:r>
          </w:p>
        </w:tc>
        <w:tc>
          <w:tcPr>
            <w:tcW w:w="7025" w:type="dxa"/>
            <w:vAlign w:val="center"/>
          </w:tcPr>
          <w:p w14:paraId="1D7EF10A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1096ED2" w14:textId="77777777" w:rsidTr="00786C00">
        <w:tc>
          <w:tcPr>
            <w:tcW w:w="1271" w:type="dxa"/>
            <w:vAlign w:val="center"/>
          </w:tcPr>
          <w:p w14:paraId="3C4F4DBB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4965CA29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05EDE565" w14:textId="77777777" w:rsidTr="00786C00">
        <w:tc>
          <w:tcPr>
            <w:tcW w:w="1271" w:type="dxa"/>
            <w:vAlign w:val="center"/>
          </w:tcPr>
          <w:p w14:paraId="41ED45A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46960FEE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393F57A5" w14:textId="77777777" w:rsidTr="00786C00">
        <w:tc>
          <w:tcPr>
            <w:tcW w:w="1271" w:type="dxa"/>
            <w:vAlign w:val="center"/>
          </w:tcPr>
          <w:p w14:paraId="1286158E" w14:textId="77777777" w:rsidR="0015393D" w:rsidRPr="00FB3368" w:rsidRDefault="0015393D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3CF5B576" w14:textId="77777777" w:rsidR="0015393D" w:rsidRPr="00FB194A" w:rsidRDefault="0015393D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15393D" w14:paraId="07A059DB" w14:textId="77777777" w:rsidTr="00786C00">
        <w:tc>
          <w:tcPr>
            <w:tcW w:w="1271" w:type="dxa"/>
            <w:vAlign w:val="center"/>
          </w:tcPr>
          <w:p w14:paraId="4E121E5F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2823FCA7" w14:textId="1EDDEFCC" w:rsidR="0015393D" w:rsidRPr="00FB194A" w:rsidRDefault="0015393D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τα δεδομένα. που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2DA3C91A" w14:textId="43451E6E" w:rsidR="0015393D" w:rsidRDefault="0015393D" w:rsidP="0015393D">
      <w:pPr>
        <w:spacing w:after="0"/>
      </w:pPr>
    </w:p>
    <w:p w14:paraId="4DAD3A13" w14:textId="731F950F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41AC726E" w14:textId="19D215CE" w:rsidR="0015393D" w:rsidRPr="00B9552F" w:rsidRDefault="0015393D" w:rsidP="0015393D">
      <w:pPr>
        <w:pStyle w:val="Heading2"/>
      </w:pPr>
      <w:bookmarkStart w:id="8" w:name="_Toc149920034"/>
      <w:r>
        <w:rPr>
          <w:lang w:val="en-US"/>
        </w:rPr>
        <w:t xml:space="preserve">Web Service </w:t>
      </w:r>
      <w:r>
        <w:t>Εισαγωγής Δεδομένων</w:t>
      </w:r>
      <w:bookmarkEnd w:id="8"/>
    </w:p>
    <w:p w14:paraId="0FAEB89C" w14:textId="4055692A" w:rsidR="0015393D" w:rsidRDefault="0015393D" w:rsidP="0015393D">
      <w:pPr>
        <w:jc w:val="left"/>
      </w:pPr>
      <w:r>
        <w:t xml:space="preserve">Για να εισάγετε δεδομένα </w:t>
      </w:r>
      <w:r w:rsidR="00505CD0">
        <w:t xml:space="preserve">στο </w:t>
      </w:r>
      <w:proofErr w:type="spellStart"/>
      <w:r w:rsidR="00505CD0">
        <w:rPr>
          <w:lang w:val="en-US"/>
        </w:rPr>
        <w:t>SoftOne</w:t>
      </w:r>
      <w:proofErr w:type="spellEnd"/>
      <w:r w:rsidR="00505CD0" w:rsidRPr="00505CD0">
        <w:t xml:space="preserve"> </w:t>
      </w:r>
      <w:r>
        <w:t xml:space="preserve">θα πρέπει να καλέσετε το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</w:t>
      </w:r>
      <w:r>
        <w:t xml:space="preserve"> στο </w:t>
      </w:r>
      <w:r>
        <w:rPr>
          <w:lang w:val="en-US"/>
        </w:rPr>
        <w:t>Additional</w:t>
      </w:r>
      <w:r w:rsidRPr="00991E4F">
        <w:t xml:space="preserve"> </w:t>
      </w:r>
      <w:r>
        <w:rPr>
          <w:lang w:val="en-US"/>
        </w:rPr>
        <w:t>Endpoint</w:t>
      </w:r>
      <w:r w:rsidRPr="00991E4F">
        <w:t xml:space="preserve"> </w:t>
      </w:r>
      <w:r>
        <w:t>που σας έχει δοθεί</w:t>
      </w:r>
      <w:r w:rsidRPr="00991E4F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15393D" w:rsidRPr="00A0561E" w14:paraId="58F99CA3" w14:textId="77777777" w:rsidTr="00786C00">
        <w:tc>
          <w:tcPr>
            <w:tcW w:w="1271" w:type="dxa"/>
            <w:vAlign w:val="center"/>
          </w:tcPr>
          <w:p w14:paraId="3CECF98F" w14:textId="77777777" w:rsidR="0015393D" w:rsidRPr="00A0561E" w:rsidRDefault="0015393D" w:rsidP="00786C00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A2EC853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1FC80F24" w14:textId="77777777" w:rsidR="0015393D" w:rsidRPr="00A0561E" w:rsidRDefault="0015393D" w:rsidP="00786C00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15393D" w:rsidRPr="0015393D" w14:paraId="1B380FA2" w14:textId="77777777" w:rsidTr="00786C00">
        <w:tc>
          <w:tcPr>
            <w:tcW w:w="1271" w:type="dxa"/>
            <w:vAlign w:val="center"/>
          </w:tcPr>
          <w:p w14:paraId="7AFAFAC5" w14:textId="77777777" w:rsidR="0015393D" w:rsidRPr="00991E4F" w:rsidRDefault="0015393D" w:rsidP="00786C00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09734471" w14:textId="77777777" w:rsidR="0015393D" w:rsidRPr="00991E4F" w:rsidRDefault="0015393D" w:rsidP="00786C00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&lt;Web Service Name&gt;</w:t>
            </w:r>
          </w:p>
        </w:tc>
        <w:tc>
          <w:tcPr>
            <w:tcW w:w="4615" w:type="dxa"/>
            <w:vAlign w:val="center"/>
          </w:tcPr>
          <w:p w14:paraId="261553AE" w14:textId="77777777" w:rsidR="0015393D" w:rsidRPr="0015393D" w:rsidRDefault="0015393D" w:rsidP="00786C00">
            <w:pPr>
              <w:rPr>
                <w:bCs/>
              </w:rPr>
            </w:pPr>
            <w:r>
              <w:rPr>
                <w:bCs/>
              </w:rPr>
              <w:t>Το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web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  <w:lang w:val="en-US"/>
              </w:rPr>
              <w:t>service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που</w:t>
            </w:r>
            <w:r w:rsidRPr="0015393D">
              <w:rPr>
                <w:bCs/>
              </w:rPr>
              <w:t xml:space="preserve"> </w:t>
            </w:r>
            <w:r>
              <w:rPr>
                <w:bCs/>
              </w:rPr>
              <w:t>θέλετε να καλέσετε.</w:t>
            </w:r>
          </w:p>
        </w:tc>
      </w:tr>
      <w:tr w:rsidR="0015393D" w14:paraId="223C458B" w14:textId="77777777" w:rsidTr="00786C00">
        <w:tc>
          <w:tcPr>
            <w:tcW w:w="1271" w:type="dxa"/>
            <w:vAlign w:val="center"/>
          </w:tcPr>
          <w:p w14:paraId="50BC7006" w14:textId="77777777" w:rsidR="0015393D" w:rsidRPr="00991E4F" w:rsidRDefault="0015393D" w:rsidP="00786C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8227C88" w14:textId="77777777" w:rsidR="0015393D" w:rsidRPr="00A0561E" w:rsidRDefault="0015393D" w:rsidP="00786C0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0E104BE5" w14:textId="77777777" w:rsidR="0015393D" w:rsidRDefault="0015393D" w:rsidP="00786C00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15393D" w14:paraId="4B5C2245" w14:textId="77777777" w:rsidTr="00786C00">
        <w:tc>
          <w:tcPr>
            <w:tcW w:w="1271" w:type="dxa"/>
            <w:vAlign w:val="center"/>
          </w:tcPr>
          <w:p w14:paraId="7D44A58E" w14:textId="77777777" w:rsidR="0015393D" w:rsidRDefault="0015393D" w:rsidP="00786C00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4D904467" w14:textId="77777777" w:rsidR="0015393D" w:rsidRPr="00A0561E" w:rsidRDefault="0015393D" w:rsidP="00786C00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329CFB29" w14:textId="77777777" w:rsidR="0015393D" w:rsidRPr="00A0561E" w:rsidRDefault="0015393D" w:rsidP="00786C00">
            <w:pPr>
              <w:rPr>
                <w:lang w:val="en-US"/>
              </w:rPr>
            </w:pPr>
          </w:p>
        </w:tc>
      </w:tr>
      <w:tr w:rsidR="0015393D" w14:paraId="7226F836" w14:textId="77777777" w:rsidTr="00786C00">
        <w:tc>
          <w:tcPr>
            <w:tcW w:w="8296" w:type="dxa"/>
            <w:gridSpan w:val="3"/>
            <w:vAlign w:val="center"/>
          </w:tcPr>
          <w:p w14:paraId="289B8AC2" w14:textId="48532CEB" w:rsidR="0015393D" w:rsidRPr="00F7751D" w:rsidRDefault="0015393D" w:rsidP="00786C00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</w:t>
            </w:r>
            <w:r w:rsidRPr="00F7751D">
              <w:rPr>
                <w:b/>
                <w:bCs/>
              </w:rPr>
              <w:t xml:space="preserve">ΓΙΑ </w:t>
            </w:r>
            <w:r w:rsidR="00505CD0">
              <w:rPr>
                <w:b/>
                <w:bCs/>
              </w:rPr>
              <w:t>ΕΙΣΑΓΩΓΗ ΔΕΔΟΜΕΝΩΝ</w:t>
            </w:r>
          </w:p>
        </w:tc>
      </w:tr>
    </w:tbl>
    <w:p w14:paraId="5C0D113F" w14:textId="77777777" w:rsidR="0015393D" w:rsidRDefault="0015393D" w:rsidP="0015393D">
      <w:pPr>
        <w:spacing w:after="0"/>
      </w:pPr>
    </w:p>
    <w:p w14:paraId="7C5B91CC" w14:textId="77777777" w:rsidR="0015393D" w:rsidRPr="00F7751D" w:rsidRDefault="0015393D" w:rsidP="0015393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5393D" w:rsidRPr="00FF3ADF" w14:paraId="1B90A88A" w14:textId="77777777" w:rsidTr="00786C00">
        <w:tc>
          <w:tcPr>
            <w:tcW w:w="1271" w:type="dxa"/>
            <w:vAlign w:val="center"/>
          </w:tcPr>
          <w:p w14:paraId="5FF53F3C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5E87D203" w14:textId="77777777" w:rsidR="0015393D" w:rsidRPr="00FF3ADF" w:rsidRDefault="0015393D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15393D" w14:paraId="6B21BDE5" w14:textId="77777777" w:rsidTr="00786C00">
        <w:tc>
          <w:tcPr>
            <w:tcW w:w="1271" w:type="dxa"/>
            <w:vAlign w:val="center"/>
          </w:tcPr>
          <w:p w14:paraId="179E7BBE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35FDF80C" w14:textId="77777777" w:rsidR="0015393D" w:rsidRPr="00C30E96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15393D" w14:paraId="654B4986" w14:textId="77777777" w:rsidTr="00786C00">
        <w:tc>
          <w:tcPr>
            <w:tcW w:w="1271" w:type="dxa"/>
            <w:vAlign w:val="center"/>
          </w:tcPr>
          <w:p w14:paraId="087EFCB8" w14:textId="77777777" w:rsidR="0015393D" w:rsidRPr="00FB194A" w:rsidRDefault="0015393D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0AB1E282" w14:textId="77777777" w:rsidR="0015393D" w:rsidRPr="00FB194A" w:rsidRDefault="0015393D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15393D" w14:paraId="2215B959" w14:textId="77777777" w:rsidTr="00786C00">
        <w:tc>
          <w:tcPr>
            <w:tcW w:w="1271" w:type="dxa"/>
            <w:vAlign w:val="center"/>
          </w:tcPr>
          <w:p w14:paraId="145091A5" w14:textId="6F806C93" w:rsidR="0015393D" w:rsidRPr="00FB3368" w:rsidRDefault="00505CD0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025" w:type="dxa"/>
            <w:vAlign w:val="center"/>
          </w:tcPr>
          <w:p w14:paraId="71F012FF" w14:textId="0F7271DB" w:rsidR="0015393D" w:rsidRPr="00FB194A" w:rsidRDefault="0015393D" w:rsidP="00786C00">
            <w:pPr>
              <w:spacing w:after="60"/>
            </w:pPr>
            <w:r>
              <w:t xml:space="preserve">Το </w:t>
            </w:r>
            <w:r w:rsidR="00505CD0">
              <w:rPr>
                <w:lang w:val="en-US"/>
              </w:rPr>
              <w:t>id</w:t>
            </w:r>
            <w:r w:rsidR="00505CD0" w:rsidRPr="00505CD0">
              <w:t xml:space="preserve"> </w:t>
            </w:r>
            <w:r w:rsidR="00505CD0">
              <w:t xml:space="preserve">της εγγραφής που εισάχθηκε στο </w:t>
            </w:r>
            <w:proofErr w:type="spellStart"/>
            <w:r w:rsidR="00505CD0">
              <w:rPr>
                <w:lang w:val="en-US"/>
              </w:rPr>
              <w:t>SoftOne</w:t>
            </w:r>
            <w:proofErr w:type="spellEnd"/>
            <w:r>
              <w:t>.</w:t>
            </w:r>
          </w:p>
        </w:tc>
      </w:tr>
    </w:tbl>
    <w:p w14:paraId="4F856E87" w14:textId="77777777" w:rsidR="0015393D" w:rsidRDefault="0015393D" w:rsidP="0015393D">
      <w:pPr>
        <w:spacing w:after="0"/>
      </w:pPr>
    </w:p>
    <w:p w14:paraId="4CEE14C6" w14:textId="77777777" w:rsidR="0015393D" w:rsidRPr="0015393D" w:rsidRDefault="0015393D" w:rsidP="0015393D">
      <w:pPr>
        <w:spacing w:after="0"/>
      </w:pPr>
      <w:r>
        <w:t xml:space="preserve">Τα </w:t>
      </w:r>
      <w:r>
        <w:rPr>
          <w:lang w:val="en-US"/>
        </w:rPr>
        <w:t>web</w:t>
      </w:r>
      <w:r w:rsidRPr="0015393D">
        <w:t xml:space="preserve"> </w:t>
      </w:r>
      <w:r>
        <w:rPr>
          <w:lang w:val="en-US"/>
        </w:rPr>
        <w:t>services</w:t>
      </w:r>
      <w:r w:rsidRPr="0015393D">
        <w:t xml:space="preserve"> </w:t>
      </w:r>
      <w:r>
        <w:t>που θα σας δοθούν θα προκύψουν έπειτα από τη μεταξύ μας συνεννόηση αλλά και με τον πελάτη.</w:t>
      </w:r>
    </w:p>
    <w:p w14:paraId="649FC0B3" w14:textId="77777777" w:rsidR="0015393D" w:rsidRDefault="0015393D" w:rsidP="0015393D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B0F0"/>
          <w:sz w:val="32"/>
          <w:szCs w:val="32"/>
          <w:shd w:val="clear" w:color="auto" w:fill="FFFFFF"/>
        </w:rPr>
      </w:pPr>
      <w:r>
        <w:br w:type="page"/>
      </w:r>
    </w:p>
    <w:p w14:paraId="0057F325" w14:textId="433D91A1" w:rsidR="005730F4" w:rsidRDefault="00A611AE" w:rsidP="00964DDD">
      <w:pPr>
        <w:pStyle w:val="Heading1"/>
      </w:pPr>
      <w:bookmarkStart w:id="9" w:name="_Toc149920035"/>
      <w:r>
        <w:rPr>
          <w:lang w:val="en-US"/>
        </w:rPr>
        <w:lastRenderedPageBreak/>
        <w:t>Services</w:t>
      </w:r>
      <w:bookmarkEnd w:id="9"/>
    </w:p>
    <w:p w14:paraId="2A357D1C" w14:textId="77777777" w:rsidR="00606EE3" w:rsidRPr="00D06C14" w:rsidRDefault="00606EE3" w:rsidP="00606EE3">
      <w:pPr>
        <w:pStyle w:val="Heading2"/>
      </w:pPr>
      <w:bookmarkStart w:id="10" w:name="_Toc98154626"/>
      <w:bookmarkStart w:id="11" w:name="_Toc149920036"/>
      <w:bookmarkEnd w:id="6"/>
      <w:r>
        <w:t>Προϊόντα</w:t>
      </w:r>
      <w:bookmarkEnd w:id="10"/>
      <w:bookmarkEnd w:id="11"/>
    </w:p>
    <w:p w14:paraId="610D68A5" w14:textId="77777777" w:rsidR="00606EE3" w:rsidRDefault="00606EE3" w:rsidP="00606EE3">
      <w:pPr>
        <w:pStyle w:val="Heading3"/>
      </w:pPr>
      <w:bookmarkStart w:id="12" w:name="_Toc98154627"/>
      <w:bookmarkStart w:id="13" w:name="_Toc149920037"/>
      <w:r>
        <w:t>Αναζήτηση Είδους</w:t>
      </w:r>
      <w:bookmarkEnd w:id="12"/>
      <w:bookmarkEnd w:id="13"/>
    </w:p>
    <w:p w14:paraId="2861E36E" w14:textId="77777777" w:rsidR="00606EE3" w:rsidRDefault="00606EE3" w:rsidP="007E1037">
      <w:pPr>
        <w:jc w:val="left"/>
      </w:pPr>
    </w:p>
    <w:p w14:paraId="211DFD1C" w14:textId="77777777" w:rsidR="00606EE3" w:rsidRDefault="00606EE3" w:rsidP="007E1037">
      <w:pPr>
        <w:jc w:val="left"/>
      </w:pPr>
    </w:p>
    <w:p w14:paraId="2F837404" w14:textId="4E5EACF4" w:rsidR="00991E4F" w:rsidRDefault="007E1037" w:rsidP="007E1037">
      <w:pPr>
        <w:jc w:val="left"/>
      </w:pPr>
      <w:r>
        <w:t xml:space="preserve">Για </w:t>
      </w:r>
      <w:r w:rsidR="00D95213">
        <w:t xml:space="preserve">τα προϊόντα </w:t>
      </w:r>
      <w:r>
        <w:t>πρέπει να καλέσ</w:t>
      </w:r>
      <w:r w:rsidR="00991E4F">
        <w:t>ετε</w:t>
      </w:r>
      <w:r>
        <w:t xml:space="preserve"> το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 w:rsidR="00991E4F" w:rsidRPr="00991E4F">
        <w:t>“</w:t>
      </w:r>
      <w:proofErr w:type="spellStart"/>
      <w:r w:rsidR="00D61E85" w:rsidRPr="00D61E85">
        <w:rPr>
          <w:lang w:val="en-US"/>
        </w:rPr>
        <w:t>getItems</w:t>
      </w:r>
      <w:proofErr w:type="spellEnd"/>
      <w:r w:rsidR="00991E4F" w:rsidRPr="00991E4F">
        <w:t xml:space="preserve">” </w:t>
      </w:r>
      <w:r w:rsidR="00991E4F">
        <w:t xml:space="preserve">στο </w:t>
      </w:r>
      <w:r w:rsidR="00991E4F">
        <w:rPr>
          <w:lang w:val="en-US"/>
        </w:rPr>
        <w:t>Additional</w:t>
      </w:r>
      <w:r w:rsidR="00991E4F" w:rsidRPr="00991E4F">
        <w:t xml:space="preserve"> </w:t>
      </w:r>
      <w:r w:rsidR="00991E4F">
        <w:rPr>
          <w:lang w:val="en-US"/>
        </w:rPr>
        <w:t>Endpoint</w:t>
      </w:r>
      <w:r w:rsidR="00991E4F" w:rsidRPr="00991E4F">
        <w:t xml:space="preserve"> </w:t>
      </w:r>
      <w:r w:rsidR="00991E4F">
        <w:t>που σας έχει δοθεί</w:t>
      </w:r>
      <w:r w:rsidR="00991E4F" w:rsidRPr="00991E4F">
        <w:t xml:space="preserve">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7E1037" w:rsidRPr="00A0561E" w14:paraId="29713FAF" w14:textId="77777777" w:rsidTr="00FB194A">
        <w:tc>
          <w:tcPr>
            <w:tcW w:w="1271" w:type="dxa"/>
            <w:vAlign w:val="center"/>
          </w:tcPr>
          <w:p w14:paraId="3C001FD2" w14:textId="77777777" w:rsidR="007E1037" w:rsidRPr="00A0561E" w:rsidRDefault="007E1037" w:rsidP="007D0C91">
            <w:pPr>
              <w:rPr>
                <w:b/>
              </w:rPr>
            </w:pPr>
            <w:r w:rsidRPr="00A0561E">
              <w:rPr>
                <w:b/>
              </w:rPr>
              <w:t>Πεδίο</w:t>
            </w:r>
          </w:p>
        </w:tc>
        <w:tc>
          <w:tcPr>
            <w:tcW w:w="2410" w:type="dxa"/>
            <w:vAlign w:val="center"/>
          </w:tcPr>
          <w:p w14:paraId="6BD182B2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vAlign w:val="center"/>
          </w:tcPr>
          <w:p w14:paraId="5F8FC479" w14:textId="77777777" w:rsidR="007E1037" w:rsidRPr="00A0561E" w:rsidRDefault="007E1037" w:rsidP="007D0C91">
            <w:pPr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991E4F" w:rsidRPr="00A0561E" w14:paraId="0F0D609C" w14:textId="77777777" w:rsidTr="00FB194A">
        <w:tc>
          <w:tcPr>
            <w:tcW w:w="1271" w:type="dxa"/>
            <w:vAlign w:val="center"/>
          </w:tcPr>
          <w:p w14:paraId="24C5A2FD" w14:textId="399E6817" w:rsidR="00991E4F" w:rsidRPr="00991E4F" w:rsidRDefault="00991E4F" w:rsidP="007D0C91">
            <w:pPr>
              <w:rPr>
                <w:bCs/>
                <w:lang w:val="en-US"/>
              </w:rPr>
            </w:pPr>
            <w:r w:rsidRPr="00991E4F"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vAlign w:val="center"/>
          </w:tcPr>
          <w:p w14:paraId="4D0A7763" w14:textId="6B8F7DF4" w:rsidR="00991E4F" w:rsidRPr="00991E4F" w:rsidRDefault="00757D50" w:rsidP="007D0C9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D61E85" w:rsidRPr="00D61E85">
              <w:rPr>
                <w:b/>
                <w:bCs/>
                <w:lang w:val="en-US"/>
              </w:rPr>
              <w:t>getItems</w:t>
            </w:r>
            <w:proofErr w:type="spellEnd"/>
          </w:p>
        </w:tc>
        <w:tc>
          <w:tcPr>
            <w:tcW w:w="4615" w:type="dxa"/>
            <w:vAlign w:val="center"/>
          </w:tcPr>
          <w:p w14:paraId="2592E2A3" w14:textId="65C9A854" w:rsidR="00991E4F" w:rsidRPr="00991E4F" w:rsidRDefault="00991E4F" w:rsidP="007D0C91">
            <w:pPr>
              <w:rPr>
                <w:bCs/>
              </w:rPr>
            </w:pPr>
            <w:r w:rsidRPr="00991E4F">
              <w:rPr>
                <w:bCs/>
              </w:rPr>
              <w:t>ΠΑΝΤΑ</w:t>
            </w:r>
          </w:p>
        </w:tc>
      </w:tr>
      <w:tr w:rsidR="007E1037" w14:paraId="7CACA257" w14:textId="77777777" w:rsidTr="00FB194A">
        <w:tc>
          <w:tcPr>
            <w:tcW w:w="1271" w:type="dxa"/>
            <w:vAlign w:val="center"/>
          </w:tcPr>
          <w:p w14:paraId="78A4DB5C" w14:textId="4F8795F9" w:rsidR="007E1037" w:rsidRPr="00991E4F" w:rsidRDefault="00991E4F" w:rsidP="007D0C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vAlign w:val="center"/>
          </w:tcPr>
          <w:p w14:paraId="678060DD" w14:textId="77777777" w:rsidR="007E1037" w:rsidRPr="00A0561E" w:rsidRDefault="007E1037" w:rsidP="007D0C9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Pr="00F7751D"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vAlign w:val="center"/>
          </w:tcPr>
          <w:p w14:paraId="4310F5A5" w14:textId="77777777" w:rsidR="007E1037" w:rsidRDefault="007E1037" w:rsidP="007D0C91">
            <w:r>
              <w:t>ότι</w:t>
            </w:r>
            <w:r w:rsidRPr="003F6F3D">
              <w:rPr>
                <w:lang w:val="en-US"/>
              </w:rPr>
              <w:t xml:space="preserve"> </w:t>
            </w:r>
            <w:r>
              <w:t>μας</w:t>
            </w:r>
            <w:r w:rsidRPr="003F6F3D">
              <w:rPr>
                <w:lang w:val="en-US"/>
              </w:rPr>
              <w:t xml:space="preserve"> </w:t>
            </w:r>
            <w:r>
              <w:t>επέστρεψε</w:t>
            </w:r>
            <w:r w:rsidRPr="003F6F3D">
              <w:rPr>
                <w:lang w:val="en-US"/>
              </w:rPr>
              <w:t xml:space="preserve"> </w:t>
            </w:r>
            <w:r>
              <w:t>η</w:t>
            </w:r>
            <w:r w:rsidRPr="003F6F3D">
              <w:rPr>
                <w:lang w:val="en-US"/>
              </w:rPr>
              <w:t xml:space="preserve"> </w:t>
            </w:r>
            <w:r>
              <w:rPr>
                <w:lang w:val="en-US"/>
              </w:rPr>
              <w:t>Authenticate (</w:t>
            </w:r>
            <w:proofErr w:type="spellStart"/>
            <w:r w:rsidRPr="00D74F95"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7E1037" w14:paraId="3414EDA9" w14:textId="77777777" w:rsidTr="00FB194A">
        <w:tc>
          <w:tcPr>
            <w:tcW w:w="1271" w:type="dxa"/>
            <w:vAlign w:val="center"/>
          </w:tcPr>
          <w:p w14:paraId="05DCD6ED" w14:textId="750262E5" w:rsidR="007E1037" w:rsidRDefault="00991E4F" w:rsidP="007D0C91"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vAlign w:val="center"/>
          </w:tcPr>
          <w:p w14:paraId="042DE432" w14:textId="77777777" w:rsidR="007E1037" w:rsidRPr="00A0561E" w:rsidRDefault="007E1037" w:rsidP="007D0C91">
            <w:pPr>
              <w:rPr>
                <w:b/>
              </w:rPr>
            </w:pPr>
            <w:r w:rsidRPr="000105B9">
              <w:rPr>
                <w:b/>
              </w:rPr>
              <w:t>&lt;</w:t>
            </w:r>
            <w:proofErr w:type="spellStart"/>
            <w:r w:rsidRPr="000105B9">
              <w:rPr>
                <w:b/>
              </w:rPr>
              <w:t>Your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Application</w:t>
            </w:r>
            <w:proofErr w:type="spellEnd"/>
            <w:r w:rsidRPr="000105B9">
              <w:rPr>
                <w:b/>
              </w:rPr>
              <w:t xml:space="preserve"> </w:t>
            </w:r>
            <w:proofErr w:type="spellStart"/>
            <w:r w:rsidRPr="000105B9">
              <w:rPr>
                <w:b/>
              </w:rPr>
              <w:t>Id</w:t>
            </w:r>
            <w:proofErr w:type="spellEnd"/>
            <w:r w:rsidRPr="000105B9">
              <w:rPr>
                <w:b/>
              </w:rPr>
              <w:t>&gt;</w:t>
            </w:r>
          </w:p>
        </w:tc>
        <w:tc>
          <w:tcPr>
            <w:tcW w:w="4615" w:type="dxa"/>
            <w:vAlign w:val="center"/>
          </w:tcPr>
          <w:p w14:paraId="6F97F813" w14:textId="77777777" w:rsidR="007E1037" w:rsidRPr="00A0561E" w:rsidRDefault="007E1037" w:rsidP="007D0C91">
            <w:pPr>
              <w:rPr>
                <w:lang w:val="en-US"/>
              </w:rPr>
            </w:pPr>
          </w:p>
        </w:tc>
      </w:tr>
      <w:tr w:rsidR="007E1037" w14:paraId="49C7A2F9" w14:textId="77777777" w:rsidTr="00FB194A">
        <w:tc>
          <w:tcPr>
            <w:tcW w:w="8296" w:type="dxa"/>
            <w:gridSpan w:val="3"/>
            <w:vAlign w:val="center"/>
          </w:tcPr>
          <w:p w14:paraId="21EE3082" w14:textId="77777777" w:rsidR="007E1037" w:rsidRPr="00F7751D" w:rsidRDefault="007E1037" w:rsidP="007D0C91">
            <w:pPr>
              <w:rPr>
                <w:b/>
                <w:bCs/>
              </w:rPr>
            </w:pPr>
            <w:r w:rsidRPr="00F7751D">
              <w:rPr>
                <w:b/>
                <w:bCs/>
              </w:rPr>
              <w:t>ΠΕΔΙΑ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lang w:val="en-US"/>
              </w:rPr>
              <w:t>FILTER</w:t>
            </w:r>
            <w:r w:rsidRPr="00F7751D">
              <w:rPr>
                <w:b/>
                <w:bCs/>
              </w:rPr>
              <w:t>) ΓΙΑ ΠΕΡΙΟΡΙΣΜΟ ΑΠΟΤΕΛΕΣΜΑΤΩΝ</w:t>
            </w:r>
          </w:p>
        </w:tc>
      </w:tr>
      <w:tr w:rsidR="0072351C" w:rsidRPr="00F7751D" w14:paraId="64AF3DCF" w14:textId="77777777" w:rsidTr="00FB194A">
        <w:tc>
          <w:tcPr>
            <w:tcW w:w="1271" w:type="dxa"/>
            <w:vAlign w:val="center"/>
          </w:tcPr>
          <w:p w14:paraId="70EA0D1E" w14:textId="4F4948CA" w:rsidR="0072351C" w:rsidRPr="0072351C" w:rsidRDefault="00AD1E35" w:rsidP="007235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</w:t>
            </w:r>
            <w:r w:rsidR="00927F1E" w:rsidRPr="00927F1E">
              <w:rPr>
                <w:lang w:val="en-US"/>
              </w:rPr>
              <w:t>tid</w:t>
            </w:r>
            <w:proofErr w:type="spellEnd"/>
          </w:p>
        </w:tc>
        <w:tc>
          <w:tcPr>
            <w:tcW w:w="2410" w:type="dxa"/>
            <w:vAlign w:val="center"/>
          </w:tcPr>
          <w:p w14:paraId="5E062E0F" w14:textId="0D448984" w:rsidR="0072351C" w:rsidRPr="0072351C" w:rsidRDefault="0072351C" w:rsidP="0072351C">
            <w:pPr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vAlign w:val="center"/>
          </w:tcPr>
          <w:p w14:paraId="2E21E086" w14:textId="5CD18179" w:rsidR="0072351C" w:rsidRPr="00927F1E" w:rsidRDefault="00927F1E" w:rsidP="0072351C">
            <w:pPr>
              <w:rPr>
                <w:lang w:val="en-US"/>
              </w:rPr>
            </w:pPr>
            <w:r>
              <w:rPr>
                <w:lang w:val="en-US"/>
              </w:rPr>
              <w:t>ERP ID</w:t>
            </w:r>
          </w:p>
        </w:tc>
      </w:tr>
      <w:tr w:rsidR="0072351C" w:rsidRPr="00F7751D" w14:paraId="65B157AA" w14:textId="77777777" w:rsidTr="00FB194A">
        <w:tc>
          <w:tcPr>
            <w:tcW w:w="1271" w:type="dxa"/>
            <w:vAlign w:val="center"/>
          </w:tcPr>
          <w:p w14:paraId="210F5112" w14:textId="67B2549E" w:rsidR="0072351C" w:rsidRPr="0072351C" w:rsidRDefault="0072351C" w:rsidP="0072351C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vAlign w:val="center"/>
          </w:tcPr>
          <w:p w14:paraId="63A5E9DE" w14:textId="5A0ECA99" w:rsidR="0072351C" w:rsidRDefault="0072351C" w:rsidP="0072351C">
            <w:pPr>
              <w:rPr>
                <w:bCs/>
              </w:rPr>
            </w:pPr>
            <w:r>
              <w:rPr>
                <w:bCs/>
              </w:rPr>
              <w:t>Κωδικός Είδους</w:t>
            </w:r>
          </w:p>
        </w:tc>
        <w:tc>
          <w:tcPr>
            <w:tcW w:w="4615" w:type="dxa"/>
            <w:vAlign w:val="center"/>
          </w:tcPr>
          <w:p w14:paraId="6F09CAAE" w14:textId="77777777" w:rsidR="0072351C" w:rsidRPr="0072351C" w:rsidRDefault="0072351C" w:rsidP="0072351C"/>
        </w:tc>
      </w:tr>
      <w:tr w:rsidR="00A54A5E" w:rsidRPr="00F7751D" w14:paraId="57E8A089" w14:textId="77777777" w:rsidTr="00FB194A">
        <w:tc>
          <w:tcPr>
            <w:tcW w:w="1271" w:type="dxa"/>
            <w:vAlign w:val="center"/>
          </w:tcPr>
          <w:p w14:paraId="609643E8" w14:textId="229EBBB7" w:rsidR="00A54A5E" w:rsidRDefault="003A2C60" w:rsidP="0072351C">
            <w:pPr>
              <w:rPr>
                <w:lang w:val="en-US"/>
              </w:rPr>
            </w:pPr>
            <w:proofErr w:type="spellStart"/>
            <w:r w:rsidRPr="003A2C60"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vAlign w:val="center"/>
          </w:tcPr>
          <w:p w14:paraId="7FB8126A" w14:textId="14B31358" w:rsidR="00A54A5E" w:rsidRPr="003A2C60" w:rsidRDefault="003A2C60" w:rsidP="0072351C">
            <w:pPr>
              <w:rPr>
                <w:bCs/>
              </w:rPr>
            </w:pPr>
            <w:r>
              <w:rPr>
                <w:bCs/>
              </w:rPr>
              <w:t>Ημερομηνία τελευταίας τροποποίησης</w:t>
            </w:r>
          </w:p>
        </w:tc>
        <w:tc>
          <w:tcPr>
            <w:tcW w:w="4615" w:type="dxa"/>
            <w:vAlign w:val="center"/>
          </w:tcPr>
          <w:p w14:paraId="53A7655E" w14:textId="3E04565F" w:rsidR="00A54A5E" w:rsidRPr="003A2C60" w:rsidRDefault="003A2C60" w:rsidP="0072351C">
            <w:pPr>
              <w:rPr>
                <w:lang w:val="en-US"/>
              </w:rPr>
            </w:pPr>
            <w:r>
              <w:rPr>
                <w:lang w:val="en-US"/>
              </w:rPr>
              <w:t>Format (2022-12-14 09:10:00)</w:t>
            </w:r>
          </w:p>
        </w:tc>
      </w:tr>
    </w:tbl>
    <w:p w14:paraId="6B420172" w14:textId="49EC38E6" w:rsidR="007E1037" w:rsidRDefault="007E1037" w:rsidP="007E1037">
      <w:pPr>
        <w:spacing w:after="0"/>
      </w:pPr>
    </w:p>
    <w:p w14:paraId="39087A87" w14:textId="77777777" w:rsidR="00FB194A" w:rsidRPr="00F7751D" w:rsidRDefault="00FB194A" w:rsidP="00FB194A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F7751D">
        <w:t xml:space="preserve"> </w:t>
      </w:r>
      <w:r>
        <w:rPr>
          <w:lang w:val="en-US"/>
        </w:rPr>
        <w:t>service</w:t>
      </w:r>
      <w:r w:rsidRPr="00F7751D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FB194A" w:rsidRPr="00FF3ADF" w14:paraId="6FFDAAD5" w14:textId="77777777" w:rsidTr="00FB194A">
        <w:tc>
          <w:tcPr>
            <w:tcW w:w="1271" w:type="dxa"/>
            <w:vAlign w:val="center"/>
          </w:tcPr>
          <w:p w14:paraId="15516529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7025" w:type="dxa"/>
            <w:vAlign w:val="center"/>
          </w:tcPr>
          <w:p w14:paraId="6EA2A0BF" w14:textId="77777777" w:rsidR="00FB194A" w:rsidRPr="00FF3ADF" w:rsidRDefault="00FB194A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FB194A" w14:paraId="0C41DD1D" w14:textId="77777777" w:rsidTr="00FB194A">
        <w:tc>
          <w:tcPr>
            <w:tcW w:w="1271" w:type="dxa"/>
            <w:vAlign w:val="center"/>
          </w:tcPr>
          <w:p w14:paraId="718F997F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vAlign w:val="center"/>
          </w:tcPr>
          <w:p w14:paraId="2D00A189" w14:textId="77777777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FB194A" w14:paraId="11FE3098" w14:textId="77777777" w:rsidTr="00FB194A">
        <w:tc>
          <w:tcPr>
            <w:tcW w:w="1271" w:type="dxa"/>
            <w:vAlign w:val="center"/>
          </w:tcPr>
          <w:p w14:paraId="55CC5AEE" w14:textId="197E39AE" w:rsidR="00FB194A" w:rsidRPr="00FB194A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vAlign w:val="center"/>
          </w:tcPr>
          <w:p w14:paraId="1BC93B8C" w14:textId="46505CCF" w:rsidR="00FB194A" w:rsidRPr="00FB194A" w:rsidRDefault="00FB194A" w:rsidP="00786C00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 w:rsidRPr="00FB194A">
              <w:t xml:space="preserve"> = </w:t>
            </w:r>
            <w:r>
              <w:rPr>
                <w:lang w:val="en-US"/>
              </w:rPr>
              <w:t>False</w:t>
            </w:r>
            <w:r w:rsidRPr="00FB194A">
              <w:t>.</w:t>
            </w:r>
          </w:p>
        </w:tc>
      </w:tr>
      <w:tr w:rsidR="00FB194A" w14:paraId="3C8D8264" w14:textId="77777777" w:rsidTr="00FB194A">
        <w:tc>
          <w:tcPr>
            <w:tcW w:w="1271" w:type="dxa"/>
            <w:vAlign w:val="center"/>
          </w:tcPr>
          <w:p w14:paraId="5F9AFCAD" w14:textId="67CC5295" w:rsidR="00FB194A" w:rsidRPr="00FB3368" w:rsidRDefault="00FB194A" w:rsidP="00786C00">
            <w:pPr>
              <w:spacing w:after="60"/>
              <w:rPr>
                <w:lang w:val="en-US"/>
              </w:rPr>
            </w:pPr>
            <w:proofErr w:type="spellStart"/>
            <w:r w:rsidRPr="00FB194A"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vAlign w:val="center"/>
          </w:tcPr>
          <w:p w14:paraId="57DC614C" w14:textId="12B8FEB6" w:rsidR="00FB194A" w:rsidRPr="00FB194A" w:rsidRDefault="00FB194A" w:rsidP="00786C00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FB194A" w14:paraId="3AFCAD57" w14:textId="77777777" w:rsidTr="00FB194A">
        <w:tc>
          <w:tcPr>
            <w:tcW w:w="1271" w:type="dxa"/>
            <w:vAlign w:val="center"/>
          </w:tcPr>
          <w:p w14:paraId="1BD011BE" w14:textId="3DEF231F" w:rsidR="00FB194A" w:rsidRPr="00C30E96" w:rsidRDefault="00FB194A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vAlign w:val="center"/>
          </w:tcPr>
          <w:p w14:paraId="18457094" w14:textId="618E8E80" w:rsidR="00FB194A" w:rsidRPr="00FB194A" w:rsidRDefault="00FB194A" w:rsidP="00786C00">
            <w:pPr>
              <w:spacing w:after="60"/>
            </w:pPr>
            <w:r>
              <w:rPr>
                <w:lang w:val="en-US"/>
              </w:rPr>
              <w:t>Array</w:t>
            </w:r>
            <w:r w:rsidRPr="00FB194A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064FA8B9" w14:textId="0D74B6E7" w:rsidR="00FB194A" w:rsidRDefault="00FB194A" w:rsidP="007E1037">
      <w:pPr>
        <w:spacing w:after="0"/>
      </w:pPr>
    </w:p>
    <w:p w14:paraId="123B7AF1" w14:textId="77777777" w:rsidR="00581929" w:rsidRDefault="00581929" w:rsidP="007E1037">
      <w:pPr>
        <w:spacing w:after="0"/>
      </w:pPr>
    </w:p>
    <w:p w14:paraId="79BA1F0A" w14:textId="77777777" w:rsidR="00581929" w:rsidRDefault="00581929" w:rsidP="007E1037">
      <w:pPr>
        <w:spacing w:after="0"/>
      </w:pPr>
    </w:p>
    <w:p w14:paraId="34309367" w14:textId="77777777" w:rsidR="00581929" w:rsidRDefault="00581929" w:rsidP="007E1037">
      <w:pPr>
        <w:spacing w:after="0"/>
      </w:pPr>
    </w:p>
    <w:p w14:paraId="29ACF35C" w14:textId="77777777" w:rsidR="00581929" w:rsidRDefault="00581929" w:rsidP="007E1037">
      <w:pPr>
        <w:spacing w:after="0"/>
      </w:pPr>
    </w:p>
    <w:p w14:paraId="19900766" w14:textId="77777777" w:rsidR="00581929" w:rsidRDefault="00581929" w:rsidP="007E1037">
      <w:pPr>
        <w:spacing w:after="0"/>
      </w:pPr>
    </w:p>
    <w:p w14:paraId="3E10A5C4" w14:textId="77777777" w:rsidR="00581929" w:rsidRDefault="00581929" w:rsidP="007E1037">
      <w:pPr>
        <w:spacing w:after="0"/>
      </w:pPr>
    </w:p>
    <w:p w14:paraId="5C8D0760" w14:textId="77777777" w:rsidR="00581929" w:rsidRDefault="00581929" w:rsidP="007E1037">
      <w:pPr>
        <w:spacing w:after="0"/>
      </w:pPr>
    </w:p>
    <w:p w14:paraId="03027053" w14:textId="77777777" w:rsidR="00581929" w:rsidRDefault="00581929" w:rsidP="007E1037">
      <w:pPr>
        <w:spacing w:after="0"/>
      </w:pPr>
    </w:p>
    <w:p w14:paraId="6A29411B" w14:textId="77777777" w:rsidR="00581929" w:rsidRDefault="00581929" w:rsidP="007E1037">
      <w:pPr>
        <w:spacing w:after="0"/>
      </w:pPr>
    </w:p>
    <w:p w14:paraId="4425E3C2" w14:textId="77777777" w:rsidR="00581929" w:rsidRDefault="00581929" w:rsidP="007E1037">
      <w:pPr>
        <w:spacing w:after="0"/>
      </w:pPr>
    </w:p>
    <w:p w14:paraId="0747E7E8" w14:textId="77777777" w:rsidR="00581929" w:rsidRDefault="0058192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0"/>
        <w:gridCol w:w="6196"/>
      </w:tblGrid>
      <w:tr w:rsidR="00786C00" w:rsidRPr="00FF3ADF" w14:paraId="3C09A735" w14:textId="77777777" w:rsidTr="00786C00">
        <w:tc>
          <w:tcPr>
            <w:tcW w:w="8296" w:type="dxa"/>
            <w:gridSpan w:val="2"/>
            <w:vAlign w:val="center"/>
          </w:tcPr>
          <w:p w14:paraId="1C030CAA" w14:textId="15889C21" w:rsidR="00786C00" w:rsidRPr="00FF3ADF" w:rsidRDefault="00786C00" w:rsidP="00786C00">
            <w:pPr>
              <w:spacing w:after="60"/>
              <w:jc w:val="center"/>
              <w:rPr>
                <w:b/>
              </w:rPr>
            </w:pPr>
            <w:r w:rsidRPr="00786C00">
              <w:rPr>
                <w:b/>
                <w:bCs/>
              </w:rPr>
              <w:lastRenderedPageBreak/>
              <w:t>Πίνακας Δεδομένων (</w:t>
            </w:r>
            <w:r w:rsidRPr="00786C00">
              <w:rPr>
                <w:b/>
                <w:bCs/>
                <w:lang w:val="en-US"/>
              </w:rPr>
              <w:t>data</w:t>
            </w:r>
            <w:r w:rsidRPr="00786C00">
              <w:rPr>
                <w:b/>
                <w:bCs/>
              </w:rPr>
              <w:t>)</w:t>
            </w:r>
          </w:p>
        </w:tc>
      </w:tr>
      <w:tr w:rsidR="00786C00" w:rsidRPr="00FF3ADF" w14:paraId="18177C5B" w14:textId="77777777" w:rsidTr="00927F1E">
        <w:tc>
          <w:tcPr>
            <w:tcW w:w="2100" w:type="dxa"/>
            <w:vAlign w:val="center"/>
          </w:tcPr>
          <w:p w14:paraId="37EEB372" w14:textId="0580C0C0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Πεδίο</w:t>
            </w:r>
          </w:p>
        </w:tc>
        <w:tc>
          <w:tcPr>
            <w:tcW w:w="6196" w:type="dxa"/>
            <w:vAlign w:val="center"/>
          </w:tcPr>
          <w:p w14:paraId="5B66F6D0" w14:textId="376F2EF6" w:rsidR="00786C00" w:rsidRPr="00FF3ADF" w:rsidRDefault="00786C00" w:rsidP="00786C00">
            <w:pPr>
              <w:spacing w:after="60"/>
              <w:rPr>
                <w:b/>
              </w:rPr>
            </w:pPr>
            <w:r w:rsidRPr="00FF3ADF">
              <w:rPr>
                <w:b/>
              </w:rPr>
              <w:t>Περιγραφή</w:t>
            </w:r>
          </w:p>
        </w:tc>
      </w:tr>
      <w:tr w:rsidR="00786C00" w:rsidRPr="00C30E96" w14:paraId="1168C1EB" w14:textId="77777777" w:rsidTr="00927F1E">
        <w:tc>
          <w:tcPr>
            <w:tcW w:w="2100" w:type="dxa"/>
            <w:vAlign w:val="center"/>
          </w:tcPr>
          <w:p w14:paraId="0B59D731" w14:textId="088B1B44" w:rsidR="00786C00" w:rsidRPr="00FC4971" w:rsidRDefault="00AD1E35" w:rsidP="00786C00">
            <w:pPr>
              <w:spacing w:after="60"/>
              <w:rPr>
                <w:lang w:val="en-US"/>
              </w:rPr>
            </w:pPr>
            <w:r w:rsidRPr="00AD1E35">
              <w:rPr>
                <w:lang w:val="en-US"/>
              </w:rPr>
              <w:t>ITEMID</w:t>
            </w:r>
          </w:p>
        </w:tc>
        <w:tc>
          <w:tcPr>
            <w:tcW w:w="6196" w:type="dxa"/>
            <w:vAlign w:val="center"/>
          </w:tcPr>
          <w:p w14:paraId="10A1272E" w14:textId="770F89F6" w:rsidR="00786C00" w:rsidRPr="007E7082" w:rsidRDefault="007E7082" w:rsidP="00786C00">
            <w:pPr>
              <w:spacing w:after="60"/>
            </w:pPr>
            <w:r>
              <w:rPr>
                <w:lang w:val="en-US"/>
              </w:rPr>
              <w:t xml:space="preserve">ID </w:t>
            </w:r>
            <w:r>
              <w:t>Είδους</w:t>
            </w:r>
          </w:p>
        </w:tc>
      </w:tr>
      <w:tr w:rsidR="00786C00" w:rsidRPr="00FB194A" w14:paraId="6E353817" w14:textId="77777777" w:rsidTr="00927F1E">
        <w:tc>
          <w:tcPr>
            <w:tcW w:w="2100" w:type="dxa"/>
            <w:vAlign w:val="center"/>
          </w:tcPr>
          <w:p w14:paraId="7AE3FC4E" w14:textId="6EBEAA8B" w:rsidR="00786C00" w:rsidRPr="00FB194A" w:rsidRDefault="00FC4971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196" w:type="dxa"/>
            <w:vAlign w:val="center"/>
          </w:tcPr>
          <w:p w14:paraId="1753356C" w14:textId="03ABF3AD" w:rsidR="00786C00" w:rsidRPr="00E244C0" w:rsidRDefault="007E7082" w:rsidP="00786C00">
            <w:pPr>
              <w:spacing w:after="60"/>
              <w:rPr>
                <w:lang w:val="en-US"/>
              </w:rPr>
            </w:pPr>
            <w:r>
              <w:t xml:space="preserve">Κωδικός </w:t>
            </w:r>
            <w:r w:rsidR="00E244C0">
              <w:t>Προϊόντος</w:t>
            </w:r>
          </w:p>
        </w:tc>
      </w:tr>
      <w:tr w:rsidR="00413A28" w:rsidRPr="00FB194A" w14:paraId="0AA8E1D9" w14:textId="77777777" w:rsidTr="00DE15D2">
        <w:tc>
          <w:tcPr>
            <w:tcW w:w="2100" w:type="dxa"/>
            <w:vAlign w:val="center"/>
          </w:tcPr>
          <w:p w14:paraId="5F98A368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96" w:type="dxa"/>
            <w:vAlign w:val="center"/>
          </w:tcPr>
          <w:p w14:paraId="7DC1B0CF" w14:textId="77777777" w:rsidR="00413A28" w:rsidRPr="00E244C0" w:rsidRDefault="00413A28" w:rsidP="00DE15D2">
            <w:pPr>
              <w:spacing w:after="60"/>
            </w:pPr>
            <w:r>
              <w:t>Τίτλος/Περιγραφή</w:t>
            </w:r>
          </w:p>
        </w:tc>
      </w:tr>
      <w:tr w:rsidR="00581929" w:rsidRPr="00FB194A" w14:paraId="3B76C886" w14:textId="77777777" w:rsidTr="00DE15D2">
        <w:tc>
          <w:tcPr>
            <w:tcW w:w="2100" w:type="dxa"/>
            <w:vAlign w:val="center"/>
          </w:tcPr>
          <w:p w14:paraId="624E5462" w14:textId="726003F5" w:rsid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6196" w:type="dxa"/>
            <w:vAlign w:val="center"/>
          </w:tcPr>
          <w:p w14:paraId="72081767" w14:textId="688D9D11" w:rsidR="00581929" w:rsidRPr="00581929" w:rsidRDefault="00581929" w:rsidP="00DE15D2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</w:tr>
      <w:tr w:rsidR="00413A28" w:rsidRPr="00FB194A" w14:paraId="7BFDDA4E" w14:textId="77777777" w:rsidTr="00DE15D2">
        <w:tc>
          <w:tcPr>
            <w:tcW w:w="2100" w:type="dxa"/>
            <w:vAlign w:val="center"/>
          </w:tcPr>
          <w:p w14:paraId="67ADF44E" w14:textId="77777777" w:rsidR="00413A28" w:rsidRPr="00FB3368" w:rsidRDefault="00413A28" w:rsidP="00DE15D2">
            <w:pPr>
              <w:spacing w:after="60"/>
              <w:rPr>
                <w:lang w:val="en-US"/>
              </w:rPr>
            </w:pPr>
            <w:r w:rsidRPr="00413A28">
              <w:rPr>
                <w:lang w:val="en-US"/>
              </w:rPr>
              <w:t>SHOPNAME</w:t>
            </w:r>
          </w:p>
        </w:tc>
        <w:tc>
          <w:tcPr>
            <w:tcW w:w="6196" w:type="dxa"/>
            <w:vAlign w:val="center"/>
          </w:tcPr>
          <w:p w14:paraId="17824781" w14:textId="06DE9815" w:rsidR="00413A28" w:rsidRPr="00413A28" w:rsidRDefault="00413A28" w:rsidP="00DE15D2">
            <w:pPr>
              <w:spacing w:after="60"/>
            </w:pPr>
            <w:r>
              <w:t>Περιγραφή</w:t>
            </w:r>
            <w:r w:rsidR="00581929">
              <w:rPr>
                <w:lang w:val="en-US"/>
              </w:rPr>
              <w:t xml:space="preserve"> </w:t>
            </w:r>
            <w:r w:rsidR="00581929">
              <w:t>για</w:t>
            </w:r>
            <w:r>
              <w:t xml:space="preserve"> </w:t>
            </w:r>
            <w:r>
              <w:rPr>
                <w:lang w:val="en-US"/>
              </w:rPr>
              <w:t xml:space="preserve">eshop </w:t>
            </w:r>
          </w:p>
        </w:tc>
      </w:tr>
      <w:tr w:rsidR="00581929" w:rsidRPr="00FB194A" w14:paraId="6313C8E6" w14:textId="77777777" w:rsidTr="00EB582E">
        <w:tc>
          <w:tcPr>
            <w:tcW w:w="2100" w:type="dxa"/>
            <w:vAlign w:val="center"/>
          </w:tcPr>
          <w:p w14:paraId="0C288F54" w14:textId="77777777" w:rsidR="00581929" w:rsidRPr="0067398E" w:rsidRDefault="00581929" w:rsidP="00EB582E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6196" w:type="dxa"/>
            <w:vAlign w:val="center"/>
          </w:tcPr>
          <w:p w14:paraId="0B0F3FEB" w14:textId="77777777" w:rsidR="00581929" w:rsidRDefault="00581929" w:rsidP="00EB582E">
            <w:pPr>
              <w:spacing w:after="60"/>
            </w:pPr>
            <w:r>
              <w:t>Τιμή Χονδρικής</w:t>
            </w:r>
          </w:p>
        </w:tc>
      </w:tr>
      <w:tr w:rsidR="00EC4E47" w:rsidRPr="00FB194A" w14:paraId="57FD988E" w14:textId="77777777" w:rsidTr="00A36DBA">
        <w:tc>
          <w:tcPr>
            <w:tcW w:w="2100" w:type="dxa"/>
            <w:vAlign w:val="center"/>
          </w:tcPr>
          <w:p w14:paraId="01724E0E" w14:textId="77777777" w:rsidR="00EC4E47" w:rsidRPr="00424484" w:rsidRDefault="00EC4E47" w:rsidP="00A36DBA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LIANIKI</w:t>
            </w:r>
          </w:p>
        </w:tc>
        <w:tc>
          <w:tcPr>
            <w:tcW w:w="6196" w:type="dxa"/>
            <w:vAlign w:val="center"/>
          </w:tcPr>
          <w:p w14:paraId="19291454" w14:textId="77777777" w:rsidR="00EC4E47" w:rsidRDefault="00EC4E47" w:rsidP="00A36DBA">
            <w:pPr>
              <w:spacing w:after="60"/>
            </w:pPr>
            <w:r>
              <w:t>Τιμή Λιανικής</w:t>
            </w:r>
          </w:p>
        </w:tc>
      </w:tr>
      <w:tr w:rsidR="00EC4E47" w:rsidRPr="00FB194A" w14:paraId="0796BF4F" w14:textId="77777777" w:rsidTr="00A36DBA">
        <w:tc>
          <w:tcPr>
            <w:tcW w:w="2100" w:type="dxa"/>
            <w:vAlign w:val="center"/>
          </w:tcPr>
          <w:p w14:paraId="7BAC2310" w14:textId="33945885" w:rsidR="00EC4E47" w:rsidRPr="00424484" w:rsidRDefault="00EC4E47" w:rsidP="00A36DBA">
            <w:pPr>
              <w:spacing w:after="60"/>
              <w:rPr>
                <w:lang w:val="en-US"/>
              </w:rPr>
            </w:pPr>
            <w:r w:rsidRPr="00EC4E47">
              <w:rPr>
                <w:lang w:val="en-US"/>
              </w:rPr>
              <w:t>VATID</w:t>
            </w:r>
          </w:p>
        </w:tc>
        <w:tc>
          <w:tcPr>
            <w:tcW w:w="6196" w:type="dxa"/>
            <w:vAlign w:val="center"/>
          </w:tcPr>
          <w:p w14:paraId="15CA2915" w14:textId="38D80949" w:rsidR="00EC4E47" w:rsidRDefault="00EC4E47" w:rsidP="00A36DBA">
            <w:pPr>
              <w:spacing w:after="60"/>
            </w:pPr>
            <w:r>
              <w:t>Κωδικός ΦΠΑ</w:t>
            </w:r>
          </w:p>
        </w:tc>
      </w:tr>
      <w:tr w:rsidR="00424484" w:rsidRPr="00FB194A" w14:paraId="0AE29F6C" w14:textId="77777777" w:rsidTr="000B0E7D">
        <w:tc>
          <w:tcPr>
            <w:tcW w:w="2100" w:type="dxa"/>
            <w:vAlign w:val="center"/>
          </w:tcPr>
          <w:p w14:paraId="105C1390" w14:textId="7E5A890D" w:rsidR="00424484" w:rsidRPr="00424484" w:rsidRDefault="00EC4E47" w:rsidP="000B0E7D">
            <w:pPr>
              <w:spacing w:after="60"/>
              <w:rPr>
                <w:lang w:val="en-US"/>
              </w:rPr>
            </w:pPr>
            <w:r w:rsidRPr="00EC4E47">
              <w:rPr>
                <w:lang w:val="en-US"/>
              </w:rPr>
              <w:t>VAT</w:t>
            </w:r>
          </w:p>
        </w:tc>
        <w:tc>
          <w:tcPr>
            <w:tcW w:w="6196" w:type="dxa"/>
            <w:vAlign w:val="center"/>
          </w:tcPr>
          <w:p w14:paraId="37672426" w14:textId="1717DF33" w:rsidR="00424484" w:rsidRDefault="00EC4E47" w:rsidP="000B0E7D">
            <w:pPr>
              <w:spacing w:after="60"/>
            </w:pPr>
            <w:r>
              <w:t>Περιγραφή ΦΠΑ</w:t>
            </w:r>
          </w:p>
        </w:tc>
      </w:tr>
      <w:tr w:rsidR="00413A28" w:rsidRPr="00FB194A" w14:paraId="1319C276" w14:textId="77777777" w:rsidTr="00927F1E">
        <w:tc>
          <w:tcPr>
            <w:tcW w:w="2100" w:type="dxa"/>
            <w:vAlign w:val="center"/>
          </w:tcPr>
          <w:p w14:paraId="4B0485EA" w14:textId="2E44074D" w:rsidR="00413A28" w:rsidRPr="00413A28" w:rsidRDefault="00413A28" w:rsidP="00786C00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STOK</w:t>
            </w:r>
          </w:p>
        </w:tc>
        <w:tc>
          <w:tcPr>
            <w:tcW w:w="6196" w:type="dxa"/>
            <w:vAlign w:val="center"/>
          </w:tcPr>
          <w:p w14:paraId="07925028" w14:textId="3EB95926" w:rsidR="00413A28" w:rsidRPr="0088575F" w:rsidRDefault="0088575F" w:rsidP="00786C00">
            <w:pPr>
              <w:spacing w:after="60"/>
            </w:pPr>
            <w:r>
              <w:t>Στοκ</w:t>
            </w:r>
          </w:p>
        </w:tc>
      </w:tr>
      <w:tr w:rsidR="00E64D6F" w:rsidRPr="00FB194A" w14:paraId="34BF4860" w14:textId="77777777" w:rsidTr="00927F1E">
        <w:tc>
          <w:tcPr>
            <w:tcW w:w="2100" w:type="dxa"/>
            <w:vAlign w:val="center"/>
          </w:tcPr>
          <w:p w14:paraId="17CBED94" w14:textId="1D1F30A5" w:rsidR="00E64D6F" w:rsidRDefault="0067398E" w:rsidP="00786C00">
            <w:pPr>
              <w:spacing w:after="60"/>
              <w:rPr>
                <w:lang w:val="en-US"/>
              </w:rPr>
            </w:pPr>
            <w:r w:rsidRPr="0067398E">
              <w:rPr>
                <w:lang w:val="en-US"/>
              </w:rPr>
              <w:t>VISIBILITY</w:t>
            </w:r>
          </w:p>
        </w:tc>
        <w:tc>
          <w:tcPr>
            <w:tcW w:w="6196" w:type="dxa"/>
            <w:vAlign w:val="center"/>
          </w:tcPr>
          <w:p w14:paraId="0565FD9E" w14:textId="01B13887" w:rsidR="00E64D6F" w:rsidRPr="0067398E" w:rsidRDefault="0067398E" w:rsidP="00786C00">
            <w:pPr>
              <w:spacing w:after="60"/>
              <w:rPr>
                <w:lang w:val="en-US"/>
              </w:rPr>
            </w:pPr>
            <w:r>
              <w:t xml:space="preserve">Εμφάνιση στο </w:t>
            </w:r>
            <w:r>
              <w:rPr>
                <w:lang w:val="en-US"/>
              </w:rPr>
              <w:t>eshop</w:t>
            </w:r>
          </w:p>
        </w:tc>
      </w:tr>
    </w:tbl>
    <w:p w14:paraId="3C578E7E" w14:textId="788BDBB0" w:rsidR="00786C00" w:rsidRDefault="00786C00" w:rsidP="007E1037">
      <w:pPr>
        <w:spacing w:after="0"/>
      </w:pPr>
    </w:p>
    <w:p w14:paraId="065E9D34" w14:textId="77777777" w:rsidR="00321DC9" w:rsidRPr="00321DC9" w:rsidRDefault="00321DC9" w:rsidP="007E103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91E4F" w14:paraId="0EBC90E1" w14:textId="77777777" w:rsidTr="00786C00">
        <w:tc>
          <w:tcPr>
            <w:tcW w:w="8296" w:type="dxa"/>
            <w:gridSpan w:val="2"/>
            <w:vAlign w:val="center"/>
          </w:tcPr>
          <w:p w14:paraId="1B93C36B" w14:textId="77777777" w:rsidR="00991E4F" w:rsidRPr="007D29C5" w:rsidRDefault="00991E4F" w:rsidP="00786C00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Παραδείγματα Κλήσεων</w:t>
            </w:r>
          </w:p>
        </w:tc>
      </w:tr>
      <w:tr w:rsidR="00991E4F" w14:paraId="247E4DA6" w14:textId="77777777" w:rsidTr="00786C00">
        <w:tc>
          <w:tcPr>
            <w:tcW w:w="2689" w:type="dxa"/>
            <w:vAlign w:val="center"/>
          </w:tcPr>
          <w:p w14:paraId="730EB345" w14:textId="77777777" w:rsidR="00991E4F" w:rsidRPr="00385D6A" w:rsidRDefault="00991E4F" w:rsidP="00786C00">
            <w:pPr>
              <w:spacing w:after="0"/>
              <w:rPr>
                <w:bCs/>
                <w:lang w:val="en-US"/>
              </w:rPr>
            </w:pPr>
            <w:r w:rsidRPr="00406616">
              <w:rPr>
                <w:b/>
                <w:lang w:val="en-US"/>
              </w:rPr>
              <w:t>Request</w:t>
            </w:r>
          </w:p>
        </w:tc>
        <w:tc>
          <w:tcPr>
            <w:tcW w:w="5607" w:type="dxa"/>
            <w:vAlign w:val="center"/>
          </w:tcPr>
          <w:p w14:paraId="16004C5D" w14:textId="77777777" w:rsidR="00991E4F" w:rsidRPr="00385D6A" w:rsidRDefault="00991E4F" w:rsidP="00786C00">
            <w:pPr>
              <w:spacing w:after="0"/>
              <w:rPr>
                <w:b/>
                <w:lang w:val="en-US"/>
              </w:rPr>
            </w:pPr>
            <w:r w:rsidRPr="00385D6A">
              <w:rPr>
                <w:b/>
                <w:lang w:val="en-US"/>
              </w:rPr>
              <w:t>Response</w:t>
            </w:r>
          </w:p>
        </w:tc>
      </w:tr>
      <w:tr w:rsidR="00991E4F" w14:paraId="275E09F4" w14:textId="77777777" w:rsidTr="00786C00">
        <w:tc>
          <w:tcPr>
            <w:tcW w:w="2689" w:type="dxa"/>
            <w:vAlign w:val="center"/>
          </w:tcPr>
          <w:p w14:paraId="091B99EF" w14:textId="77777777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{</w:t>
            </w:r>
          </w:p>
          <w:p w14:paraId="02ED091F" w14:textId="1933A72A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"CLIENTID":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 xml:space="preserve">", </w:t>
            </w:r>
          </w:p>
          <w:p w14:paraId="5A838C94" w14:textId="48D3FE36" w:rsidR="008179D2" w:rsidRP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proofErr w:type="spellStart"/>
            <w:r w:rsidRPr="008179D2">
              <w:rPr>
                <w:bCs/>
                <w:lang w:val="en-US"/>
              </w:rPr>
              <w:t>appId</w:t>
            </w:r>
            <w:proofErr w:type="spellEnd"/>
            <w:r w:rsidRPr="008179D2">
              <w:rPr>
                <w:bCs/>
                <w:lang w:val="en-US"/>
              </w:rPr>
              <w:t>": "</w:t>
            </w:r>
            <w:proofErr w:type="spellStart"/>
            <w:r w:rsidR="00CE0541">
              <w:rPr>
                <w:bCs/>
                <w:lang w:val="en-US"/>
              </w:rPr>
              <w:t>xxxxx</w:t>
            </w:r>
            <w:proofErr w:type="spellEnd"/>
            <w:r w:rsidRPr="008179D2">
              <w:rPr>
                <w:bCs/>
                <w:lang w:val="en-US"/>
              </w:rPr>
              <w:t>",</w:t>
            </w:r>
          </w:p>
          <w:p w14:paraId="03B4EAF4" w14:textId="77777777" w:rsidR="008179D2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"service": "</w:t>
            </w:r>
            <w:proofErr w:type="spellStart"/>
            <w:r w:rsidRPr="008179D2">
              <w:rPr>
                <w:bCs/>
                <w:lang w:val="en-US"/>
              </w:rPr>
              <w:t>getItems</w:t>
            </w:r>
            <w:proofErr w:type="spellEnd"/>
            <w:r w:rsidRPr="008179D2">
              <w:rPr>
                <w:bCs/>
                <w:lang w:val="en-US"/>
              </w:rPr>
              <w:t>"</w:t>
            </w:r>
          </w:p>
          <w:p w14:paraId="10349847" w14:textId="6818EA6F" w:rsidR="00581929" w:rsidRPr="008179D2" w:rsidRDefault="00581929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 xml:space="preserve">    "</w:t>
            </w:r>
            <w:r w:rsidRPr="003A2C60">
              <w:rPr>
                <w:lang w:val="en-US"/>
              </w:rPr>
              <w:t xml:space="preserve"> </w:t>
            </w:r>
            <w:proofErr w:type="spellStart"/>
            <w:r w:rsidRPr="003A2C60">
              <w:rPr>
                <w:lang w:val="en-US"/>
              </w:rPr>
              <w:t>upddate</w:t>
            </w:r>
            <w:proofErr w:type="spellEnd"/>
            <w:r w:rsidRPr="008179D2">
              <w:rPr>
                <w:bCs/>
                <w:lang w:val="en-US"/>
              </w:rPr>
              <w:t xml:space="preserve"> ": "</w:t>
            </w:r>
            <w:r>
              <w:rPr>
                <w:bCs/>
                <w:lang w:val="en-US"/>
              </w:rPr>
              <w:t xml:space="preserve">2023-09-26 </w:t>
            </w:r>
            <w:r w:rsidR="00F246C4">
              <w:rPr>
                <w:bCs/>
                <w:lang w:val="en-US"/>
              </w:rPr>
              <w:t>13:00:00</w:t>
            </w:r>
            <w:r w:rsidRPr="008179D2">
              <w:rPr>
                <w:bCs/>
                <w:lang w:val="en-US"/>
              </w:rPr>
              <w:t>"</w:t>
            </w:r>
          </w:p>
          <w:p w14:paraId="3F8E2679" w14:textId="4EA64D4F" w:rsidR="00991E4F" w:rsidRPr="00385D6A" w:rsidRDefault="008179D2" w:rsidP="008179D2">
            <w:pPr>
              <w:spacing w:after="0"/>
              <w:rPr>
                <w:bCs/>
                <w:lang w:val="en-US"/>
              </w:rPr>
            </w:pPr>
            <w:r w:rsidRPr="008179D2">
              <w:rPr>
                <w:bCs/>
                <w:lang w:val="en-US"/>
              </w:rPr>
              <w:t>}</w:t>
            </w:r>
          </w:p>
        </w:tc>
        <w:tc>
          <w:tcPr>
            <w:tcW w:w="5607" w:type="dxa"/>
            <w:vAlign w:val="center"/>
          </w:tcPr>
          <w:p w14:paraId="653B66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{</w:t>
            </w:r>
          </w:p>
          <w:p w14:paraId="32DCF36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"success": true,</w:t>
            </w:r>
          </w:p>
          <w:p w14:paraId="6173544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"error": "",</w:t>
            </w:r>
          </w:p>
          <w:p w14:paraId="2074B356" w14:textId="5FB9FD1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</w:t>
            </w:r>
            <w:proofErr w:type="spellStart"/>
            <w:r w:rsidRPr="00581929">
              <w:rPr>
                <w:bCs/>
                <w:lang w:val="en-US"/>
              </w:rPr>
              <w:t>totalcount</w:t>
            </w:r>
            <w:proofErr w:type="spellEnd"/>
            <w:r w:rsidRPr="00581929">
              <w:rPr>
                <w:bCs/>
                <w:lang w:val="en-US"/>
              </w:rPr>
              <w:t>": 2</w:t>
            </w:r>
            <w:r>
              <w:rPr>
                <w:bCs/>
                <w:lang w:val="en-US"/>
              </w:rPr>
              <w:t>35</w:t>
            </w:r>
            <w:r w:rsidRPr="00581929">
              <w:rPr>
                <w:bCs/>
                <w:lang w:val="en-US"/>
              </w:rPr>
              <w:t>,</w:t>
            </w:r>
          </w:p>
          <w:p w14:paraId="38109CA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"data": [</w:t>
            </w:r>
          </w:p>
          <w:p w14:paraId="70572F5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5BBF6F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6841,</w:t>
            </w:r>
          </w:p>
          <w:p w14:paraId="5A33AD6E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"010005300",</w:t>
            </w:r>
          </w:p>
          <w:p w14:paraId="0B9132A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"Alkmene Tea Tree Oil 10 ml",</w:t>
            </w:r>
          </w:p>
          <w:p w14:paraId="5C4FD98C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7E59BD40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"4003583188383",</w:t>
            </w:r>
          </w:p>
          <w:p w14:paraId="53BE47F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9.15,</w:t>
            </w:r>
          </w:p>
          <w:p w14:paraId="45DAE6F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11.35,</w:t>
            </w:r>
          </w:p>
          <w:p w14:paraId="4DAF7ED2" w14:textId="77777777" w:rsidR="00EC4E47" w:rsidRPr="00EC4E47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"VATID": 1060,</w:t>
            </w:r>
          </w:p>
          <w:p w14:paraId="1BA80718" w14:textId="60A1217E" w:rsidR="00EC4E47" w:rsidRPr="00581929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"VAT": "ΦΠΑ 6%",</w:t>
            </w:r>
          </w:p>
          <w:p w14:paraId="79DB08E3" w14:textId="6E7E032B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</w:t>
            </w:r>
            <w:r>
              <w:rPr>
                <w:bCs/>
                <w:lang w:val="en-US"/>
              </w:rPr>
              <w:t>6</w:t>
            </w:r>
            <w:r w:rsidRPr="00581929">
              <w:rPr>
                <w:bCs/>
                <w:lang w:val="en-US"/>
              </w:rPr>
              <w:t>,</w:t>
            </w:r>
          </w:p>
          <w:p w14:paraId="62F0DC0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4D360A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},</w:t>
            </w:r>
          </w:p>
          <w:p w14:paraId="245B581B" w14:textId="5AF0F999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….</w:t>
            </w:r>
          </w:p>
          <w:p w14:paraId="2D40AA4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{</w:t>
            </w:r>
          </w:p>
          <w:p w14:paraId="24D14FD2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"ITEMID": 12490,</w:t>
            </w:r>
          </w:p>
          <w:p w14:paraId="0CEFDF9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"CODE": "202010603",</w:t>
            </w:r>
          </w:p>
          <w:p w14:paraId="69617573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"NAME": "EQUILIBRA ΟΡΟΣ ΠΡΟΣΩΠΟΥ ΜΕ ΒΙΤΑΜΙΝΗ C 60ML",</w:t>
            </w:r>
          </w:p>
          <w:p w14:paraId="5AE3B58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"SHOPNAME": "",</w:t>
            </w:r>
          </w:p>
          <w:p w14:paraId="6CB927A8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"BARCODE": "8000137017294",</w:t>
            </w:r>
          </w:p>
          <w:p w14:paraId="163349C6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"PRICE": 18.49,</w:t>
            </w:r>
          </w:p>
          <w:p w14:paraId="48A20094" w14:textId="77777777" w:rsid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"LIANIKI": 22.93,</w:t>
            </w:r>
          </w:p>
          <w:p w14:paraId="6D7006C6" w14:textId="77777777" w:rsidR="00EC4E47" w:rsidRPr="00EC4E47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lastRenderedPageBreak/>
              <w:t xml:space="preserve">            "VATID": 1410,</w:t>
            </w:r>
          </w:p>
          <w:p w14:paraId="2121901E" w14:textId="7DC0C67F" w:rsidR="00EC4E47" w:rsidRPr="00581929" w:rsidRDefault="00EC4E47" w:rsidP="00EC4E47">
            <w:pPr>
              <w:spacing w:after="0"/>
              <w:rPr>
                <w:bCs/>
                <w:lang w:val="en-US"/>
              </w:rPr>
            </w:pPr>
            <w:r w:rsidRPr="00EC4E47">
              <w:rPr>
                <w:bCs/>
                <w:lang w:val="en-US"/>
              </w:rPr>
              <w:t xml:space="preserve">            "VAT": "ΦΠΑ 24%"</w:t>
            </w:r>
          </w:p>
          <w:p w14:paraId="09FD0AD5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"STOCK": 25,</w:t>
            </w:r>
          </w:p>
          <w:p w14:paraId="4B95316B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    "VISIBILITY": 1</w:t>
            </w:r>
          </w:p>
          <w:p w14:paraId="3595BDDF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    }</w:t>
            </w:r>
          </w:p>
          <w:p w14:paraId="4CA1F259" w14:textId="77777777" w:rsidR="00581929" w:rsidRPr="00581929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 xml:space="preserve">    ]</w:t>
            </w:r>
          </w:p>
          <w:p w14:paraId="60FEBB23" w14:textId="7BDB0E1B" w:rsidR="00FB194A" w:rsidRPr="00385D6A" w:rsidRDefault="00581929" w:rsidP="00581929">
            <w:pPr>
              <w:spacing w:after="0"/>
              <w:rPr>
                <w:bCs/>
                <w:lang w:val="en-US"/>
              </w:rPr>
            </w:pPr>
            <w:r w:rsidRPr="00581929">
              <w:rPr>
                <w:bCs/>
                <w:lang w:val="en-US"/>
              </w:rPr>
              <w:t>}</w:t>
            </w:r>
          </w:p>
        </w:tc>
      </w:tr>
    </w:tbl>
    <w:p w14:paraId="61DB94E4" w14:textId="77777777" w:rsidR="00554CB1" w:rsidRDefault="00554CB1" w:rsidP="00554CB1">
      <w:pPr>
        <w:pStyle w:val="Heading3"/>
      </w:pPr>
      <w:bookmarkStart w:id="14" w:name="_Toc117700785"/>
      <w:bookmarkStart w:id="15" w:name="_Toc149920038"/>
      <w:r>
        <w:lastRenderedPageBreak/>
        <w:t>Υπόλοιπα ειδών</w:t>
      </w:r>
      <w:bookmarkEnd w:id="14"/>
      <w:bookmarkEnd w:id="15"/>
    </w:p>
    <w:p w14:paraId="7928E848" w14:textId="77777777" w:rsidR="005673F7" w:rsidRDefault="005673F7" w:rsidP="00554CB1"/>
    <w:p w14:paraId="3FEBDFD2" w14:textId="2C73FFCB" w:rsidR="00554CB1" w:rsidRDefault="00554CB1" w:rsidP="00554CB1">
      <w:r>
        <w:t xml:space="preserve">Για να πάρετε τα υπόλοιπα των ειδών </w:t>
      </w:r>
      <w:r>
        <w:rPr>
          <w:lang w:val="en-US"/>
        </w:rPr>
        <w:t>e</w:t>
      </w:r>
      <w:r>
        <w:t>-</w:t>
      </w:r>
      <w:r>
        <w:rPr>
          <w:lang w:val="en-US"/>
        </w:rPr>
        <w:t>shop</w:t>
      </w:r>
      <w:r w:rsidRPr="00554CB1">
        <w:t xml:space="preserve"> </w:t>
      </w:r>
      <w:r>
        <w:t xml:space="preserve">πρέπει να καλέσετε το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“</w:t>
      </w:r>
      <w:proofErr w:type="spellStart"/>
      <w:r>
        <w:rPr>
          <w:lang w:val="en-US"/>
        </w:rPr>
        <w:t>getItemsStock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554CB1">
        <w:t xml:space="preserve"> </w:t>
      </w:r>
      <w:r>
        <w:rPr>
          <w:lang w:val="en-US"/>
        </w:rPr>
        <w:t>Endpoint</w:t>
      </w:r>
      <w:r w:rsidRPr="00554CB1">
        <w:t xml:space="preserve"> </w:t>
      </w:r>
      <w:r>
        <w:t xml:space="preserve">που σας έχει δοθεί. </w:t>
      </w:r>
    </w:p>
    <w:p w14:paraId="677A413B" w14:textId="77777777" w:rsidR="005673F7" w:rsidRDefault="005673F7" w:rsidP="00554CB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615"/>
      </w:tblGrid>
      <w:tr w:rsidR="00554CB1" w14:paraId="2093E45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651D5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2A5A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8D99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3389F7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B116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780AD" w14:textId="77777777" w:rsidR="00554CB1" w:rsidRDefault="00554CB1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getItemsStock</w:t>
            </w:r>
            <w:proofErr w:type="spellEnd"/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021AC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554CB1" w14:paraId="4337F40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BA712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558F3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1BF9" w14:textId="77777777" w:rsidR="00554CB1" w:rsidRDefault="00554CB1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54CB1" w14:paraId="25D985EB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A7355" w14:textId="77777777" w:rsidR="00554CB1" w:rsidRDefault="00554CB1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77133" w14:textId="77777777" w:rsidR="00554CB1" w:rsidRDefault="00554CB1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8BE5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3A795DC" w14:textId="77777777" w:rsidTr="00554CB1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344EA" w14:textId="77777777" w:rsidR="00554CB1" w:rsidRDefault="00554C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ΠΕΔΙΑ (</w:t>
            </w:r>
            <w:r>
              <w:rPr>
                <w:b/>
                <w:bCs/>
                <w:lang w:val="en-US"/>
              </w:rPr>
              <w:t>FILTER</w:t>
            </w:r>
            <w:r>
              <w:rPr>
                <w:b/>
                <w:bCs/>
              </w:rPr>
              <w:t>) ΓΙΑ ΠΕΡΙΟΡΙΣΜΟ ΑΠΟΤΕΛΕΣΜΑΤΩΝ</w:t>
            </w:r>
          </w:p>
        </w:tc>
      </w:tr>
      <w:tr w:rsidR="00554CB1" w14:paraId="3154387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CCC05" w14:textId="4B3EAF7A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BD760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24596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5C84E11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66D05" w14:textId="77777777" w:rsidR="00554CB1" w:rsidRDefault="00554CB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1191B" w14:textId="77777777" w:rsidR="00554CB1" w:rsidRDefault="00554CB1">
            <w:pPr>
              <w:spacing w:after="0"/>
              <w:rPr>
                <w:b/>
              </w:rPr>
            </w:pPr>
            <w:r>
              <w:rPr>
                <w:bCs/>
              </w:rPr>
              <w:t>Κωδικός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CF4CF" w14:textId="77777777" w:rsidR="00554CB1" w:rsidRDefault="00554CB1">
            <w:pPr>
              <w:spacing w:after="0"/>
              <w:rPr>
                <w:lang w:val="en-US"/>
              </w:rPr>
            </w:pPr>
          </w:p>
        </w:tc>
      </w:tr>
      <w:tr w:rsidR="00554CB1" w14:paraId="2DCD860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7A3BE" w14:textId="77777777" w:rsidR="00554CB1" w:rsidRDefault="00554CB1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upddate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16106" w14:textId="77777777" w:rsidR="00554CB1" w:rsidRDefault="00554CB1">
            <w:pPr>
              <w:spacing w:after="0"/>
              <w:rPr>
                <w:bCs/>
              </w:rPr>
            </w:pPr>
            <w:r>
              <w:rPr>
                <w:bCs/>
              </w:rPr>
              <w:t>Τελευταία ημερομηνία ενημέρωσης είδους</w:t>
            </w:r>
          </w:p>
        </w:tc>
        <w:tc>
          <w:tcPr>
            <w:tcW w:w="4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B71" w14:textId="77777777" w:rsidR="00554CB1" w:rsidRDefault="00554CB1">
            <w:pPr>
              <w:spacing w:after="0"/>
            </w:pPr>
            <w:r>
              <w:rPr>
                <w:lang w:val="en-US"/>
              </w:rPr>
              <w:t>Format</w:t>
            </w:r>
            <w:r w:rsidRPr="00554CB1">
              <w:t xml:space="preserve"> </w:t>
            </w:r>
            <w:r>
              <w:t xml:space="preserve">Ημερομηνίας: </w:t>
            </w:r>
            <w:r>
              <w:rPr>
                <w:b/>
                <w:bCs/>
                <w:lang w:val="en-US"/>
              </w:rPr>
              <w:t>YYYY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DD</w:t>
            </w:r>
            <w:r w:rsidRPr="00554CB1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HH</w:t>
            </w:r>
            <w:r>
              <w:rPr>
                <w:b/>
                <w:bCs/>
              </w:rPr>
              <w:t>:</w:t>
            </w:r>
            <w:proofErr w:type="gramStart"/>
            <w:r>
              <w:rPr>
                <w:b/>
                <w:bCs/>
                <w:lang w:val="en-US"/>
              </w:rPr>
              <w:t>MM</w:t>
            </w:r>
            <w:r>
              <w:rPr>
                <w:b/>
                <w:bCs/>
              </w:rPr>
              <w:t>:</w:t>
            </w:r>
            <w:r>
              <w:rPr>
                <w:b/>
                <w:bCs/>
                <w:lang w:val="en-US"/>
              </w:rPr>
              <w:t>SS</w:t>
            </w:r>
            <w:proofErr w:type="gramEnd"/>
          </w:p>
        </w:tc>
      </w:tr>
    </w:tbl>
    <w:p w14:paraId="409CB648" w14:textId="77777777" w:rsidR="00554CB1" w:rsidRDefault="00554CB1" w:rsidP="00554CB1">
      <w:pPr>
        <w:spacing w:after="0"/>
      </w:pPr>
    </w:p>
    <w:p w14:paraId="5709B0E9" w14:textId="77777777" w:rsidR="00554CB1" w:rsidRDefault="00554CB1" w:rsidP="00554CB1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554CB1">
        <w:t xml:space="preserve"> </w:t>
      </w:r>
      <w:r>
        <w:rPr>
          <w:lang w:val="en-US"/>
        </w:rPr>
        <w:t>service</w:t>
      </w:r>
      <w:r w:rsidRPr="00554CB1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1222CF5A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4C2CC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1D204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786606E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978C0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A3B69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554CB1" w14:paraId="258459DF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C5DA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743E5" w14:textId="77777777" w:rsidR="00554CB1" w:rsidRDefault="00554CB1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554CB1" w14:paraId="3C2A1913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883E5" w14:textId="77777777" w:rsidR="00554CB1" w:rsidRDefault="00554CB1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8D7C2" w14:textId="77777777" w:rsidR="00554CB1" w:rsidRDefault="00554CB1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554CB1" w14:paraId="3A1FE83D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0C173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A208F" w14:textId="77777777" w:rsidR="00554CB1" w:rsidRDefault="00554CB1">
            <w:pPr>
              <w:spacing w:after="60"/>
            </w:pPr>
            <w:r>
              <w:rPr>
                <w:lang w:val="en-US"/>
              </w:rPr>
              <w:t>Array</w:t>
            </w:r>
            <w:r w:rsidRPr="00554CB1">
              <w:t xml:space="preserve"> </w:t>
            </w:r>
            <w:r>
              <w:t>με όλα τα είδη που έχουν οριστεί να συγχρονίζουν στο σύστημά σας. Τα πεδία που επιστρέφονται θα σας δοθούν σε ξεχωριστό έγγραφο έπειτα από επικοινωνία με τον πελάτη.</w:t>
            </w:r>
          </w:p>
        </w:tc>
      </w:tr>
    </w:tbl>
    <w:p w14:paraId="751D4147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54CB1" w14:paraId="7D2A73D5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E27D1" w14:textId="77777777" w:rsidR="00554CB1" w:rsidRDefault="00554CB1">
            <w:pPr>
              <w:spacing w:after="60"/>
              <w:jc w:val="center"/>
              <w:rPr>
                <w:b/>
              </w:rPr>
            </w:pPr>
            <w:r>
              <w:rPr>
                <w:b/>
                <w:bCs/>
              </w:rPr>
              <w:t>Πίνακας Δεδομένων (</w:t>
            </w:r>
            <w:r>
              <w:rPr>
                <w:b/>
                <w:bCs/>
                <w:lang w:val="en-US"/>
              </w:rPr>
              <w:t>data</w:t>
            </w:r>
            <w:r>
              <w:rPr>
                <w:b/>
                <w:bCs/>
              </w:rPr>
              <w:t>)</w:t>
            </w:r>
          </w:p>
        </w:tc>
      </w:tr>
      <w:tr w:rsidR="00554CB1" w14:paraId="7D48E5DC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ABCC5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BE4A" w14:textId="77777777" w:rsidR="00554CB1" w:rsidRDefault="00554CB1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54CB1" w14:paraId="69C5F789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725F9" w14:textId="77777777" w:rsidR="00554CB1" w:rsidRDefault="00554CB1">
            <w:pPr>
              <w:spacing w:after="6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ITEMID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C7CD" w14:textId="77777777" w:rsidR="00554CB1" w:rsidRDefault="00554CB1">
            <w:pPr>
              <w:spacing w:after="60"/>
              <w:rPr>
                <w:bCs/>
              </w:rPr>
            </w:pPr>
            <w:r>
              <w:rPr>
                <w:bCs/>
                <w:lang w:val="en-US"/>
              </w:rPr>
              <w:t xml:space="preserve">ID </w:t>
            </w:r>
            <w:r>
              <w:rPr>
                <w:bCs/>
              </w:rPr>
              <w:t>Είδους</w:t>
            </w:r>
          </w:p>
        </w:tc>
      </w:tr>
      <w:tr w:rsidR="00554CB1" w14:paraId="2736B522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62A78" w14:textId="77777777" w:rsidR="00554CB1" w:rsidRDefault="00554CB1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8266B" w14:textId="77777777" w:rsidR="00554CB1" w:rsidRDefault="00554CB1">
            <w:pPr>
              <w:spacing w:after="60"/>
            </w:pPr>
            <w:r>
              <w:t>Κωδικός Είδους</w:t>
            </w:r>
          </w:p>
        </w:tc>
      </w:tr>
      <w:tr w:rsidR="004F16F8" w14:paraId="5F14EA46" w14:textId="77777777" w:rsidTr="00EB582E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B207" w14:textId="77777777" w:rsidR="004F16F8" w:rsidRPr="00554CB1" w:rsidRDefault="004F16F8" w:rsidP="00EB582E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PRICE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B984" w14:textId="77777777" w:rsidR="004F16F8" w:rsidRDefault="004F16F8" w:rsidP="00EB582E">
            <w:pPr>
              <w:spacing w:after="60"/>
            </w:pPr>
            <w:r>
              <w:t>Τιμή χονδρικής</w:t>
            </w:r>
          </w:p>
        </w:tc>
      </w:tr>
      <w:tr w:rsidR="00554CB1" w14:paraId="44E55B1E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FA028" w14:textId="6FCAB784" w:rsid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LIANIKI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1152" w14:textId="75B9F873" w:rsidR="00554CB1" w:rsidRPr="00554CB1" w:rsidRDefault="00554CB1">
            <w:pPr>
              <w:spacing w:after="60"/>
            </w:pPr>
            <w:r>
              <w:t>Τιμή Λιανικής</w:t>
            </w:r>
          </w:p>
        </w:tc>
      </w:tr>
      <w:tr w:rsidR="00554CB1" w14:paraId="341F5605" w14:textId="77777777" w:rsidTr="00554CB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B674" w14:textId="28429D12" w:rsidR="00554CB1" w:rsidRPr="00554CB1" w:rsidRDefault="00554CB1">
            <w:pPr>
              <w:spacing w:after="60"/>
              <w:rPr>
                <w:lang w:val="en-US"/>
              </w:rPr>
            </w:pPr>
            <w:r w:rsidRPr="00554CB1">
              <w:rPr>
                <w:lang w:val="en-US"/>
              </w:rPr>
              <w:t>STOCK</w:t>
            </w:r>
          </w:p>
        </w:tc>
        <w:tc>
          <w:tcPr>
            <w:tcW w:w="7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61FF" w14:textId="09FE2D47" w:rsidR="00554CB1" w:rsidRDefault="00554CB1">
            <w:pPr>
              <w:spacing w:after="60"/>
            </w:pPr>
            <w:r>
              <w:t>Υπόλοιπο</w:t>
            </w:r>
          </w:p>
        </w:tc>
      </w:tr>
    </w:tbl>
    <w:p w14:paraId="3F91B0CD" w14:textId="5F23D424" w:rsidR="00554CB1" w:rsidRDefault="00554CB1" w:rsidP="00554CB1">
      <w:pPr>
        <w:spacing w:after="0"/>
      </w:pPr>
    </w:p>
    <w:p w14:paraId="7C8E519A" w14:textId="7ADD69B1" w:rsidR="00554CB1" w:rsidRDefault="00554CB1" w:rsidP="00554CB1">
      <w:pPr>
        <w:spacing w:after="0"/>
      </w:pPr>
    </w:p>
    <w:p w14:paraId="30180177" w14:textId="77777777" w:rsidR="005673F7" w:rsidRDefault="005673F7" w:rsidP="00554CB1">
      <w:pPr>
        <w:spacing w:after="0"/>
      </w:pPr>
    </w:p>
    <w:p w14:paraId="1B2CA91C" w14:textId="77777777" w:rsidR="00554CB1" w:rsidRDefault="00554CB1" w:rsidP="00554CB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54CB1" w14:paraId="36B8CD98" w14:textId="77777777" w:rsidTr="00554CB1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86CF5" w14:textId="77777777" w:rsidR="00554CB1" w:rsidRDefault="00554CB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Παραδείγματα Κλήσεων</w:t>
            </w:r>
          </w:p>
        </w:tc>
      </w:tr>
      <w:tr w:rsidR="00554CB1" w14:paraId="5ED51DD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40AD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/>
                <w:lang w:val="en-US"/>
              </w:rPr>
              <w:t>Request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FD61" w14:textId="77777777" w:rsidR="00554CB1" w:rsidRDefault="00554CB1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Response</w:t>
            </w:r>
          </w:p>
        </w:tc>
      </w:tr>
      <w:tr w:rsidR="00554CB1" w14:paraId="1B2F0868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6DCB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23AED60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05560A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50EC645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</w:t>
            </w:r>
          </w:p>
          <w:p w14:paraId="17D2D2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896E7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4921D17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316EA3B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7C8C891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1586,</w:t>
            </w:r>
          </w:p>
          <w:p w14:paraId="3674F64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017D1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6CCC72E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  "MTRL": "1234",</w:t>
            </w:r>
          </w:p>
          <w:p w14:paraId="7A605D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…</w:t>
            </w:r>
          </w:p>
          <w:p w14:paraId="5DED459C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72946D3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432F381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0586B08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5364E1C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3DB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1E5AD2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 xml:space="preserve"> ",</w:t>
            </w:r>
          </w:p>
          <w:p w14:paraId="53319D8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3175C38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&lt;APPID&gt;,</w:t>
            </w:r>
          </w:p>
          <w:p w14:paraId="0DDBBAD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upddate</w:t>
            </w:r>
            <w:proofErr w:type="spellEnd"/>
            <w:r>
              <w:rPr>
                <w:bCs/>
                <w:lang w:val="en-US"/>
              </w:rPr>
              <w:t>": "2021-05-14 00:00"</w:t>
            </w:r>
          </w:p>
          <w:p w14:paraId="419B699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E1156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3C5BB70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true,</w:t>
            </w:r>
          </w:p>
          <w:p w14:paraId="258A716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"",</w:t>
            </w:r>
          </w:p>
          <w:p w14:paraId="4B2C3FD3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totalcount</w:t>
            </w:r>
            <w:proofErr w:type="spellEnd"/>
            <w:r>
              <w:rPr>
                <w:bCs/>
                <w:lang w:val="en-US"/>
              </w:rPr>
              <w:t>": 12,</w:t>
            </w:r>
          </w:p>
          <w:p w14:paraId="7B99543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"data": [</w:t>
            </w:r>
          </w:p>
          <w:p w14:paraId="4440EEF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{</w:t>
            </w:r>
          </w:p>
          <w:p w14:paraId="0A1D497D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      "MTRL": "123</w:t>
            </w:r>
            <w:proofErr w:type="gramStart"/>
            <w:r>
              <w:rPr>
                <w:bCs/>
                <w:lang w:val="en-US"/>
              </w:rPr>
              <w:t xml:space="preserve">",   </w:t>
            </w:r>
            <w:proofErr w:type="gramEnd"/>
            <w:r>
              <w:rPr>
                <w:bCs/>
                <w:lang w:val="en-US"/>
              </w:rPr>
              <w:t xml:space="preserve">   …</w:t>
            </w:r>
          </w:p>
          <w:p w14:paraId="2098F144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}</w:t>
            </w:r>
          </w:p>
          <w:p w14:paraId="266C81AA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……….</w:t>
            </w:r>
          </w:p>
          <w:p w14:paraId="2BB726EF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]</w:t>
            </w:r>
          </w:p>
          <w:p w14:paraId="2C5D5FF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  <w:tr w:rsidR="00554CB1" w14:paraId="10D64F94" w14:textId="77777777" w:rsidTr="00554CB1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F4C6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6604040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"service": "</w:t>
            </w:r>
            <w:proofErr w:type="spellStart"/>
            <w:r>
              <w:rPr>
                <w:bCs/>
                <w:lang w:val="en-US"/>
              </w:rPr>
              <w:t>getItemsStock</w:t>
            </w:r>
            <w:proofErr w:type="spellEnd"/>
            <w:r>
              <w:rPr>
                <w:bCs/>
                <w:lang w:val="en-US"/>
              </w:rPr>
              <w:t>",</w:t>
            </w:r>
          </w:p>
          <w:p w14:paraId="431A97B8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clientID</w:t>
            </w:r>
            <w:proofErr w:type="spellEnd"/>
            <w:r>
              <w:rPr>
                <w:bCs/>
                <w:lang w:val="en-US"/>
              </w:rPr>
              <w:t>": "9J8p…tH4G",</w:t>
            </w:r>
          </w:p>
          <w:p w14:paraId="6E3B4342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proofErr w:type="spellStart"/>
            <w:r>
              <w:rPr>
                <w:bCs/>
                <w:lang w:val="en-US"/>
              </w:rPr>
              <w:t>appId</w:t>
            </w:r>
            <w:proofErr w:type="spellEnd"/>
            <w:r>
              <w:rPr>
                <w:bCs/>
                <w:lang w:val="en-US"/>
              </w:rPr>
              <w:t>": "100033",</w:t>
            </w:r>
          </w:p>
          <w:p w14:paraId="72903DE0" w14:textId="57DF9A62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</w:t>
            </w:r>
            <w:r w:rsidR="005673F7">
              <w:rPr>
                <w:bCs/>
                <w:lang w:val="en-US"/>
              </w:rPr>
              <w:t xml:space="preserve"> </w:t>
            </w:r>
            <w:proofErr w:type="spellStart"/>
            <w:r w:rsidR="005673F7">
              <w:rPr>
                <w:bCs/>
                <w:lang w:val="en-US"/>
              </w:rPr>
              <w:t>upddate</w:t>
            </w:r>
            <w:proofErr w:type="spellEnd"/>
            <w:r w:rsidR="005673F7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":"2021-05-14 00:00"</w:t>
            </w:r>
          </w:p>
          <w:p w14:paraId="22A2A0CE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  <w:tc>
          <w:tcPr>
            <w:tcW w:w="4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FBE0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{</w:t>
            </w:r>
          </w:p>
          <w:p w14:paraId="1528E490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"success": false,</w:t>
            </w:r>
          </w:p>
          <w:p w14:paraId="5CD524A1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"error": "Authentication failed!"</w:t>
            </w:r>
          </w:p>
          <w:p w14:paraId="77EB16CB" w14:textId="77777777" w:rsidR="00554CB1" w:rsidRDefault="00554CB1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}</w:t>
            </w:r>
          </w:p>
        </w:tc>
      </w:tr>
    </w:tbl>
    <w:p w14:paraId="08B78E8D" w14:textId="77777777" w:rsidR="00554CB1" w:rsidRDefault="00554CB1" w:rsidP="00554CB1">
      <w:pPr>
        <w:rPr>
          <w:b/>
        </w:rPr>
      </w:pPr>
    </w:p>
    <w:p w14:paraId="04E46A07" w14:textId="77777777" w:rsidR="00554CB1" w:rsidRDefault="00554CB1" w:rsidP="00554CB1">
      <w:pPr>
        <w:rPr>
          <w:b/>
          <w:lang w:val="en-US"/>
        </w:rPr>
      </w:pPr>
      <w:r>
        <w:rPr>
          <w:b/>
          <w:lang w:val="en-US"/>
        </w:rPr>
        <w:t>Request</w:t>
      </w:r>
    </w:p>
    <w:p w14:paraId="49C447DD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0A05C168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getItemsStock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19D95746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"CLIENTID": "9J8pIqvGK</w:t>
      </w:r>
      <w:proofErr w:type="gram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…..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rHrPMUKS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1F5DD84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"APPID": "2001",</w:t>
      </w:r>
    </w:p>
    <w:p w14:paraId="103FD691" w14:textId="6A5055F1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upddate</w:t>
      </w:r>
      <w:proofErr w:type="spellEnd"/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"202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-0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9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 00:00"</w:t>
      </w:r>
    </w:p>
    <w:p w14:paraId="7C172255" w14:textId="77777777" w:rsidR="00554CB1" w:rsidRDefault="00554CB1" w:rsidP="00554CB1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E8D16C9" w14:textId="30972145" w:rsidR="00554CB1" w:rsidRDefault="00554CB1" w:rsidP="00554CB1">
      <w:pPr>
        <w:spacing w:after="0"/>
        <w:rPr>
          <w:b/>
          <w:lang w:val="en-US"/>
        </w:rPr>
      </w:pPr>
    </w:p>
    <w:p w14:paraId="30E42F41" w14:textId="3CF5ACA0" w:rsidR="003710EE" w:rsidRDefault="003710EE" w:rsidP="00554CB1">
      <w:pPr>
        <w:spacing w:after="0"/>
        <w:rPr>
          <w:b/>
          <w:lang w:val="en-US"/>
        </w:rPr>
      </w:pPr>
    </w:p>
    <w:p w14:paraId="37EC5210" w14:textId="77777777" w:rsidR="003710EE" w:rsidRDefault="003710EE" w:rsidP="00554CB1">
      <w:pPr>
        <w:spacing w:after="0"/>
        <w:rPr>
          <w:b/>
          <w:lang w:val="en-US"/>
        </w:rPr>
      </w:pPr>
    </w:p>
    <w:p w14:paraId="3A3BACC7" w14:textId="77777777" w:rsidR="005673F7" w:rsidRDefault="005673F7" w:rsidP="00554CB1">
      <w:pPr>
        <w:spacing w:after="0"/>
        <w:rPr>
          <w:b/>
          <w:lang w:val="en-US"/>
        </w:rPr>
      </w:pPr>
    </w:p>
    <w:p w14:paraId="683B85AE" w14:textId="77777777" w:rsidR="005673F7" w:rsidRDefault="005673F7" w:rsidP="00554CB1">
      <w:pPr>
        <w:spacing w:after="0"/>
        <w:rPr>
          <w:b/>
          <w:lang w:val="en-US"/>
        </w:rPr>
      </w:pPr>
    </w:p>
    <w:p w14:paraId="441EF572" w14:textId="77777777" w:rsidR="005673F7" w:rsidRDefault="005673F7" w:rsidP="00554CB1">
      <w:pPr>
        <w:spacing w:after="0"/>
        <w:rPr>
          <w:b/>
          <w:lang w:val="en-US"/>
        </w:rPr>
      </w:pPr>
    </w:p>
    <w:p w14:paraId="063E5AB5" w14:textId="77777777" w:rsidR="005673F7" w:rsidRDefault="005673F7" w:rsidP="00554CB1">
      <w:pPr>
        <w:spacing w:after="0"/>
        <w:rPr>
          <w:b/>
          <w:lang w:val="en-US"/>
        </w:rPr>
      </w:pPr>
    </w:p>
    <w:p w14:paraId="75ED099F" w14:textId="77777777" w:rsidR="005673F7" w:rsidRDefault="005673F7" w:rsidP="00554CB1">
      <w:pPr>
        <w:spacing w:after="0"/>
        <w:rPr>
          <w:b/>
          <w:lang w:val="en-US"/>
        </w:rPr>
      </w:pPr>
    </w:p>
    <w:p w14:paraId="3BF3557F" w14:textId="77777777" w:rsidR="005673F7" w:rsidRDefault="005673F7" w:rsidP="00554CB1">
      <w:pPr>
        <w:spacing w:after="0"/>
        <w:rPr>
          <w:b/>
          <w:lang w:val="en-US"/>
        </w:rPr>
      </w:pPr>
    </w:p>
    <w:p w14:paraId="5301ADBE" w14:textId="77777777" w:rsidR="005673F7" w:rsidRDefault="005673F7" w:rsidP="00554CB1">
      <w:pPr>
        <w:spacing w:after="0"/>
        <w:rPr>
          <w:b/>
          <w:lang w:val="en-US"/>
        </w:rPr>
      </w:pPr>
    </w:p>
    <w:p w14:paraId="25AFD2E5" w14:textId="77777777" w:rsidR="00554CB1" w:rsidRDefault="00554CB1" w:rsidP="00554CB1">
      <w:pPr>
        <w:spacing w:after="0"/>
        <w:rPr>
          <w:b/>
          <w:lang w:val="en-US"/>
        </w:rPr>
      </w:pPr>
      <w:r>
        <w:rPr>
          <w:b/>
        </w:rPr>
        <w:lastRenderedPageBreak/>
        <w:t>Επιτυχημένο</w:t>
      </w:r>
      <w:r>
        <w:rPr>
          <w:b/>
          <w:lang w:val="en-US"/>
        </w:rPr>
        <w:t xml:space="preserve"> Response</w:t>
      </w:r>
    </w:p>
    <w:p w14:paraId="02C4A36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CBDE1E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B8FAD24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41F2093B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totalcount</w:t>
      </w:r>
      <w:proofErr w:type="spellEnd"/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2,</w:t>
      </w:r>
    </w:p>
    <w:p w14:paraId="7D58FD63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"data": [</w:t>
      </w:r>
    </w:p>
    <w:p w14:paraId="59FDC0D0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6DAE38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6841,</w:t>
      </w:r>
    </w:p>
    <w:p w14:paraId="46575E1A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"010005300",</w:t>
      </w:r>
    </w:p>
    <w:p w14:paraId="20C1DDCB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11.35,</w:t>
      </w:r>
    </w:p>
    <w:p w14:paraId="6A4BBC1C" w14:textId="3092BE8C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  <w:t xml:space="preserve">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25.00,</w:t>
      </w:r>
    </w:p>
    <w:p w14:paraId="1F4E1B20" w14:textId="0E48044C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</w:t>
      </w:r>
      <w:r w:rsid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5</w:t>
      </w:r>
    </w:p>
    <w:p w14:paraId="127369C1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70ACBD6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2DEAB2F2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"ITEMID": 12490,</w:t>
      </w:r>
    </w:p>
    <w:p w14:paraId="1FDFAD15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"202010603",</w:t>
      </w:r>
    </w:p>
    <w:p w14:paraId="62FFB6D3" w14:textId="77777777" w:rsid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22.93,</w:t>
      </w:r>
    </w:p>
    <w:p w14:paraId="7DEEADEA" w14:textId="33681C2F" w:rsidR="005D59CC" w:rsidRPr="005673F7" w:rsidRDefault="005D59CC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</w:t>
      </w:r>
      <w:r w:rsidRPr="005D59CC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"LIANIKI"</w:t>
      </w: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: 35.00</w:t>
      </w:r>
    </w:p>
    <w:p w14:paraId="638E622F" w14:textId="7BD99858" w:rsidR="005673F7" w:rsidRPr="005673F7" w:rsidRDefault="005673F7" w:rsidP="005D59CC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"STOCK": 25</w:t>
      </w:r>
    </w:p>
    <w:p w14:paraId="68598AE6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4E3293FD" w14:textId="77777777" w:rsidR="005673F7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52FBF3D8" w14:textId="0564231C" w:rsidR="00296D08" w:rsidRPr="005673F7" w:rsidRDefault="005673F7" w:rsidP="005673F7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  <w:r w:rsidR="00554CB1" w:rsidRPr="005673F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ab/>
      </w:r>
    </w:p>
    <w:p w14:paraId="23115185" w14:textId="6A711130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EAD4F48" w14:textId="29C745C3" w:rsidR="00397590" w:rsidRDefault="00397590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AB7275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1D3B2C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5DCB36A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4E9021A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B753CE1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907D9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08C398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500C62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887808F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64C21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C8610BD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4C68B2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A8A6B7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E0A6F29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026512E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6495C6B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B85CCB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1A6BE9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671825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4813B7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2B6E61A7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90BA836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13A48044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38DC13C0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73C4F3F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p w14:paraId="0FD1D588" w14:textId="77777777" w:rsidR="00616FED" w:rsidRDefault="00616FED" w:rsidP="00616FED">
      <w:pPr>
        <w:pStyle w:val="Heading2"/>
      </w:pPr>
      <w:bookmarkStart w:id="16" w:name="_Toc148361198"/>
      <w:bookmarkStart w:id="17" w:name="_Toc149920039"/>
      <w:r>
        <w:lastRenderedPageBreak/>
        <w:t>Παραγγελίες</w:t>
      </w:r>
      <w:bookmarkEnd w:id="16"/>
      <w:bookmarkEnd w:id="17"/>
    </w:p>
    <w:p w14:paraId="7FF986D0" w14:textId="77777777" w:rsidR="00616FED" w:rsidRDefault="00616FED" w:rsidP="00616FED">
      <w:pPr>
        <w:pStyle w:val="Heading3"/>
      </w:pPr>
      <w:bookmarkStart w:id="18" w:name="_Toc103869576"/>
      <w:bookmarkStart w:id="19" w:name="_Toc117700790"/>
      <w:bookmarkStart w:id="20" w:name="_Toc119661378"/>
      <w:bookmarkStart w:id="21" w:name="_Toc121492013"/>
      <w:bookmarkStart w:id="22" w:name="_Toc122514243"/>
      <w:bookmarkStart w:id="23" w:name="_Toc148361199"/>
      <w:bookmarkStart w:id="24" w:name="_Toc149920040"/>
      <w:r>
        <w:t>Εισαγωγή νέας Παραγγελίας</w:t>
      </w:r>
      <w:bookmarkEnd w:id="18"/>
      <w:bookmarkEnd w:id="19"/>
      <w:bookmarkEnd w:id="20"/>
      <w:bookmarkEnd w:id="21"/>
      <w:bookmarkEnd w:id="22"/>
      <w:bookmarkEnd w:id="23"/>
      <w:bookmarkEnd w:id="24"/>
    </w:p>
    <w:p w14:paraId="1E9A4600" w14:textId="77777777" w:rsidR="00616FED" w:rsidRDefault="00616FED" w:rsidP="00616FED"/>
    <w:p w14:paraId="22B5D38C" w14:textId="6325076A" w:rsidR="00616FED" w:rsidRDefault="00616FED" w:rsidP="00616FED">
      <w:r>
        <w:t xml:space="preserve">Για να πάρουμε τις γίνει εισαγωγή μιας παραγγελίας στο </w:t>
      </w:r>
      <w:proofErr w:type="spellStart"/>
      <w:r>
        <w:rPr>
          <w:lang w:val="en-US"/>
        </w:rPr>
        <w:t>SoftOne</w:t>
      </w:r>
      <w:proofErr w:type="spellEnd"/>
      <w:r>
        <w:t xml:space="preserve">,  πρέπει να καλέσετε το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“</w:t>
      </w:r>
      <w:proofErr w:type="spellStart"/>
      <w:r>
        <w:rPr>
          <w:lang w:val="en-US"/>
        </w:rPr>
        <w:t>setOrder</w:t>
      </w:r>
      <w:proofErr w:type="spellEnd"/>
      <w:r>
        <w:t xml:space="preserve">” στο </w:t>
      </w:r>
      <w:r>
        <w:rPr>
          <w:lang w:val="en-US"/>
        </w:rPr>
        <w:t>Additional</w:t>
      </w:r>
      <w:r w:rsidRPr="00047704">
        <w:t xml:space="preserve"> </w:t>
      </w:r>
      <w:r>
        <w:rPr>
          <w:lang w:val="en-US"/>
        </w:rPr>
        <w:t>Endpoint</w:t>
      </w:r>
      <w:r w:rsidRPr="00047704">
        <w:t xml:space="preserve"> </w:t>
      </w:r>
      <w:r>
        <w:t xml:space="preserve">που σας έχει δοθεί.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4190"/>
      </w:tblGrid>
      <w:tr w:rsidR="00616FED" w14:paraId="75C3201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1709C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9E6D6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Τιμή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9B9A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2B72015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CE39" w14:textId="77777777" w:rsidR="00616FED" w:rsidRDefault="00616FED" w:rsidP="00BC4DB7">
            <w:pPr>
              <w:spacing w:after="0"/>
              <w:rPr>
                <w:bCs/>
                <w:lang w:val="en-US"/>
              </w:rPr>
            </w:pPr>
            <w:bookmarkStart w:id="25" w:name="_Hlk137821357"/>
            <w:r>
              <w:rPr>
                <w:bCs/>
                <w:lang w:val="en-US"/>
              </w:rPr>
              <w:t>service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3FA4" w14:textId="77777777" w:rsidR="00616FED" w:rsidRDefault="00616FED" w:rsidP="00BC4DB7">
            <w:pPr>
              <w:spacing w:after="0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en-US"/>
              </w:rPr>
              <w:t>setOrder</w:t>
            </w:r>
            <w:proofErr w:type="spellEnd"/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55BD" w14:textId="77777777" w:rsidR="00616FED" w:rsidRDefault="00616FED" w:rsidP="00BC4DB7">
            <w:pPr>
              <w:spacing w:after="0"/>
              <w:rPr>
                <w:bCs/>
              </w:rPr>
            </w:pPr>
            <w:r>
              <w:rPr>
                <w:bCs/>
              </w:rPr>
              <w:t>ΠΑΝΤΑ</w:t>
            </w:r>
          </w:p>
        </w:tc>
      </w:tr>
      <w:tr w:rsidR="00616FED" w14:paraId="3A178A9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B0E1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A41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b/>
                <w:bCs/>
                <w:lang w:val="en-US"/>
              </w:rPr>
              <w:t>Authenticate.clientID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8BE40" w14:textId="77777777" w:rsidR="00616FED" w:rsidRDefault="00616FED" w:rsidP="00BC4DB7">
            <w:pPr>
              <w:spacing w:after="0"/>
            </w:pPr>
            <w:r>
              <w:t>ότι</w:t>
            </w:r>
            <w:r>
              <w:rPr>
                <w:lang w:val="en-US"/>
              </w:rPr>
              <w:t xml:space="preserve"> </w:t>
            </w:r>
            <w:r>
              <w:t>μας</w:t>
            </w:r>
            <w:r>
              <w:rPr>
                <w:lang w:val="en-US"/>
              </w:rPr>
              <w:t xml:space="preserve"> </w:t>
            </w:r>
            <w:r>
              <w:t>επέστρεψε</w:t>
            </w:r>
            <w:r>
              <w:rPr>
                <w:lang w:val="en-US"/>
              </w:rPr>
              <w:t xml:space="preserve"> </w:t>
            </w:r>
            <w:r>
              <w:t>η</w:t>
            </w:r>
            <w:r>
              <w:rPr>
                <w:lang w:val="en-US"/>
              </w:rPr>
              <w:t xml:space="preserve"> Authenticate (</w:t>
            </w:r>
            <w:proofErr w:type="spellStart"/>
            <w:r>
              <w:rPr>
                <w:lang w:val="en-US"/>
              </w:rPr>
              <w:t>clientID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616FED" w14:paraId="5021856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BDD67" w14:textId="77777777" w:rsidR="00616FED" w:rsidRDefault="00616FED" w:rsidP="00BC4DB7">
            <w:pPr>
              <w:spacing w:after="0"/>
            </w:pPr>
            <w:proofErr w:type="spellStart"/>
            <w:r>
              <w:rPr>
                <w:lang w:val="en-US"/>
              </w:rPr>
              <w:t>appid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99482" w14:textId="77777777" w:rsidR="00616FED" w:rsidRDefault="00616FED" w:rsidP="00BC4DB7">
            <w:pPr>
              <w:spacing w:after="0"/>
              <w:rPr>
                <w:b/>
              </w:rPr>
            </w:pPr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Your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Application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Id</w:t>
            </w:r>
            <w:proofErr w:type="spellEnd"/>
            <w:r>
              <w:rPr>
                <w:b/>
              </w:rPr>
              <w:t>&gt;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FBC4" w14:textId="77777777" w:rsidR="00616FED" w:rsidRDefault="00616FED" w:rsidP="00BC4DB7">
            <w:pPr>
              <w:spacing w:after="0"/>
              <w:rPr>
                <w:lang w:val="en-US"/>
              </w:rPr>
            </w:pPr>
          </w:p>
        </w:tc>
      </w:tr>
      <w:bookmarkEnd w:id="25"/>
      <w:tr w:rsidR="00616FED" w14:paraId="31A075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80CF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81A7" w14:textId="77777777" w:rsidR="00616FED" w:rsidRPr="00E04C52" w:rsidRDefault="00616FED" w:rsidP="00BC4DB7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2022-12-09</w:t>
            </w: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8AB4C" w14:textId="77777777" w:rsidR="00616FED" w:rsidRPr="007C58F7" w:rsidRDefault="00616FED" w:rsidP="00BC4DB7">
            <w:pPr>
              <w:spacing w:after="0"/>
            </w:pPr>
            <w:r w:rsidRPr="007C58F7">
              <w:t>Ημερομηνία  (</w:t>
            </w:r>
            <w:r>
              <w:rPr>
                <w:lang w:val="en-US"/>
              </w:rPr>
              <w:t>format</w:t>
            </w:r>
            <w:r w:rsidRPr="007C58F7">
              <w:t xml:space="preserve"> </w:t>
            </w:r>
            <w:r>
              <w:rPr>
                <w:lang w:val="en-US"/>
              </w:rPr>
              <w:t>Y</w:t>
            </w:r>
            <w:r w:rsidRPr="007C58F7">
              <w:t>-</w:t>
            </w:r>
            <w:r>
              <w:rPr>
                <w:lang w:val="en-US"/>
              </w:rPr>
              <w:t>m</w:t>
            </w:r>
            <w:r w:rsidRPr="007C58F7">
              <w:t>-</w:t>
            </w:r>
            <w:r>
              <w:rPr>
                <w:lang w:val="en-US"/>
              </w:rPr>
              <w:t>d</w:t>
            </w:r>
            <w:r w:rsidRPr="007C58F7">
              <w:t>)</w:t>
            </w:r>
          </w:p>
        </w:tc>
      </w:tr>
      <w:tr w:rsidR="00616FED" w:rsidRPr="002955DF" w14:paraId="0D65B45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1CE83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C5DD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9E53D" w14:textId="77777777" w:rsidR="00616FED" w:rsidRDefault="00616FED" w:rsidP="00BC4DB7">
            <w:pPr>
              <w:spacing w:after="0"/>
            </w:pPr>
            <w:r>
              <w:t>Τρόπος Πληρωμής</w:t>
            </w:r>
          </w:p>
          <w:p w14:paraId="259AF693" w14:textId="150F185E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1. Αντικαταβολή</w:t>
            </w:r>
            <w:r>
              <w:tab/>
            </w:r>
            <w:r>
              <w:tab/>
            </w:r>
          </w:p>
          <w:p w14:paraId="44F221A5" w14:textId="79237106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2. Πληρωμή στο Κατάστημα  </w:t>
            </w:r>
            <w:r>
              <w:tab/>
            </w:r>
          </w:p>
          <w:p w14:paraId="18019248" w14:textId="5FB3EB4A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3. </w:t>
            </w:r>
            <w:proofErr w:type="spellStart"/>
            <w:r>
              <w:t>PayPal</w:t>
            </w:r>
            <w:proofErr w:type="spellEnd"/>
            <w:r>
              <w:t xml:space="preserve">  </w:t>
            </w:r>
            <w:r>
              <w:tab/>
            </w:r>
          </w:p>
          <w:p w14:paraId="0F5597BF" w14:textId="14565652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 xml:space="preserve">4. Πληρωμή με Πιστωτική - Χρεωστική </w:t>
            </w:r>
          </w:p>
          <w:p w14:paraId="219FE01E" w14:textId="4F3A327F" w:rsidR="00616FED" w:rsidRPr="00DC0D43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>
              <w:t>5. Τραπεζική Κατάθεση.</w:t>
            </w:r>
          </w:p>
        </w:tc>
      </w:tr>
      <w:tr w:rsidR="00616FED" w14:paraId="25979E8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63F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shipment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BAB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E0353" w14:textId="77777777" w:rsidR="00616FED" w:rsidRDefault="00616FED" w:rsidP="00BC4DB7">
            <w:pPr>
              <w:spacing w:after="0"/>
            </w:pPr>
            <w:r>
              <w:t>Τρόπος Αποστολής</w:t>
            </w:r>
          </w:p>
          <w:p w14:paraId="56175C7F" w14:textId="72823FD0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1. Αποστολή με </w:t>
            </w:r>
            <w:proofErr w:type="spellStart"/>
            <w:r w:rsidRPr="00616FED">
              <w:t>Courier</w:t>
            </w:r>
            <w:proofErr w:type="spellEnd"/>
            <w:r w:rsidRPr="00616FED">
              <w:t xml:space="preserve"> </w:t>
            </w:r>
            <w:r w:rsidRPr="00616FED">
              <w:tab/>
            </w:r>
          </w:p>
          <w:p w14:paraId="71E627F4" w14:textId="30381121" w:rsidR="00616FED" w:rsidRDefault="00616FED" w:rsidP="00616FED">
            <w:pPr>
              <w:pStyle w:val="ListParagraph"/>
              <w:numPr>
                <w:ilvl w:val="0"/>
                <w:numId w:val="36"/>
              </w:numPr>
              <w:spacing w:after="0"/>
              <w:jc w:val="left"/>
            </w:pPr>
            <w:r w:rsidRPr="00616FED">
              <w:t xml:space="preserve">2. Παραλαβή από το </w:t>
            </w:r>
            <w:proofErr w:type="spellStart"/>
            <w:r w:rsidRPr="00616FED">
              <w:t>Κάταστημα</w:t>
            </w:r>
            <w:proofErr w:type="spellEnd"/>
          </w:p>
        </w:tc>
      </w:tr>
      <w:tr w:rsidR="00616FED" w14:paraId="651FA0C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A31B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1C63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E278B" w14:textId="4FE4D9B2" w:rsidR="00616FED" w:rsidRDefault="00616FED" w:rsidP="00BC4DB7">
            <w:pPr>
              <w:spacing w:after="0"/>
            </w:pPr>
            <w:r>
              <w:t xml:space="preserve">Κωδικός παραγγελίας </w:t>
            </w:r>
            <w:r>
              <w:rPr>
                <w:lang w:val="en-US"/>
              </w:rPr>
              <w:t>E-Shop</w:t>
            </w:r>
          </w:p>
        </w:tc>
      </w:tr>
      <w:tr w:rsidR="00616FED" w14:paraId="592B2C5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4B8F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A63F2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92132" w14:textId="77777777" w:rsidR="00616FED" w:rsidRPr="002D19C7" w:rsidRDefault="00616FED" w:rsidP="00BC4DB7">
            <w:pPr>
              <w:spacing w:after="0"/>
            </w:pPr>
            <w:r>
              <w:t>Σχόλια</w:t>
            </w:r>
          </w:p>
        </w:tc>
      </w:tr>
      <w:tr w:rsidR="00616FED" w14:paraId="33AC78B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FF4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6D0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8E85" w14:textId="77777777" w:rsidR="00616FED" w:rsidRDefault="00616FED" w:rsidP="00BC4DB7">
            <w:pPr>
              <w:spacing w:after="0"/>
            </w:pPr>
            <w:r>
              <w:t>Για τιμολόγιο =&gt; 1</w:t>
            </w:r>
          </w:p>
          <w:p w14:paraId="055F4A27" w14:textId="77777777" w:rsidR="00616FED" w:rsidRDefault="00616FED" w:rsidP="00BC4DB7">
            <w:pPr>
              <w:spacing w:after="0"/>
            </w:pPr>
            <w:r>
              <w:t>Για απόδειξη =&gt; 0 ή αν δεν υπάρχει</w:t>
            </w:r>
          </w:p>
        </w:tc>
      </w:tr>
      <w:tr w:rsidR="00616FED" w14:paraId="26FE4F1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49AC3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finstates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2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2B66F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Status</w:t>
            </w:r>
            <w:r w:rsidRPr="000A7210">
              <w:t xml:space="preserve"> </w:t>
            </w:r>
            <w:r>
              <w:t>παραγγελίας που θα καταχωρηθεί.</w:t>
            </w:r>
          </w:p>
          <w:p w14:paraId="4B7D7500" w14:textId="53C3B01E" w:rsidR="00616FED" w:rsidRDefault="00616FED" w:rsidP="00BC4DB7">
            <w:pPr>
              <w:spacing w:after="0"/>
            </w:pPr>
            <w:r>
              <w:t>Προαιρετικό</w:t>
            </w:r>
          </w:p>
        </w:tc>
      </w:tr>
      <w:tr w:rsidR="00616FED" w14:paraId="14D4A9DA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C7016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Στοιχεία Πελατών(</w:t>
            </w:r>
            <w:proofErr w:type="spellStart"/>
            <w:r>
              <w:rPr>
                <w:b/>
                <w:bCs/>
                <w:lang w:val="en-US"/>
              </w:rPr>
              <w:t>billinfo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615B0C0E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ED1D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D5F6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0F105" w14:textId="77777777" w:rsidR="00616FED" w:rsidRDefault="00616FED" w:rsidP="00BC4DB7">
            <w:pPr>
              <w:spacing w:after="0"/>
            </w:pPr>
            <w:r>
              <w:t>Επωνυμία Πελάτη</w:t>
            </w:r>
          </w:p>
        </w:tc>
      </w:tr>
      <w:tr w:rsidR="00616FED" w14:paraId="00478D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5A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3179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050D" w14:textId="77777777" w:rsidR="00616FED" w:rsidRDefault="00616FED" w:rsidP="00BC4DB7">
            <w:pPr>
              <w:spacing w:after="0"/>
            </w:pPr>
            <w:r>
              <w:t>Διεύθυνση Πελάτη</w:t>
            </w:r>
          </w:p>
        </w:tc>
      </w:tr>
      <w:tr w:rsidR="00616FED" w14:paraId="238596D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02A8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C783B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D229C" w14:textId="77777777" w:rsidR="00616FED" w:rsidRDefault="00616FED" w:rsidP="00BC4DB7">
            <w:pPr>
              <w:spacing w:after="0"/>
            </w:pPr>
            <w:r>
              <w:t>Πόλη Πελάτη</w:t>
            </w:r>
          </w:p>
        </w:tc>
      </w:tr>
      <w:tr w:rsidR="00616FED" w14:paraId="467D571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85340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EB15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63072" w14:textId="77777777" w:rsidR="00616FED" w:rsidRDefault="00616FED" w:rsidP="00BC4DB7">
            <w:pPr>
              <w:spacing w:after="0"/>
            </w:pPr>
            <w:r>
              <w:t>Τ.Κ. Πελάτη</w:t>
            </w:r>
          </w:p>
        </w:tc>
      </w:tr>
      <w:tr w:rsidR="00616FED" w14:paraId="6C26868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2C062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3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B9C4" w14:textId="77777777" w:rsidR="00616FED" w:rsidRDefault="00616FED" w:rsidP="00BC4DB7">
            <w:pPr>
              <w:spacing w:after="0"/>
            </w:pPr>
            <w:r>
              <w:t>Περιοχή Πελάτη</w:t>
            </w:r>
          </w:p>
        </w:tc>
      </w:tr>
      <w:tr w:rsidR="00616FED" w14:paraId="1694163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4636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54D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44BFD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 xml:space="preserve">Email </w:t>
            </w:r>
            <w:r>
              <w:t>Πελάτη</w:t>
            </w:r>
          </w:p>
        </w:tc>
      </w:tr>
      <w:tr w:rsidR="00616FED" w14:paraId="0FA0896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AFCC" w14:textId="77777777" w:rsidR="00616FED" w:rsidRDefault="00616FED" w:rsidP="00BC4DB7">
            <w:pPr>
              <w:spacing w:after="0"/>
            </w:pPr>
            <w:r>
              <w:rPr>
                <w:lang w:val="en-US"/>
              </w:rPr>
              <w:t>phone1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013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8BE13" w14:textId="77777777" w:rsidR="00616FED" w:rsidRDefault="00616FED" w:rsidP="00BC4DB7">
            <w:pPr>
              <w:spacing w:after="0"/>
            </w:pPr>
            <w:r>
              <w:t>Τηλέφωνο 1 Πελάτη</w:t>
            </w:r>
          </w:p>
        </w:tc>
      </w:tr>
      <w:tr w:rsidR="00616FED" w14:paraId="768BE29B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3746F" w14:textId="77777777" w:rsidR="00616FED" w:rsidRPr="00F44F57" w:rsidRDefault="00616FED" w:rsidP="00BC4DB7">
            <w:pPr>
              <w:spacing w:after="0"/>
            </w:pPr>
            <w:r>
              <w:rPr>
                <w:lang w:val="en-US"/>
              </w:rPr>
              <w:t>phone</w:t>
            </w:r>
            <w: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67528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9472A" w14:textId="77777777" w:rsidR="00616FED" w:rsidRDefault="00616FED" w:rsidP="00BC4DB7">
            <w:pPr>
              <w:spacing w:after="0"/>
            </w:pPr>
            <w:r>
              <w:t>Τηλέφωνο 2 Πελάτη</w:t>
            </w:r>
          </w:p>
        </w:tc>
      </w:tr>
      <w:tr w:rsidR="00616FED" w14:paraId="5145A75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1580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afm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B1155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4CF68" w14:textId="77777777" w:rsidR="00616FED" w:rsidRDefault="00616FED" w:rsidP="00BC4DB7">
            <w:pPr>
              <w:spacing w:after="0"/>
            </w:pPr>
            <w:r>
              <w:t>ΑΦΜ Πελάτη</w:t>
            </w:r>
          </w:p>
        </w:tc>
      </w:tr>
      <w:tr w:rsidR="00616FED" w14:paraId="2B910BC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19748" w14:textId="717AE5F6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 w:rsidRPr="00616FED">
              <w:rPr>
                <w:lang w:val="en-US"/>
              </w:rPr>
              <w:t>doy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5ADD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A5D7B" w14:textId="77777777" w:rsidR="00616FED" w:rsidRDefault="00616FED" w:rsidP="00BC4DB7">
            <w:pPr>
              <w:spacing w:after="0"/>
            </w:pPr>
            <w:r>
              <w:t>ΔΟΥ</w:t>
            </w:r>
          </w:p>
        </w:tc>
      </w:tr>
      <w:tr w:rsidR="00616FED" w14:paraId="152FBFB0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CBD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7638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1239B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289AD271" w14:textId="77777777" w:rsidTr="00BC4DB7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97643" w14:textId="77777777" w:rsidR="00616FED" w:rsidRDefault="00616FED" w:rsidP="00BC4DB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Πεδία Αποστολής Παραγγελίας (</w:t>
            </w:r>
            <w:proofErr w:type="spellStart"/>
            <w:r>
              <w:rPr>
                <w:b/>
                <w:bCs/>
                <w:lang w:val="en-US"/>
              </w:rPr>
              <w:t>shipinfo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616FED" w14:paraId="55E3E75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F45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BB4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0F281" w14:textId="77777777" w:rsidR="00616FED" w:rsidRDefault="00616FED" w:rsidP="00BC4DB7">
            <w:pPr>
              <w:spacing w:after="0"/>
            </w:pPr>
            <w:r>
              <w:t>Επωνυμία Παραλήπτη</w:t>
            </w:r>
          </w:p>
        </w:tc>
      </w:tr>
      <w:tr w:rsidR="00616FED" w14:paraId="45F27D7C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E384A" w14:textId="77777777" w:rsidR="00616FED" w:rsidRDefault="00616FED" w:rsidP="00BC4DB7">
            <w:pPr>
              <w:spacing w:after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240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7E17F" w14:textId="77777777" w:rsidR="00616FED" w:rsidRDefault="00616FED" w:rsidP="00BC4DB7">
            <w:pPr>
              <w:spacing w:after="0"/>
            </w:pPr>
            <w:r>
              <w:t>Διεύθυνση Παραλήπτη</w:t>
            </w:r>
          </w:p>
        </w:tc>
      </w:tr>
      <w:tr w:rsidR="00616FED" w14:paraId="12C6B7D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4C84E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0C09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B9BD9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Πόλη Παραλήπτη</w:t>
            </w:r>
          </w:p>
        </w:tc>
      </w:tr>
      <w:tr w:rsidR="00616FED" w14:paraId="155D962D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5F91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zip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7260D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B9B9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Τ.Κ. Παραλήπτη</w:t>
            </w:r>
          </w:p>
        </w:tc>
      </w:tr>
      <w:tr w:rsidR="00616FED" w14:paraId="4E137502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0268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t>district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234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9356C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t>Περιοχή Παραλήπτη</w:t>
            </w:r>
          </w:p>
        </w:tc>
      </w:tr>
      <w:tr w:rsidR="00616FED" w14:paraId="0AC37BA6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A27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1C024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50A28" w14:textId="77777777" w:rsidR="00616FED" w:rsidRDefault="00616FED" w:rsidP="00BC4DB7">
            <w:pPr>
              <w:spacing w:after="0"/>
            </w:pPr>
            <w:r>
              <w:t>Χώρα (ενεργή Ελλάδα με κωδικό 1000)</w:t>
            </w:r>
          </w:p>
        </w:tc>
      </w:tr>
      <w:tr w:rsidR="00616FED" w14:paraId="1535CC9C" w14:textId="77777777" w:rsidTr="00BC4DB7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B3DFD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Πεδία Ειδών Παραγγελίας (</w:t>
            </w:r>
            <w:r>
              <w:rPr>
                <w:b/>
                <w:bCs/>
                <w:lang w:val="en-US"/>
              </w:rPr>
              <w:t>items</w:t>
            </w:r>
            <w:r>
              <w:rPr>
                <w:b/>
                <w:bCs/>
              </w:rPr>
              <w:t>)</w:t>
            </w:r>
          </w:p>
        </w:tc>
      </w:tr>
      <w:tr w:rsidR="00616FED" w14:paraId="0012EE27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2AE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BC87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E745C" w14:textId="77777777" w:rsidR="00616FED" w:rsidRPr="00AD5691" w:rsidRDefault="00616FED" w:rsidP="00BC4DB7">
            <w:pPr>
              <w:spacing w:after="0"/>
            </w:pPr>
            <w:r>
              <w:t>Κωδικός</w:t>
            </w:r>
            <w:r w:rsidRPr="00AD5691">
              <w:t xml:space="preserve"> </w:t>
            </w:r>
            <w:r>
              <w:t xml:space="preserve">του προϊόντος στο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616FED" w14:paraId="08731A85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7040A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2E47A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F2B6" w14:textId="77777777" w:rsidR="00616FED" w:rsidRDefault="00616FED" w:rsidP="00BC4DB7">
            <w:pPr>
              <w:spacing w:after="0"/>
            </w:pPr>
            <w:r>
              <w:t>Ποσότητα</w:t>
            </w:r>
          </w:p>
        </w:tc>
      </w:tr>
      <w:tr w:rsidR="00616FED" w14:paraId="393AEF44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D1118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5A913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41232" w14:textId="77777777" w:rsidR="00616FED" w:rsidRDefault="00616FED" w:rsidP="00BC4DB7">
            <w:pPr>
              <w:spacing w:after="0"/>
            </w:pPr>
            <w:r>
              <w:t>Τιμή</w:t>
            </w:r>
          </w:p>
        </w:tc>
      </w:tr>
      <w:tr w:rsidR="00616FED" w14:paraId="782A20D3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9DB25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8F34F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AE183" w14:textId="77777777" w:rsidR="00616FED" w:rsidRDefault="00616FED" w:rsidP="00BC4DB7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Είδους)</w:t>
            </w:r>
          </w:p>
        </w:tc>
      </w:tr>
      <w:tr w:rsidR="00616FED" w14:paraId="129E222A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A2E60" w14:textId="77777777" w:rsidR="00616FED" w:rsidRPr="009505B2" w:rsidRDefault="00616FED" w:rsidP="00BC4DB7">
            <w:pPr>
              <w:spacing w:after="0"/>
            </w:pPr>
            <w:proofErr w:type="spellStart"/>
            <w:r w:rsidRPr="009505B2">
              <w:t>comments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1C5C1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C75C0" w14:textId="77777777" w:rsidR="00616FED" w:rsidRDefault="00616FED" w:rsidP="00BC4DB7">
            <w:pPr>
              <w:spacing w:after="0"/>
            </w:pPr>
            <w:r>
              <w:t xml:space="preserve">Παρατηρήσεις προαιρετικά  </w:t>
            </w:r>
          </w:p>
        </w:tc>
      </w:tr>
      <w:tr w:rsidR="00616FED" w14:paraId="017B4E24" w14:textId="77777777" w:rsidTr="00BC4DB7">
        <w:trPr>
          <w:trHeight w:val="197"/>
        </w:trPr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6FCF" w14:textId="77777777" w:rsidR="00616FED" w:rsidRDefault="00616FED" w:rsidP="00BC4DB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Πεδία Υπηρεσιών Παραγγελίας (</w:t>
            </w:r>
            <w:r>
              <w:rPr>
                <w:b/>
                <w:bCs/>
                <w:lang w:val="en-US"/>
              </w:rPr>
              <w:t>services</w:t>
            </w:r>
            <w:r>
              <w:rPr>
                <w:b/>
                <w:bCs/>
              </w:rPr>
              <w:t>)</w:t>
            </w:r>
          </w:p>
        </w:tc>
      </w:tr>
      <w:tr w:rsidR="00616FED" w14:paraId="54A05651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16ACE" w14:textId="77777777" w:rsidR="00616FED" w:rsidRDefault="00616FED" w:rsidP="00BC4DB7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mtrl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55BB" w14:textId="77777777" w:rsidR="00616FED" w:rsidRPr="00B00299" w:rsidRDefault="00616FED" w:rsidP="00BC4DB7">
            <w:pPr>
              <w:spacing w:after="0"/>
              <w:rPr>
                <w:b/>
                <w:lang w:val="en-US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8D60" w14:textId="77777777" w:rsidR="00616FED" w:rsidRPr="00A745B7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του </w:t>
            </w:r>
            <w:proofErr w:type="spellStart"/>
            <w:r>
              <w:rPr>
                <w:lang w:val="en-US"/>
              </w:rPr>
              <w:t>softone</w:t>
            </w:r>
            <w:proofErr w:type="spellEnd"/>
          </w:p>
        </w:tc>
      </w:tr>
      <w:tr w:rsidR="00616FED" w14:paraId="27D08A7E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C5557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qty1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C45F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3B38" w14:textId="77777777" w:rsidR="00616FED" w:rsidRDefault="00616FED" w:rsidP="00BC4DB7">
            <w:pPr>
              <w:spacing w:after="0"/>
            </w:pPr>
            <w:r>
              <w:t>Ποσότητα</w:t>
            </w:r>
          </w:p>
        </w:tc>
      </w:tr>
      <w:tr w:rsidR="00616FED" w14:paraId="3FDA1739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DD1A1" w14:textId="77777777" w:rsidR="00616FED" w:rsidRDefault="00616FED" w:rsidP="00BC4DB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B666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547A4" w14:textId="77777777" w:rsidR="00616FED" w:rsidRDefault="00616FED" w:rsidP="00BC4DB7">
            <w:pPr>
              <w:spacing w:after="0"/>
            </w:pPr>
            <w:r>
              <w:t>Τιμή</w:t>
            </w:r>
          </w:p>
        </w:tc>
      </w:tr>
      <w:tr w:rsidR="00616FED" w14:paraId="60BABAA9" w14:textId="77777777" w:rsidTr="00BC4DB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B9CBD6" w14:textId="7C45CF56" w:rsidR="00616FED" w:rsidRDefault="00616FED" w:rsidP="00BC4DB7">
            <w:pPr>
              <w:spacing w:after="0"/>
              <w:rPr>
                <w:lang w:val="en-US"/>
              </w:rPr>
            </w:pPr>
            <w:r w:rsidRPr="00616FED">
              <w:rPr>
                <w:lang w:val="en-US"/>
              </w:rPr>
              <w:t>total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D9A52" w14:textId="77777777" w:rsidR="00616FED" w:rsidRDefault="00616FED" w:rsidP="00BC4DB7">
            <w:pPr>
              <w:spacing w:after="0"/>
              <w:rPr>
                <w:b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623DD" w14:textId="77777777" w:rsidR="00616FED" w:rsidRDefault="00616FED" w:rsidP="00BC4DB7">
            <w:pPr>
              <w:spacing w:after="0"/>
            </w:pPr>
            <w:r>
              <w:t xml:space="preserve">Αξία Γραμμής (Ποσότητα </w:t>
            </w:r>
            <w:r>
              <w:rPr>
                <w:lang w:val="en-US"/>
              </w:rPr>
              <w:t>x</w:t>
            </w:r>
            <w:r w:rsidRPr="00047704">
              <w:t xml:space="preserve"> </w:t>
            </w:r>
            <w:r>
              <w:t>Τιμή – Συνολική Έκπτωση υπηρεσίας)</w:t>
            </w:r>
          </w:p>
        </w:tc>
      </w:tr>
    </w:tbl>
    <w:p w14:paraId="7697DC61" w14:textId="77777777" w:rsidR="00616FED" w:rsidRDefault="00616FED" w:rsidP="00616FED"/>
    <w:p w14:paraId="3AEE6029" w14:textId="77777777" w:rsidR="00616FED" w:rsidRDefault="00616FED" w:rsidP="00616FED">
      <w:r>
        <w:t xml:space="preserve">Τα πεδία που επιστρέφονται από το παραπάνω </w:t>
      </w:r>
      <w:r>
        <w:rPr>
          <w:lang w:val="en-US"/>
        </w:rPr>
        <w:t>web</w:t>
      </w:r>
      <w:r w:rsidRPr="00047704">
        <w:t xml:space="preserve"> </w:t>
      </w:r>
      <w:r>
        <w:rPr>
          <w:lang w:val="en-US"/>
        </w:rPr>
        <w:t>service</w:t>
      </w:r>
      <w:r w:rsidRPr="00047704">
        <w:t xml:space="preserve"> </w:t>
      </w:r>
      <w:r>
        <w:t>αναφέρονται στον παρακάτω πίνακα: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616FED" w14:paraId="26563F1D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BE686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Πεδίο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79685" w14:textId="77777777" w:rsidR="00616FED" w:rsidRDefault="00616FED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616FED" w14:paraId="799E675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0A5C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success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A488F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ή </w:t>
            </w:r>
            <w:r>
              <w:rPr>
                <w:lang w:val="en-US"/>
              </w:rPr>
              <w:t>False.</w:t>
            </w:r>
          </w:p>
        </w:tc>
      </w:tr>
      <w:tr w:rsidR="00616FED" w14:paraId="246CB381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98AB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3B6E7" w14:textId="77777777" w:rsidR="00616FED" w:rsidRDefault="00616FED" w:rsidP="00BC4DB7">
            <w:pPr>
              <w:spacing w:after="60"/>
            </w:pPr>
            <w:r>
              <w:t xml:space="preserve">Το μήνυμα λάθους στην περίπτωση που το </w:t>
            </w:r>
            <w:r>
              <w:rPr>
                <w:lang w:val="en-US"/>
              </w:rPr>
              <w:t>success</w:t>
            </w:r>
            <w:r>
              <w:t xml:space="preserve"> = </w:t>
            </w:r>
            <w:r>
              <w:rPr>
                <w:lang w:val="en-US"/>
              </w:rPr>
              <w:t>False</w:t>
            </w:r>
            <w:r>
              <w:t>.</w:t>
            </w:r>
          </w:p>
        </w:tc>
      </w:tr>
      <w:tr w:rsidR="00616FED" w14:paraId="058A190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F31CE" w14:textId="77777777" w:rsidR="00616FED" w:rsidRDefault="00616FED" w:rsidP="00BC4DB7">
            <w:pPr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totalcount</w:t>
            </w:r>
            <w:proofErr w:type="spellEnd"/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692CA" w14:textId="77777777" w:rsidR="00616FED" w:rsidRDefault="00616FED" w:rsidP="00BC4DB7">
            <w:pPr>
              <w:spacing w:after="60"/>
            </w:pPr>
            <w:r>
              <w:t xml:space="preserve">Το σύνολο των ειδών που περιέχονται στο πεδίο </w:t>
            </w:r>
            <w:r>
              <w:rPr>
                <w:lang w:val="en-US"/>
              </w:rPr>
              <w:t>data</w:t>
            </w:r>
            <w:r>
              <w:t>.</w:t>
            </w:r>
          </w:p>
        </w:tc>
      </w:tr>
      <w:tr w:rsidR="00616FED" w14:paraId="3FABE5EB" w14:textId="77777777" w:rsidTr="00BC4DB7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F5D51" w14:textId="77777777" w:rsidR="00616FED" w:rsidRDefault="00616FED" w:rsidP="00BC4DB7">
            <w:pPr>
              <w:spacing w:after="6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BA740" w14:textId="77777777" w:rsidR="00616FED" w:rsidRDefault="00616FED" w:rsidP="00BC4DB7">
            <w:pPr>
              <w:spacing w:after="60"/>
            </w:pPr>
            <w:r>
              <w:t xml:space="preserve">Το </w:t>
            </w:r>
            <w:r>
              <w:rPr>
                <w:lang w:val="en-US"/>
              </w:rPr>
              <w:t xml:space="preserve">id </w:t>
            </w:r>
            <w:r>
              <w:t>της παραγγελίας.</w:t>
            </w:r>
          </w:p>
        </w:tc>
      </w:tr>
    </w:tbl>
    <w:p w14:paraId="40A02D88" w14:textId="77777777" w:rsidR="00616FED" w:rsidRDefault="00616FED" w:rsidP="00616FED">
      <w:pPr>
        <w:rPr>
          <w:b/>
        </w:rPr>
      </w:pPr>
    </w:p>
    <w:p w14:paraId="13C33456" w14:textId="00064530" w:rsidR="005150CB" w:rsidRDefault="005150CB" w:rsidP="00616FED">
      <w:pPr>
        <w:rPr>
          <w:b/>
        </w:rPr>
      </w:pPr>
      <w:r>
        <w:rPr>
          <w:b/>
        </w:rPr>
        <w:t>Τα έξοδα του παραστατικού καταχωρούνται σαν ήδη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7146"/>
      </w:tblGrid>
      <w:tr w:rsidR="005150CB" w14:paraId="407369F8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906FF" w14:textId="087631F8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Κωδικός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139E" w14:textId="77777777" w:rsidR="005150CB" w:rsidRDefault="005150CB" w:rsidP="00BC4DB7">
            <w:pPr>
              <w:spacing w:after="60"/>
              <w:rPr>
                <w:b/>
              </w:rPr>
            </w:pPr>
            <w:r>
              <w:rPr>
                <w:b/>
              </w:rPr>
              <w:t>Περιγραφή</w:t>
            </w:r>
          </w:p>
        </w:tc>
      </w:tr>
      <w:tr w:rsidR="005150CB" w14:paraId="42D72F3C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51335" w14:textId="7D398097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000003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AE9001" w14:textId="160A295A" w:rsidR="005150CB" w:rsidRDefault="005150CB" w:rsidP="00BC4DB7">
            <w:pPr>
              <w:spacing w:after="60"/>
              <w:rPr>
                <w:lang w:val="en-US"/>
              </w:rPr>
            </w:pPr>
            <w:r w:rsidRPr="005150CB">
              <w:rPr>
                <w:lang w:val="en-US"/>
              </w:rPr>
              <w:t>ΜΕΤΑΦΟΡΙΚΑ</w:t>
            </w:r>
          </w:p>
        </w:tc>
      </w:tr>
      <w:tr w:rsidR="005150CB" w14:paraId="3ABC9366" w14:textId="77777777" w:rsidTr="005150CB"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E577" w14:textId="2681771F" w:rsidR="005150CB" w:rsidRPr="005150CB" w:rsidRDefault="005150CB" w:rsidP="00BC4DB7">
            <w:pPr>
              <w:spacing w:after="60"/>
            </w:pPr>
            <w:r w:rsidRPr="005150CB">
              <w:rPr>
                <w:lang w:val="en-US"/>
              </w:rPr>
              <w:t>00000</w:t>
            </w:r>
            <w:r>
              <w:t>4</w:t>
            </w:r>
          </w:p>
        </w:tc>
        <w:tc>
          <w:tcPr>
            <w:tcW w:w="7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EE9D0" w14:textId="695D2EDC" w:rsidR="005150CB" w:rsidRDefault="005150CB" w:rsidP="00BC4DB7">
            <w:pPr>
              <w:spacing w:after="60"/>
            </w:pPr>
            <w:r w:rsidRPr="005150CB">
              <w:t>ΑΝΤΙΚΑΤΑΒΟΛΗ</w:t>
            </w:r>
          </w:p>
        </w:tc>
      </w:tr>
    </w:tbl>
    <w:p w14:paraId="1483A8BA" w14:textId="77777777" w:rsidR="005150CB" w:rsidRDefault="005150CB" w:rsidP="00616FED">
      <w:pPr>
        <w:rPr>
          <w:bCs/>
        </w:rPr>
      </w:pPr>
    </w:p>
    <w:p w14:paraId="292C7D2F" w14:textId="77777777" w:rsidR="005150CB" w:rsidRPr="005150CB" w:rsidRDefault="005150CB" w:rsidP="00616FED">
      <w:pPr>
        <w:rPr>
          <w:bCs/>
        </w:rPr>
      </w:pPr>
    </w:p>
    <w:p w14:paraId="5BFF9DFC" w14:textId="77777777" w:rsidR="00616FED" w:rsidRPr="002D2EFA" w:rsidRDefault="00616FED" w:rsidP="00616FED">
      <w:pPr>
        <w:rPr>
          <w:bCs/>
        </w:rPr>
      </w:pPr>
      <w:r>
        <w:rPr>
          <w:b/>
          <w:u w:val="single"/>
        </w:rPr>
        <w:t xml:space="preserve">Προσοχή:  </w:t>
      </w:r>
      <w:r>
        <w:rPr>
          <w:bCs/>
        </w:rPr>
        <w:t>Τα πεδία που βρίσκονται στα στοιχεία πελατών, κάνουν αναζήτηση τον πελάτη και αν δεν τον βρει, ανοίγει τον πελάτη με τα στοιχεία αυτά.</w:t>
      </w:r>
    </w:p>
    <w:p w14:paraId="654AEB27" w14:textId="77777777" w:rsidR="005150CB" w:rsidRPr="005150CB" w:rsidRDefault="005150CB" w:rsidP="00616FED">
      <w:pPr>
        <w:rPr>
          <w:b/>
        </w:rPr>
      </w:pPr>
    </w:p>
    <w:p w14:paraId="65670D73" w14:textId="77777777" w:rsidR="005150CB" w:rsidRPr="005150CB" w:rsidRDefault="005150CB" w:rsidP="00616FED">
      <w:pPr>
        <w:rPr>
          <w:b/>
        </w:rPr>
      </w:pPr>
    </w:p>
    <w:p w14:paraId="53B4DDEC" w14:textId="77777777" w:rsidR="005150CB" w:rsidRPr="005150CB" w:rsidRDefault="005150CB" w:rsidP="00616FED">
      <w:pPr>
        <w:rPr>
          <w:b/>
        </w:rPr>
      </w:pPr>
    </w:p>
    <w:p w14:paraId="4599C8FB" w14:textId="77777777" w:rsidR="005150CB" w:rsidRPr="005150CB" w:rsidRDefault="005150CB" w:rsidP="00616FED">
      <w:pPr>
        <w:rPr>
          <w:b/>
        </w:rPr>
      </w:pPr>
    </w:p>
    <w:p w14:paraId="619B0D87" w14:textId="77777777" w:rsidR="005150CB" w:rsidRPr="005150CB" w:rsidRDefault="005150CB" w:rsidP="00616FED">
      <w:pPr>
        <w:rPr>
          <w:b/>
        </w:rPr>
      </w:pPr>
    </w:p>
    <w:p w14:paraId="32D0CB9A" w14:textId="77777777" w:rsidR="005150CB" w:rsidRPr="005150CB" w:rsidRDefault="005150CB" w:rsidP="00616FED">
      <w:pPr>
        <w:rPr>
          <w:b/>
        </w:rPr>
      </w:pPr>
    </w:p>
    <w:p w14:paraId="4E3A00EC" w14:textId="77777777" w:rsidR="005150CB" w:rsidRPr="005150CB" w:rsidRDefault="005150CB" w:rsidP="00616FED">
      <w:pPr>
        <w:rPr>
          <w:b/>
        </w:rPr>
      </w:pPr>
    </w:p>
    <w:p w14:paraId="629425FA" w14:textId="77777777" w:rsidR="005150CB" w:rsidRPr="005150CB" w:rsidRDefault="005150CB" w:rsidP="00616FED">
      <w:pPr>
        <w:rPr>
          <w:b/>
        </w:rPr>
      </w:pPr>
    </w:p>
    <w:p w14:paraId="568A4F92" w14:textId="77777777" w:rsidR="005150CB" w:rsidRPr="005150CB" w:rsidRDefault="005150CB" w:rsidP="00616FED">
      <w:pPr>
        <w:rPr>
          <w:b/>
        </w:rPr>
      </w:pPr>
    </w:p>
    <w:p w14:paraId="13008EDE" w14:textId="77777777" w:rsidR="005150CB" w:rsidRPr="005150CB" w:rsidRDefault="005150CB" w:rsidP="00616FED">
      <w:pPr>
        <w:rPr>
          <w:b/>
        </w:rPr>
      </w:pPr>
    </w:p>
    <w:p w14:paraId="785CB5BE" w14:textId="782A8A17" w:rsidR="00616FED" w:rsidRDefault="00616FED" w:rsidP="00616FED">
      <w:pPr>
        <w:rPr>
          <w:bCs/>
          <w:lang w:val="en-US"/>
        </w:rPr>
      </w:pPr>
      <w:r>
        <w:rPr>
          <w:b/>
          <w:lang w:val="en-US"/>
        </w:rPr>
        <w:t>Request</w:t>
      </w:r>
    </w:p>
    <w:p w14:paraId="2DC0509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45E0F27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"service":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setOrder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1C2CD38" w14:textId="65582EF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clientid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"9J8pLt9CG4jmP7HLIIK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…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KrH6L5",</w:t>
      </w:r>
    </w:p>
    <w:p w14:paraId="0947BF3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appId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"1001",</w:t>
      </w:r>
    </w:p>
    <w:p w14:paraId="207EE9E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"date": "2023-10-24",</w:t>
      </w:r>
    </w:p>
    <w:p w14:paraId="3FE0561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webid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"test-12345",</w:t>
      </w:r>
    </w:p>
    <w:p w14:paraId="1C530D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"payment": "1",</w:t>
      </w:r>
    </w:p>
    <w:p w14:paraId="392EC98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"shipment": "1",</w:t>
      </w:r>
    </w:p>
    <w:p w14:paraId="52F7068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"remarks":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Τεστ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από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connectline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69C16C5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"invoice": "1",</w:t>
      </w:r>
    </w:p>
    <w:p w14:paraId="3C66FC0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billinfo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55DFAD5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"Connect Line Test",</w:t>
      </w:r>
    </w:p>
    <w:p w14:paraId="010A2580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"Λ.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Κηφισί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ας 20",</w:t>
      </w:r>
    </w:p>
    <w:p w14:paraId="7D4D3DC5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"city": "ΜΑΡΟΥΣΙ",</w:t>
      </w:r>
    </w:p>
    <w:p w14:paraId="1747971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"zip": "28100",</w:t>
      </w:r>
    </w:p>
    <w:p w14:paraId="307C41B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Αττική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29F20D0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"email": "gal@connect-line.gr",</w:t>
      </w:r>
    </w:p>
    <w:p w14:paraId="45EBAA6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"phone1": "2106003035",</w:t>
      </w:r>
    </w:p>
    <w:p w14:paraId="7CF5F75A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"1000",</w:t>
      </w:r>
    </w:p>
    <w:p w14:paraId="031F3D2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afm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"094504459",</w:t>
      </w:r>
    </w:p>
    <w:p w14:paraId="60797B3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doy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": "Φ.Α.Ε.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Αθηνών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2F7A12A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792B722D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shipinfo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": {</w:t>
      </w:r>
    </w:p>
    <w:p w14:paraId="12C827CE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"name":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Γιώργος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Αλεξ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ανδράτος",</w:t>
      </w:r>
    </w:p>
    <w:p w14:paraId="23ABBC44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"address":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Λεωφ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.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Αγίου Δημητρίου 153",</w:t>
      </w:r>
    </w:p>
    <w:p w14:paraId="0E62398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"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city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>Αγιος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Δημήτριος",</w:t>
      </w:r>
    </w:p>
    <w:p w14:paraId="69467637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</w:rPr>
        <w:t xml:space="preserve">        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"zip": "17343",</w:t>
      </w:r>
    </w:p>
    <w:p w14:paraId="4F320B5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"district": "</w:t>
      </w:r>
      <w:proofErr w:type="spellStart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Αττηκή</w:t>
      </w:r>
      <w:proofErr w:type="spellEnd"/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4DE945D8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"country": "1000"</w:t>
      </w:r>
    </w:p>
    <w:p w14:paraId="09294F6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},</w:t>
      </w:r>
    </w:p>
    <w:p w14:paraId="10D702E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"items": [</w:t>
      </w:r>
    </w:p>
    <w:p w14:paraId="2396F00C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7083C291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"010005304",</w:t>
      </w:r>
    </w:p>
    <w:p w14:paraId="09CC1616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7578028F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"10.50",</w:t>
      </w:r>
    </w:p>
    <w:p w14:paraId="18072D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"8.00"</w:t>
      </w:r>
    </w:p>
    <w:p w14:paraId="666848CE" w14:textId="1A6F54AD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},</w:t>
      </w:r>
    </w:p>
    <w:p w14:paraId="3DAE133D" w14:textId="6D1003D1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{</w:t>
      </w:r>
    </w:p>
    <w:p w14:paraId="5A24EFDD" w14:textId="455C1963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"code": "000003",</w:t>
      </w:r>
    </w:p>
    <w:p w14:paraId="5612CFE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"qty1": 1,</w:t>
      </w:r>
    </w:p>
    <w:p w14:paraId="2ABF5406" w14:textId="58628C6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"price": "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",</w:t>
      </w:r>
    </w:p>
    <w:p w14:paraId="09072201" w14:textId="5D03FC8F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    "total": "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.</w:t>
      </w:r>
      <w:r w:rsidRPr="00EC4E47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42</w:t>
      </w: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"</w:t>
      </w:r>
    </w:p>
    <w:p w14:paraId="71B04033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    }</w:t>
      </w:r>
    </w:p>
    <w:p w14:paraId="3B1C09BB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49BDFC79" w14:textId="77777777" w:rsidR="005150CB" w:rsidRPr="005150CB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]</w:t>
      </w:r>
    </w:p>
    <w:p w14:paraId="1BD55F1E" w14:textId="188B8E8B" w:rsidR="00616FED" w:rsidRDefault="005150CB" w:rsidP="005150CB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 w:rsidRPr="005150CB"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30990235" w14:textId="77777777" w:rsidR="005150CB" w:rsidRDefault="005150CB" w:rsidP="005150CB">
      <w:pPr>
        <w:spacing w:after="0"/>
        <w:rPr>
          <w:b/>
          <w:lang w:val="en-US"/>
        </w:rPr>
      </w:pPr>
    </w:p>
    <w:p w14:paraId="63AEC542" w14:textId="77777777" w:rsidR="00616FED" w:rsidRDefault="00616FED" w:rsidP="00616FED">
      <w:pPr>
        <w:spacing w:after="0"/>
        <w:rPr>
          <w:b/>
          <w:lang w:val="en-US"/>
        </w:rPr>
      </w:pPr>
      <w:r>
        <w:rPr>
          <w:b/>
        </w:rPr>
        <w:t>Επιτυχημένο</w:t>
      </w:r>
      <w:r>
        <w:rPr>
          <w:b/>
          <w:lang w:val="en-US"/>
        </w:rPr>
        <w:t xml:space="preserve"> Response</w:t>
      </w:r>
    </w:p>
    <w:p w14:paraId="42D25A21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</w:p>
    <w:p w14:paraId="1AD88612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{</w:t>
      </w:r>
    </w:p>
    <w:p w14:paraId="7F9C3175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"success": true,</w:t>
      </w:r>
    </w:p>
    <w:p w14:paraId="26225C4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"error": "",</w:t>
      </w:r>
    </w:p>
    <w:p w14:paraId="0F3BC720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 xml:space="preserve">    "id": 12</w:t>
      </w:r>
      <w:r>
        <w:rPr>
          <w:rFonts w:ascii="Courier New" w:hAnsi="Courier New" w:cs="Courier New"/>
          <w:sz w:val="18"/>
          <w:szCs w:val="18"/>
          <w:shd w:val="clear" w:color="auto" w:fill="FAFAFA"/>
        </w:rPr>
        <w:t>3456</w:t>
      </w:r>
    </w:p>
    <w:p w14:paraId="0352BF3D" w14:textId="77777777" w:rsidR="00616FED" w:rsidRDefault="00616FED" w:rsidP="00616FED">
      <w:pPr>
        <w:spacing w:after="0"/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</w:pPr>
      <w:r>
        <w:rPr>
          <w:rFonts w:ascii="Courier New" w:hAnsi="Courier New" w:cs="Courier New"/>
          <w:sz w:val="18"/>
          <w:szCs w:val="18"/>
          <w:shd w:val="clear" w:color="auto" w:fill="FAFAFA"/>
          <w:lang w:val="en-US"/>
        </w:rPr>
        <w:t>}</w:t>
      </w:r>
    </w:p>
    <w:p w14:paraId="175E182B" w14:textId="77777777" w:rsidR="00616FED" w:rsidRDefault="00616FED" w:rsidP="005766D8">
      <w:pPr>
        <w:rPr>
          <w:rFonts w:ascii="Courier New" w:hAnsi="Courier New" w:cs="Courier New"/>
          <w:sz w:val="18"/>
          <w:szCs w:val="18"/>
          <w:shd w:val="clear" w:color="auto" w:fill="FAFAFA"/>
        </w:rPr>
      </w:pPr>
    </w:p>
    <w:sectPr w:rsidR="00616FED" w:rsidSect="00200FC6">
      <w:headerReference w:type="default" r:id="rId11"/>
      <w:footerReference w:type="default" r:id="rId12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73FA" w14:textId="77777777" w:rsidR="0038318F" w:rsidRDefault="0038318F" w:rsidP="009C3319">
      <w:pPr>
        <w:spacing w:after="0"/>
      </w:pPr>
      <w:r>
        <w:separator/>
      </w:r>
    </w:p>
  </w:endnote>
  <w:endnote w:type="continuationSeparator" w:id="0">
    <w:p w14:paraId="0D83E5E5" w14:textId="77777777" w:rsidR="0038318F" w:rsidRDefault="0038318F" w:rsidP="009C33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00B0F0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E36506" w14:paraId="1202F58E" w14:textId="77777777" w:rsidTr="00293DE4">
      <w:tc>
        <w:tcPr>
          <w:tcW w:w="8522" w:type="dxa"/>
        </w:tcPr>
        <w:p w14:paraId="15142DF2" w14:textId="77777777" w:rsidR="00FE41DE" w:rsidRPr="00792104" w:rsidRDefault="00C665E2" w:rsidP="00FE41DE">
          <w:pPr>
            <w:pStyle w:val="Footer"/>
            <w:jc w:val="center"/>
            <w:rPr>
              <w:color w:val="00B0F0"/>
              <w:lang w:val="en-US"/>
            </w:rPr>
          </w:pPr>
          <w:r w:rsidRPr="00293DE4">
            <w:rPr>
              <w:color w:val="00B0F0"/>
            </w:rPr>
            <w:fldChar w:fldCharType="begin"/>
          </w:r>
          <w:r w:rsidRPr="00792104">
            <w:rPr>
              <w:color w:val="00B0F0"/>
              <w:lang w:val="en-US"/>
            </w:rPr>
            <w:instrText>PAGE   \* MERGEFORMAT</w:instrText>
          </w:r>
          <w:r w:rsidRPr="00293DE4">
            <w:rPr>
              <w:color w:val="00B0F0"/>
            </w:rPr>
            <w:fldChar w:fldCharType="separate"/>
          </w:r>
          <w:r w:rsidRPr="00792104">
            <w:rPr>
              <w:color w:val="00B0F0"/>
              <w:lang w:val="en-US"/>
            </w:rPr>
            <w:t>1</w:t>
          </w:r>
          <w:r w:rsidRPr="00293DE4">
            <w:rPr>
              <w:color w:val="00B0F0"/>
            </w:rPr>
            <w:fldChar w:fldCharType="end"/>
          </w:r>
        </w:p>
        <w:p w14:paraId="5380DF4A" w14:textId="1D8E3CF9" w:rsidR="00FE41DE" w:rsidRPr="00FE41DE" w:rsidRDefault="00A86F42" w:rsidP="00FE41DE">
          <w:pPr>
            <w:pStyle w:val="Footer"/>
            <w:jc w:val="right"/>
            <w:rPr>
              <w:color w:val="00B0F0"/>
              <w:lang w:val="en-US"/>
            </w:rPr>
          </w:pPr>
          <w:sdt>
            <w:sdtPr>
              <w:rPr>
                <w:color w:val="00B0F0"/>
                <w:lang w:val="en-US"/>
              </w:rPr>
              <w:alias w:val="Τίτλος"/>
              <w:tag w:val=""/>
              <w:id w:val="679003001"/>
              <w:placeholder>
                <w:docPart w:val="AA34914CB4504389AB068E0A1170AD4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EC4E47">
                <w:rPr>
                  <w:color w:val="00B0F0"/>
                  <w:lang w:val="en-US"/>
                </w:rPr>
                <w:t>Web Services Cosmetics V.1.2</w:t>
              </w:r>
            </w:sdtContent>
          </w:sdt>
        </w:p>
      </w:tc>
    </w:tr>
  </w:tbl>
  <w:p w14:paraId="47C7D9F8" w14:textId="77777777" w:rsidR="00C665E2" w:rsidRPr="00FE41DE" w:rsidRDefault="00C665E2" w:rsidP="00FE41D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9790" w14:textId="77777777" w:rsidR="0038318F" w:rsidRDefault="0038318F" w:rsidP="009C3319">
      <w:pPr>
        <w:spacing w:after="0"/>
      </w:pPr>
      <w:r>
        <w:separator/>
      </w:r>
    </w:p>
  </w:footnote>
  <w:footnote w:type="continuationSeparator" w:id="0">
    <w:p w14:paraId="70C4203D" w14:textId="77777777" w:rsidR="0038318F" w:rsidRDefault="0038318F" w:rsidP="009C33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09994" w14:textId="77777777" w:rsidR="00C665E2" w:rsidRPr="00293DE4" w:rsidRDefault="00C665E2" w:rsidP="00293DE4">
    <w:pPr>
      <w:pStyle w:val="Header"/>
      <w:rPr>
        <w:lang w:val="en-US"/>
      </w:rPr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00B0F0"/>
        <w:right w:val="none" w:sz="0" w:space="0" w:color="auto"/>
      </w:tblBorders>
      <w:tblLook w:val="04A0" w:firstRow="1" w:lastRow="0" w:firstColumn="1" w:lastColumn="0" w:noHBand="0" w:noVBand="1"/>
    </w:tblPr>
    <w:tblGrid>
      <w:gridCol w:w="8306"/>
    </w:tblGrid>
    <w:tr w:rsidR="00C665E2" w:rsidRPr="00322BD9" w14:paraId="4088E961" w14:textId="77777777" w:rsidTr="00293DE4">
      <w:tc>
        <w:tcPr>
          <w:tcW w:w="8522" w:type="dxa"/>
        </w:tcPr>
        <w:p w14:paraId="5F6DFBCA" w14:textId="3BB55C78" w:rsidR="00C665E2" w:rsidRPr="00721CED" w:rsidRDefault="00C665E2" w:rsidP="00293DE4">
          <w:pPr>
            <w:pStyle w:val="Header"/>
            <w:jc w:val="right"/>
            <w:rPr>
              <w:color w:val="00B0F0"/>
            </w:rPr>
          </w:pPr>
          <w:r w:rsidRPr="00293DE4">
            <w:rPr>
              <w:color w:val="00B0F0"/>
              <w:lang w:val="en-US"/>
            </w:rPr>
            <w:t>Web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  <w:lang w:val="en-US"/>
            </w:rPr>
            <w:t>Services</w:t>
          </w:r>
        </w:p>
        <w:p w14:paraId="516C3DBA" w14:textId="19614E26" w:rsidR="00C665E2" w:rsidRPr="00721CED" w:rsidRDefault="00C665E2" w:rsidP="00293DE4">
          <w:pPr>
            <w:pStyle w:val="Header"/>
            <w:jc w:val="right"/>
          </w:pPr>
          <w:r w:rsidRPr="00721CED">
            <w:rPr>
              <w:color w:val="00B0F0"/>
            </w:rPr>
            <w:tab/>
          </w:r>
          <w:r w:rsidRPr="00721CED">
            <w:rPr>
              <w:color w:val="00B0F0"/>
            </w:rPr>
            <w:tab/>
          </w:r>
          <w:r w:rsidRPr="00293DE4">
            <w:rPr>
              <w:color w:val="00B0F0"/>
            </w:rPr>
            <w:t>Επικοινωνία</w:t>
          </w:r>
          <w:r w:rsidRPr="00721CED">
            <w:rPr>
              <w:color w:val="00B0F0"/>
            </w:rPr>
            <w:t xml:space="preserve"> </w:t>
          </w:r>
          <w:r w:rsidRPr="00293DE4">
            <w:rPr>
              <w:color w:val="00B0F0"/>
            </w:rPr>
            <w:t>με</w:t>
          </w:r>
          <w:r w:rsidRPr="00721CED">
            <w:rPr>
              <w:color w:val="00B0F0"/>
            </w:rPr>
            <w:t xml:space="preserve"> </w:t>
          </w:r>
          <w:proofErr w:type="spellStart"/>
          <w:r w:rsidRPr="00293DE4">
            <w:rPr>
              <w:color w:val="00B0F0"/>
              <w:lang w:val="en-US"/>
            </w:rPr>
            <w:t>SoftOne</w:t>
          </w:r>
          <w:proofErr w:type="spellEnd"/>
        </w:p>
      </w:tc>
    </w:tr>
  </w:tbl>
  <w:p w14:paraId="46460CCE" w14:textId="33974C23" w:rsidR="00C665E2" w:rsidRPr="00721CED" w:rsidRDefault="00C665E2" w:rsidP="00293DE4">
    <w:pPr>
      <w:pStyle w:val="Header"/>
    </w:pPr>
  </w:p>
  <w:p w14:paraId="24A7D4F8" w14:textId="308323DB" w:rsidR="00C665E2" w:rsidRPr="00721CED" w:rsidRDefault="00C665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48EC"/>
    <w:multiLevelType w:val="hybridMultilevel"/>
    <w:tmpl w:val="FA52D518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52ABD"/>
    <w:multiLevelType w:val="hybridMultilevel"/>
    <w:tmpl w:val="78C49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3188"/>
    <w:multiLevelType w:val="hybridMultilevel"/>
    <w:tmpl w:val="D3E0C7D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45D0C"/>
    <w:multiLevelType w:val="hybridMultilevel"/>
    <w:tmpl w:val="B2420280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41853"/>
    <w:multiLevelType w:val="hybridMultilevel"/>
    <w:tmpl w:val="44421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92BDE"/>
    <w:multiLevelType w:val="multilevel"/>
    <w:tmpl w:val="41688D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6465F0"/>
    <w:multiLevelType w:val="hybridMultilevel"/>
    <w:tmpl w:val="A466803A"/>
    <w:lvl w:ilvl="0" w:tplc="B5AE782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F36C9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667537"/>
    <w:multiLevelType w:val="hybridMultilevel"/>
    <w:tmpl w:val="03FC4F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46A57"/>
    <w:multiLevelType w:val="hybridMultilevel"/>
    <w:tmpl w:val="A37EBA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754A"/>
    <w:multiLevelType w:val="hybridMultilevel"/>
    <w:tmpl w:val="D836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53456"/>
    <w:multiLevelType w:val="hybridMultilevel"/>
    <w:tmpl w:val="43267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13D5B"/>
    <w:multiLevelType w:val="multilevel"/>
    <w:tmpl w:val="95A6A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B24AF4"/>
    <w:multiLevelType w:val="hybridMultilevel"/>
    <w:tmpl w:val="72A8FCB0"/>
    <w:lvl w:ilvl="0" w:tplc="EFECCEE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86B96"/>
    <w:multiLevelType w:val="hybridMultilevel"/>
    <w:tmpl w:val="1FF0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567CA"/>
    <w:multiLevelType w:val="multilevel"/>
    <w:tmpl w:val="01DE11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B0F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E746B10"/>
    <w:multiLevelType w:val="hybridMultilevel"/>
    <w:tmpl w:val="1A663F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BE1F29"/>
    <w:multiLevelType w:val="hybridMultilevel"/>
    <w:tmpl w:val="A260DD7A"/>
    <w:lvl w:ilvl="0" w:tplc="0FF0C27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F0"/>
      </w:rPr>
    </w:lvl>
    <w:lvl w:ilvl="1" w:tplc="3596174C">
      <w:start w:val="1"/>
      <w:numFmt w:val="decimal"/>
      <w:lvlText w:val="%2."/>
      <w:lvlJc w:val="left"/>
      <w:pPr>
        <w:ind w:left="1440" w:hanging="360"/>
      </w:pPr>
      <w:rPr>
        <w:rFonts w:hint="default"/>
        <w:color w:val="00B0F0"/>
      </w:r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52489"/>
    <w:multiLevelType w:val="hybridMultilevel"/>
    <w:tmpl w:val="851C2C74"/>
    <w:lvl w:ilvl="0" w:tplc="81CAC20A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DB43BD"/>
    <w:multiLevelType w:val="multilevel"/>
    <w:tmpl w:val="1166D1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l-GR"/>
      </w:rPr>
    </w:lvl>
    <w:lvl w:ilvl="1">
      <w:start w:val="1"/>
      <w:numFmt w:val="decimal"/>
      <w:pStyle w:val="Heading2"/>
      <w:lvlText w:val="%1.%2"/>
      <w:lvlJc w:val="left"/>
      <w:pPr>
        <w:ind w:left="6813" w:hanging="576"/>
      </w:pPr>
      <w:rPr>
        <w:lang w:val="el-GR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C64446"/>
    <w:multiLevelType w:val="hybridMultilevel"/>
    <w:tmpl w:val="60365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072B"/>
    <w:multiLevelType w:val="multilevel"/>
    <w:tmpl w:val="25C0B4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8F03BD"/>
    <w:multiLevelType w:val="hybridMultilevel"/>
    <w:tmpl w:val="0372A48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C05703"/>
    <w:multiLevelType w:val="hybridMultilevel"/>
    <w:tmpl w:val="3DD6B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31F4"/>
    <w:multiLevelType w:val="hybridMultilevel"/>
    <w:tmpl w:val="37DC4910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184804"/>
    <w:multiLevelType w:val="hybridMultilevel"/>
    <w:tmpl w:val="E52087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5C16C9"/>
    <w:multiLevelType w:val="hybridMultilevel"/>
    <w:tmpl w:val="53E27B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8202B"/>
    <w:multiLevelType w:val="hybridMultilevel"/>
    <w:tmpl w:val="9D7660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616A1E"/>
    <w:multiLevelType w:val="multilevel"/>
    <w:tmpl w:val="5CB293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365E1"/>
    <w:multiLevelType w:val="hybridMultilevel"/>
    <w:tmpl w:val="54FEFF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313541">
    <w:abstractNumId w:val="10"/>
  </w:num>
  <w:num w:numId="2" w16cid:durableId="827478307">
    <w:abstractNumId w:val="23"/>
  </w:num>
  <w:num w:numId="3" w16cid:durableId="393893887">
    <w:abstractNumId w:val="20"/>
  </w:num>
  <w:num w:numId="4" w16cid:durableId="1376616019">
    <w:abstractNumId w:val="14"/>
  </w:num>
  <w:num w:numId="5" w16cid:durableId="1418136194">
    <w:abstractNumId w:val="4"/>
  </w:num>
  <w:num w:numId="6" w16cid:durableId="1421096605">
    <w:abstractNumId w:val="18"/>
  </w:num>
  <w:num w:numId="7" w16cid:durableId="304940788">
    <w:abstractNumId w:val="2"/>
  </w:num>
  <w:num w:numId="8" w16cid:durableId="467938262">
    <w:abstractNumId w:val="6"/>
  </w:num>
  <w:num w:numId="9" w16cid:durableId="1018119297">
    <w:abstractNumId w:val="13"/>
  </w:num>
  <w:num w:numId="10" w16cid:durableId="369497130">
    <w:abstractNumId w:val="7"/>
  </w:num>
  <w:num w:numId="11" w16cid:durableId="758872237">
    <w:abstractNumId w:val="21"/>
  </w:num>
  <w:num w:numId="12" w16cid:durableId="1589390748">
    <w:abstractNumId w:val="12"/>
  </w:num>
  <w:num w:numId="13" w16cid:durableId="1785343600">
    <w:abstractNumId w:val="28"/>
  </w:num>
  <w:num w:numId="14" w16cid:durableId="690108271">
    <w:abstractNumId w:val="5"/>
  </w:num>
  <w:num w:numId="15" w16cid:durableId="10265647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443167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96289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08223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454663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753599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9405924">
    <w:abstractNumId w:val="3"/>
  </w:num>
  <w:num w:numId="22" w16cid:durableId="2050563720">
    <w:abstractNumId w:val="17"/>
  </w:num>
  <w:num w:numId="23" w16cid:durableId="1518348510">
    <w:abstractNumId w:val="15"/>
  </w:num>
  <w:num w:numId="24" w16cid:durableId="835804182">
    <w:abstractNumId w:val="19"/>
  </w:num>
  <w:num w:numId="25" w16cid:durableId="1180775490">
    <w:abstractNumId w:val="24"/>
  </w:num>
  <w:num w:numId="26" w16cid:durableId="126432176">
    <w:abstractNumId w:val="0"/>
  </w:num>
  <w:num w:numId="27" w16cid:durableId="1809585145">
    <w:abstractNumId w:val="22"/>
  </w:num>
  <w:num w:numId="28" w16cid:durableId="240724136">
    <w:abstractNumId w:val="25"/>
  </w:num>
  <w:num w:numId="29" w16cid:durableId="997001952">
    <w:abstractNumId w:val="16"/>
  </w:num>
  <w:num w:numId="30" w16cid:durableId="1113086765">
    <w:abstractNumId w:val="27"/>
  </w:num>
  <w:num w:numId="31" w16cid:durableId="692803400">
    <w:abstractNumId w:val="8"/>
  </w:num>
  <w:num w:numId="32" w16cid:durableId="1994135168">
    <w:abstractNumId w:val="26"/>
  </w:num>
  <w:num w:numId="33" w16cid:durableId="1724866888">
    <w:abstractNumId w:val="9"/>
  </w:num>
  <w:num w:numId="34" w16cid:durableId="1607537818">
    <w:abstractNumId w:val="19"/>
  </w:num>
  <w:num w:numId="35" w16cid:durableId="1316036089">
    <w:abstractNumId w:val="29"/>
  </w:num>
  <w:num w:numId="36" w16cid:durableId="2107456111">
    <w:abstractNumId w:val="11"/>
  </w:num>
  <w:num w:numId="37" w16cid:durableId="163159227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95"/>
    <w:rsid w:val="000000AC"/>
    <w:rsid w:val="00004EDD"/>
    <w:rsid w:val="0000664B"/>
    <w:rsid w:val="000105B9"/>
    <w:rsid w:val="00013695"/>
    <w:rsid w:val="00014C1A"/>
    <w:rsid w:val="0001567C"/>
    <w:rsid w:val="000159A9"/>
    <w:rsid w:val="00023E66"/>
    <w:rsid w:val="00030845"/>
    <w:rsid w:val="000310E8"/>
    <w:rsid w:val="00035C36"/>
    <w:rsid w:val="00036312"/>
    <w:rsid w:val="00042106"/>
    <w:rsid w:val="00043877"/>
    <w:rsid w:val="00044382"/>
    <w:rsid w:val="0004448A"/>
    <w:rsid w:val="000447B9"/>
    <w:rsid w:val="000459B9"/>
    <w:rsid w:val="00052BB3"/>
    <w:rsid w:val="000540E7"/>
    <w:rsid w:val="00054400"/>
    <w:rsid w:val="00056770"/>
    <w:rsid w:val="00066C41"/>
    <w:rsid w:val="0007295F"/>
    <w:rsid w:val="0007691F"/>
    <w:rsid w:val="00076B24"/>
    <w:rsid w:val="00080880"/>
    <w:rsid w:val="0008222C"/>
    <w:rsid w:val="000832EC"/>
    <w:rsid w:val="00086AD1"/>
    <w:rsid w:val="0009080F"/>
    <w:rsid w:val="00092CF5"/>
    <w:rsid w:val="00096F9D"/>
    <w:rsid w:val="000A0680"/>
    <w:rsid w:val="000A7525"/>
    <w:rsid w:val="000A7EF4"/>
    <w:rsid w:val="000B178E"/>
    <w:rsid w:val="000B4564"/>
    <w:rsid w:val="000B73E5"/>
    <w:rsid w:val="000D08FD"/>
    <w:rsid w:val="000D1DA1"/>
    <w:rsid w:val="000D396C"/>
    <w:rsid w:val="000D61D4"/>
    <w:rsid w:val="000D6DD5"/>
    <w:rsid w:val="000E03E2"/>
    <w:rsid w:val="000E0603"/>
    <w:rsid w:val="000E102B"/>
    <w:rsid w:val="000E4B31"/>
    <w:rsid w:val="000E6677"/>
    <w:rsid w:val="000E7546"/>
    <w:rsid w:val="000F1608"/>
    <w:rsid w:val="000F2DA7"/>
    <w:rsid w:val="000F4798"/>
    <w:rsid w:val="000F4FB7"/>
    <w:rsid w:val="000F52EA"/>
    <w:rsid w:val="000F66A7"/>
    <w:rsid w:val="000F70D3"/>
    <w:rsid w:val="00100135"/>
    <w:rsid w:val="0010053D"/>
    <w:rsid w:val="00102CB4"/>
    <w:rsid w:val="00111DCA"/>
    <w:rsid w:val="00111F90"/>
    <w:rsid w:val="00116CB4"/>
    <w:rsid w:val="00122615"/>
    <w:rsid w:val="001311AF"/>
    <w:rsid w:val="00132C26"/>
    <w:rsid w:val="00133B38"/>
    <w:rsid w:val="001367A1"/>
    <w:rsid w:val="00140ED8"/>
    <w:rsid w:val="001428E6"/>
    <w:rsid w:val="001447EE"/>
    <w:rsid w:val="00144A39"/>
    <w:rsid w:val="00152363"/>
    <w:rsid w:val="0015393D"/>
    <w:rsid w:val="0016011E"/>
    <w:rsid w:val="00161E1B"/>
    <w:rsid w:val="0017051F"/>
    <w:rsid w:val="00170893"/>
    <w:rsid w:val="001745FA"/>
    <w:rsid w:val="00177F2C"/>
    <w:rsid w:val="00182BDC"/>
    <w:rsid w:val="00183977"/>
    <w:rsid w:val="0018717B"/>
    <w:rsid w:val="00190F56"/>
    <w:rsid w:val="001950DB"/>
    <w:rsid w:val="0019593F"/>
    <w:rsid w:val="0019780E"/>
    <w:rsid w:val="001A019D"/>
    <w:rsid w:val="001A4C5D"/>
    <w:rsid w:val="001B1088"/>
    <w:rsid w:val="001B29E7"/>
    <w:rsid w:val="001B6FF9"/>
    <w:rsid w:val="001C3619"/>
    <w:rsid w:val="001D1E15"/>
    <w:rsid w:val="001D3328"/>
    <w:rsid w:val="001D5F3E"/>
    <w:rsid w:val="001E2D51"/>
    <w:rsid w:val="001E59DD"/>
    <w:rsid w:val="001F4158"/>
    <w:rsid w:val="001F4F2C"/>
    <w:rsid w:val="001F7E72"/>
    <w:rsid w:val="00200FC6"/>
    <w:rsid w:val="00204C32"/>
    <w:rsid w:val="00215DB3"/>
    <w:rsid w:val="002166BB"/>
    <w:rsid w:val="00221E5F"/>
    <w:rsid w:val="00226E9F"/>
    <w:rsid w:val="002316CF"/>
    <w:rsid w:val="002377C2"/>
    <w:rsid w:val="0024297F"/>
    <w:rsid w:val="00244669"/>
    <w:rsid w:val="002451CB"/>
    <w:rsid w:val="002515C2"/>
    <w:rsid w:val="00253423"/>
    <w:rsid w:val="00253EBD"/>
    <w:rsid w:val="00262274"/>
    <w:rsid w:val="002639E4"/>
    <w:rsid w:val="002649F5"/>
    <w:rsid w:val="00270166"/>
    <w:rsid w:val="0027616D"/>
    <w:rsid w:val="00284EDC"/>
    <w:rsid w:val="002876FA"/>
    <w:rsid w:val="00293DE4"/>
    <w:rsid w:val="0029409A"/>
    <w:rsid w:val="002943BF"/>
    <w:rsid w:val="00296D08"/>
    <w:rsid w:val="002A45CB"/>
    <w:rsid w:val="002A63F3"/>
    <w:rsid w:val="002A6BF1"/>
    <w:rsid w:val="002B1D4E"/>
    <w:rsid w:val="002B554F"/>
    <w:rsid w:val="002B5E6E"/>
    <w:rsid w:val="002B62F7"/>
    <w:rsid w:val="002C5295"/>
    <w:rsid w:val="002D10A0"/>
    <w:rsid w:val="002D1494"/>
    <w:rsid w:val="002D1932"/>
    <w:rsid w:val="002D2547"/>
    <w:rsid w:val="002D3037"/>
    <w:rsid w:val="002D3E5C"/>
    <w:rsid w:val="002D54CC"/>
    <w:rsid w:val="002D598E"/>
    <w:rsid w:val="002E3501"/>
    <w:rsid w:val="002E4936"/>
    <w:rsid w:val="002F38E6"/>
    <w:rsid w:val="002F6261"/>
    <w:rsid w:val="003017DF"/>
    <w:rsid w:val="0030375E"/>
    <w:rsid w:val="00304EFB"/>
    <w:rsid w:val="00317629"/>
    <w:rsid w:val="00317B5C"/>
    <w:rsid w:val="003203F4"/>
    <w:rsid w:val="00321DC9"/>
    <w:rsid w:val="00322BD9"/>
    <w:rsid w:val="003237DA"/>
    <w:rsid w:val="003275D4"/>
    <w:rsid w:val="0034020E"/>
    <w:rsid w:val="00346572"/>
    <w:rsid w:val="003502AE"/>
    <w:rsid w:val="00352D20"/>
    <w:rsid w:val="0035553C"/>
    <w:rsid w:val="003568D6"/>
    <w:rsid w:val="0035695C"/>
    <w:rsid w:val="00361DE6"/>
    <w:rsid w:val="00367CA3"/>
    <w:rsid w:val="00370D86"/>
    <w:rsid w:val="003710EE"/>
    <w:rsid w:val="0038318F"/>
    <w:rsid w:val="00383E81"/>
    <w:rsid w:val="00385D6A"/>
    <w:rsid w:val="00390BA4"/>
    <w:rsid w:val="00396226"/>
    <w:rsid w:val="00397590"/>
    <w:rsid w:val="003A012C"/>
    <w:rsid w:val="003A121F"/>
    <w:rsid w:val="003A2C60"/>
    <w:rsid w:val="003A3DE8"/>
    <w:rsid w:val="003C2A7A"/>
    <w:rsid w:val="003C45A3"/>
    <w:rsid w:val="003D09FF"/>
    <w:rsid w:val="003D569F"/>
    <w:rsid w:val="003E00AB"/>
    <w:rsid w:val="003E1177"/>
    <w:rsid w:val="003E2CEF"/>
    <w:rsid w:val="003E336B"/>
    <w:rsid w:val="003F2DFC"/>
    <w:rsid w:val="003F62E7"/>
    <w:rsid w:val="003F6F3D"/>
    <w:rsid w:val="00400E35"/>
    <w:rsid w:val="00404FEF"/>
    <w:rsid w:val="00406616"/>
    <w:rsid w:val="00406F3D"/>
    <w:rsid w:val="00411941"/>
    <w:rsid w:val="00413A28"/>
    <w:rsid w:val="00417F35"/>
    <w:rsid w:val="00423A13"/>
    <w:rsid w:val="00424484"/>
    <w:rsid w:val="004325E1"/>
    <w:rsid w:val="004351A9"/>
    <w:rsid w:val="00440132"/>
    <w:rsid w:val="00441CD6"/>
    <w:rsid w:val="004465AF"/>
    <w:rsid w:val="0044791B"/>
    <w:rsid w:val="004502B2"/>
    <w:rsid w:val="00450DCB"/>
    <w:rsid w:val="004572BE"/>
    <w:rsid w:val="004572E3"/>
    <w:rsid w:val="00464C84"/>
    <w:rsid w:val="00472F70"/>
    <w:rsid w:val="004730B2"/>
    <w:rsid w:val="004756AE"/>
    <w:rsid w:val="004818BE"/>
    <w:rsid w:val="00483098"/>
    <w:rsid w:val="00485764"/>
    <w:rsid w:val="00486DC0"/>
    <w:rsid w:val="00487E0F"/>
    <w:rsid w:val="00491DD9"/>
    <w:rsid w:val="004A08A0"/>
    <w:rsid w:val="004A582A"/>
    <w:rsid w:val="004A6280"/>
    <w:rsid w:val="004B24A2"/>
    <w:rsid w:val="004B268A"/>
    <w:rsid w:val="004B53C4"/>
    <w:rsid w:val="004B796D"/>
    <w:rsid w:val="004C2525"/>
    <w:rsid w:val="004D6A97"/>
    <w:rsid w:val="004E1D74"/>
    <w:rsid w:val="004F117C"/>
    <w:rsid w:val="004F16F8"/>
    <w:rsid w:val="004F386F"/>
    <w:rsid w:val="004F61D8"/>
    <w:rsid w:val="004F6B90"/>
    <w:rsid w:val="0050261C"/>
    <w:rsid w:val="00505CD0"/>
    <w:rsid w:val="005105EB"/>
    <w:rsid w:val="00510A4C"/>
    <w:rsid w:val="005117EA"/>
    <w:rsid w:val="0051461D"/>
    <w:rsid w:val="005150CB"/>
    <w:rsid w:val="00520BD5"/>
    <w:rsid w:val="00523F4E"/>
    <w:rsid w:val="00531433"/>
    <w:rsid w:val="0053204C"/>
    <w:rsid w:val="005439D6"/>
    <w:rsid w:val="00551740"/>
    <w:rsid w:val="00553F45"/>
    <w:rsid w:val="00554CB1"/>
    <w:rsid w:val="0055644C"/>
    <w:rsid w:val="005605AD"/>
    <w:rsid w:val="005673F7"/>
    <w:rsid w:val="005730F4"/>
    <w:rsid w:val="00573BF1"/>
    <w:rsid w:val="00573F6C"/>
    <w:rsid w:val="005747C0"/>
    <w:rsid w:val="005754DC"/>
    <w:rsid w:val="005766D8"/>
    <w:rsid w:val="00581929"/>
    <w:rsid w:val="00584484"/>
    <w:rsid w:val="005879CE"/>
    <w:rsid w:val="00587DBC"/>
    <w:rsid w:val="005907CE"/>
    <w:rsid w:val="00591587"/>
    <w:rsid w:val="00592F21"/>
    <w:rsid w:val="005A324D"/>
    <w:rsid w:val="005A3942"/>
    <w:rsid w:val="005A4936"/>
    <w:rsid w:val="005B4ED3"/>
    <w:rsid w:val="005B6204"/>
    <w:rsid w:val="005C075F"/>
    <w:rsid w:val="005C0E64"/>
    <w:rsid w:val="005C28FF"/>
    <w:rsid w:val="005C382B"/>
    <w:rsid w:val="005C54BB"/>
    <w:rsid w:val="005D0D2C"/>
    <w:rsid w:val="005D36E1"/>
    <w:rsid w:val="005D39B7"/>
    <w:rsid w:val="005D501A"/>
    <w:rsid w:val="005D59CC"/>
    <w:rsid w:val="005D5D1E"/>
    <w:rsid w:val="005D6949"/>
    <w:rsid w:val="005D6CBB"/>
    <w:rsid w:val="005D7DC3"/>
    <w:rsid w:val="005E05BF"/>
    <w:rsid w:val="005E29EF"/>
    <w:rsid w:val="005E31D9"/>
    <w:rsid w:val="005E325A"/>
    <w:rsid w:val="005E417C"/>
    <w:rsid w:val="005E4440"/>
    <w:rsid w:val="005E7158"/>
    <w:rsid w:val="005F1E9F"/>
    <w:rsid w:val="005F29B5"/>
    <w:rsid w:val="005F569C"/>
    <w:rsid w:val="005F610D"/>
    <w:rsid w:val="00600052"/>
    <w:rsid w:val="00601886"/>
    <w:rsid w:val="00601FC3"/>
    <w:rsid w:val="00603A3A"/>
    <w:rsid w:val="00603BBA"/>
    <w:rsid w:val="006050E3"/>
    <w:rsid w:val="00606EE3"/>
    <w:rsid w:val="006104B6"/>
    <w:rsid w:val="00613A1B"/>
    <w:rsid w:val="00614AEC"/>
    <w:rsid w:val="00616FED"/>
    <w:rsid w:val="00617741"/>
    <w:rsid w:val="00620923"/>
    <w:rsid w:val="00623F5E"/>
    <w:rsid w:val="0062668B"/>
    <w:rsid w:val="006301B2"/>
    <w:rsid w:val="00633F74"/>
    <w:rsid w:val="00634E82"/>
    <w:rsid w:val="00635C9D"/>
    <w:rsid w:val="00646830"/>
    <w:rsid w:val="00646BA9"/>
    <w:rsid w:val="00647EB4"/>
    <w:rsid w:val="006530BF"/>
    <w:rsid w:val="006535DE"/>
    <w:rsid w:val="006613CC"/>
    <w:rsid w:val="00666EB8"/>
    <w:rsid w:val="00667FE0"/>
    <w:rsid w:val="0067398E"/>
    <w:rsid w:val="00676D07"/>
    <w:rsid w:val="00684BC3"/>
    <w:rsid w:val="00684C94"/>
    <w:rsid w:val="006876B3"/>
    <w:rsid w:val="00691684"/>
    <w:rsid w:val="006961BC"/>
    <w:rsid w:val="006A2E77"/>
    <w:rsid w:val="006A60D5"/>
    <w:rsid w:val="006B0FFF"/>
    <w:rsid w:val="006B49B9"/>
    <w:rsid w:val="006B4BD2"/>
    <w:rsid w:val="006B5F7C"/>
    <w:rsid w:val="006C4DD8"/>
    <w:rsid w:val="006C777E"/>
    <w:rsid w:val="006D1224"/>
    <w:rsid w:val="006D2915"/>
    <w:rsid w:val="006D5731"/>
    <w:rsid w:val="006E192D"/>
    <w:rsid w:val="006E29C3"/>
    <w:rsid w:val="006E35FA"/>
    <w:rsid w:val="006E39BA"/>
    <w:rsid w:val="006E679B"/>
    <w:rsid w:val="006F541A"/>
    <w:rsid w:val="00703BD2"/>
    <w:rsid w:val="00712358"/>
    <w:rsid w:val="00715A79"/>
    <w:rsid w:val="00717112"/>
    <w:rsid w:val="00721CED"/>
    <w:rsid w:val="0072351C"/>
    <w:rsid w:val="00724CC5"/>
    <w:rsid w:val="00733541"/>
    <w:rsid w:val="007452E5"/>
    <w:rsid w:val="00745418"/>
    <w:rsid w:val="00746235"/>
    <w:rsid w:val="00755B66"/>
    <w:rsid w:val="00757D50"/>
    <w:rsid w:val="00761382"/>
    <w:rsid w:val="007632E1"/>
    <w:rsid w:val="00763983"/>
    <w:rsid w:val="00764FE9"/>
    <w:rsid w:val="00771FEC"/>
    <w:rsid w:val="007733F0"/>
    <w:rsid w:val="00776A0F"/>
    <w:rsid w:val="00780F7F"/>
    <w:rsid w:val="0078160F"/>
    <w:rsid w:val="00782AA9"/>
    <w:rsid w:val="00784DA5"/>
    <w:rsid w:val="00786C00"/>
    <w:rsid w:val="00792104"/>
    <w:rsid w:val="007958DC"/>
    <w:rsid w:val="007B2AF8"/>
    <w:rsid w:val="007B37AD"/>
    <w:rsid w:val="007B4875"/>
    <w:rsid w:val="007B50E4"/>
    <w:rsid w:val="007B6939"/>
    <w:rsid w:val="007C74AE"/>
    <w:rsid w:val="007C75E2"/>
    <w:rsid w:val="007C7921"/>
    <w:rsid w:val="007D0C91"/>
    <w:rsid w:val="007D29C5"/>
    <w:rsid w:val="007D4222"/>
    <w:rsid w:val="007E1037"/>
    <w:rsid w:val="007E23E3"/>
    <w:rsid w:val="007E357B"/>
    <w:rsid w:val="007E7082"/>
    <w:rsid w:val="007E7C7A"/>
    <w:rsid w:val="007F135F"/>
    <w:rsid w:val="007F25F4"/>
    <w:rsid w:val="007F30D5"/>
    <w:rsid w:val="00800934"/>
    <w:rsid w:val="00801A57"/>
    <w:rsid w:val="0081038C"/>
    <w:rsid w:val="0081495E"/>
    <w:rsid w:val="00815D88"/>
    <w:rsid w:val="008160FB"/>
    <w:rsid w:val="008179D2"/>
    <w:rsid w:val="008226F8"/>
    <w:rsid w:val="00825D4F"/>
    <w:rsid w:val="0083065F"/>
    <w:rsid w:val="00831E40"/>
    <w:rsid w:val="00833228"/>
    <w:rsid w:val="008364AE"/>
    <w:rsid w:val="00846251"/>
    <w:rsid w:val="00846BB4"/>
    <w:rsid w:val="00850128"/>
    <w:rsid w:val="00855CCD"/>
    <w:rsid w:val="00861E87"/>
    <w:rsid w:val="008703C1"/>
    <w:rsid w:val="00871381"/>
    <w:rsid w:val="00873368"/>
    <w:rsid w:val="0088456C"/>
    <w:rsid w:val="0088575F"/>
    <w:rsid w:val="008867D9"/>
    <w:rsid w:val="0089310C"/>
    <w:rsid w:val="008A18DF"/>
    <w:rsid w:val="008A202C"/>
    <w:rsid w:val="008A5E6D"/>
    <w:rsid w:val="008A6025"/>
    <w:rsid w:val="008A6554"/>
    <w:rsid w:val="008A6E44"/>
    <w:rsid w:val="008A7562"/>
    <w:rsid w:val="008B0D31"/>
    <w:rsid w:val="008B1F36"/>
    <w:rsid w:val="008B468B"/>
    <w:rsid w:val="008B76CB"/>
    <w:rsid w:val="008C2544"/>
    <w:rsid w:val="008C4EF8"/>
    <w:rsid w:val="008C5200"/>
    <w:rsid w:val="008D215D"/>
    <w:rsid w:val="008D3E93"/>
    <w:rsid w:val="008D7AE7"/>
    <w:rsid w:val="008E5494"/>
    <w:rsid w:val="008E57B9"/>
    <w:rsid w:val="008F503F"/>
    <w:rsid w:val="00901DC3"/>
    <w:rsid w:val="0090267C"/>
    <w:rsid w:val="009034C8"/>
    <w:rsid w:val="0090702D"/>
    <w:rsid w:val="00907BCD"/>
    <w:rsid w:val="00911420"/>
    <w:rsid w:val="00911491"/>
    <w:rsid w:val="00911F30"/>
    <w:rsid w:val="00915793"/>
    <w:rsid w:val="00920688"/>
    <w:rsid w:val="009207E3"/>
    <w:rsid w:val="00920B30"/>
    <w:rsid w:val="00924E8C"/>
    <w:rsid w:val="00925782"/>
    <w:rsid w:val="00927F1E"/>
    <w:rsid w:val="00930C1F"/>
    <w:rsid w:val="00931F7B"/>
    <w:rsid w:val="009321BB"/>
    <w:rsid w:val="009364AC"/>
    <w:rsid w:val="009365E2"/>
    <w:rsid w:val="00937196"/>
    <w:rsid w:val="00942193"/>
    <w:rsid w:val="009431AF"/>
    <w:rsid w:val="009505B2"/>
    <w:rsid w:val="009518BE"/>
    <w:rsid w:val="009577DD"/>
    <w:rsid w:val="00961F9C"/>
    <w:rsid w:val="00961FDB"/>
    <w:rsid w:val="00964DDD"/>
    <w:rsid w:val="00964FFC"/>
    <w:rsid w:val="00965D23"/>
    <w:rsid w:val="00965F16"/>
    <w:rsid w:val="00966300"/>
    <w:rsid w:val="00971DFE"/>
    <w:rsid w:val="00972FB2"/>
    <w:rsid w:val="009753AE"/>
    <w:rsid w:val="00977B26"/>
    <w:rsid w:val="00982E7D"/>
    <w:rsid w:val="0099010B"/>
    <w:rsid w:val="00990A7E"/>
    <w:rsid w:val="00991E4F"/>
    <w:rsid w:val="009938F1"/>
    <w:rsid w:val="00993EAF"/>
    <w:rsid w:val="009A2B9B"/>
    <w:rsid w:val="009A4059"/>
    <w:rsid w:val="009A5944"/>
    <w:rsid w:val="009C07DD"/>
    <w:rsid w:val="009C3319"/>
    <w:rsid w:val="009C7B2E"/>
    <w:rsid w:val="009D6CA6"/>
    <w:rsid w:val="009E3113"/>
    <w:rsid w:val="009E4609"/>
    <w:rsid w:val="009E4924"/>
    <w:rsid w:val="009E7085"/>
    <w:rsid w:val="009F225B"/>
    <w:rsid w:val="009F59F9"/>
    <w:rsid w:val="00A0561E"/>
    <w:rsid w:val="00A12D9C"/>
    <w:rsid w:val="00A14263"/>
    <w:rsid w:val="00A14276"/>
    <w:rsid w:val="00A174F9"/>
    <w:rsid w:val="00A248BB"/>
    <w:rsid w:val="00A261BA"/>
    <w:rsid w:val="00A33617"/>
    <w:rsid w:val="00A33E49"/>
    <w:rsid w:val="00A522C7"/>
    <w:rsid w:val="00A54A5E"/>
    <w:rsid w:val="00A572E3"/>
    <w:rsid w:val="00A57A4D"/>
    <w:rsid w:val="00A611AE"/>
    <w:rsid w:val="00A61CFB"/>
    <w:rsid w:val="00A63FC9"/>
    <w:rsid w:val="00A72021"/>
    <w:rsid w:val="00A7306B"/>
    <w:rsid w:val="00A83294"/>
    <w:rsid w:val="00A83BBC"/>
    <w:rsid w:val="00A86F42"/>
    <w:rsid w:val="00A92A13"/>
    <w:rsid w:val="00A9517D"/>
    <w:rsid w:val="00AA177A"/>
    <w:rsid w:val="00AB1CAC"/>
    <w:rsid w:val="00AB221A"/>
    <w:rsid w:val="00AB5A9A"/>
    <w:rsid w:val="00AB794C"/>
    <w:rsid w:val="00AC1031"/>
    <w:rsid w:val="00AC457D"/>
    <w:rsid w:val="00AC5360"/>
    <w:rsid w:val="00AD1E35"/>
    <w:rsid w:val="00AD56E0"/>
    <w:rsid w:val="00AD5CF1"/>
    <w:rsid w:val="00AD7792"/>
    <w:rsid w:val="00AE3100"/>
    <w:rsid w:val="00AE3B22"/>
    <w:rsid w:val="00AF18A7"/>
    <w:rsid w:val="00AF2819"/>
    <w:rsid w:val="00AF2A08"/>
    <w:rsid w:val="00B00174"/>
    <w:rsid w:val="00B008BB"/>
    <w:rsid w:val="00B01B5C"/>
    <w:rsid w:val="00B01C0F"/>
    <w:rsid w:val="00B11D37"/>
    <w:rsid w:val="00B15FA5"/>
    <w:rsid w:val="00B1796B"/>
    <w:rsid w:val="00B258C0"/>
    <w:rsid w:val="00B32E0B"/>
    <w:rsid w:val="00B36927"/>
    <w:rsid w:val="00B370DB"/>
    <w:rsid w:val="00B37F67"/>
    <w:rsid w:val="00B40F47"/>
    <w:rsid w:val="00B42B72"/>
    <w:rsid w:val="00B45995"/>
    <w:rsid w:val="00B47104"/>
    <w:rsid w:val="00B52ECF"/>
    <w:rsid w:val="00B60ADF"/>
    <w:rsid w:val="00B60B19"/>
    <w:rsid w:val="00B60CEA"/>
    <w:rsid w:val="00B63B5F"/>
    <w:rsid w:val="00B63C59"/>
    <w:rsid w:val="00B66F29"/>
    <w:rsid w:val="00B6728A"/>
    <w:rsid w:val="00B7398B"/>
    <w:rsid w:val="00B7686B"/>
    <w:rsid w:val="00B76FF9"/>
    <w:rsid w:val="00B7717C"/>
    <w:rsid w:val="00B94012"/>
    <w:rsid w:val="00B943A8"/>
    <w:rsid w:val="00B9552F"/>
    <w:rsid w:val="00B9582E"/>
    <w:rsid w:val="00B97106"/>
    <w:rsid w:val="00B97247"/>
    <w:rsid w:val="00BA0F20"/>
    <w:rsid w:val="00BA3C26"/>
    <w:rsid w:val="00BA44E7"/>
    <w:rsid w:val="00BA5308"/>
    <w:rsid w:val="00BA5CE0"/>
    <w:rsid w:val="00BA7CE2"/>
    <w:rsid w:val="00BA7CE9"/>
    <w:rsid w:val="00BB072F"/>
    <w:rsid w:val="00BB37B0"/>
    <w:rsid w:val="00BB4F95"/>
    <w:rsid w:val="00BB63AA"/>
    <w:rsid w:val="00BB7F1D"/>
    <w:rsid w:val="00BC3CE9"/>
    <w:rsid w:val="00BC7421"/>
    <w:rsid w:val="00BC7460"/>
    <w:rsid w:val="00BD1005"/>
    <w:rsid w:val="00BD3438"/>
    <w:rsid w:val="00BD3B55"/>
    <w:rsid w:val="00BD7832"/>
    <w:rsid w:val="00BE2A4B"/>
    <w:rsid w:val="00BE6968"/>
    <w:rsid w:val="00BF1099"/>
    <w:rsid w:val="00BF1359"/>
    <w:rsid w:val="00BF176E"/>
    <w:rsid w:val="00BF7003"/>
    <w:rsid w:val="00BF7AA1"/>
    <w:rsid w:val="00C01067"/>
    <w:rsid w:val="00C06A5B"/>
    <w:rsid w:val="00C0743A"/>
    <w:rsid w:val="00C11DBD"/>
    <w:rsid w:val="00C12800"/>
    <w:rsid w:val="00C12890"/>
    <w:rsid w:val="00C14812"/>
    <w:rsid w:val="00C148C1"/>
    <w:rsid w:val="00C17DE3"/>
    <w:rsid w:val="00C20E0E"/>
    <w:rsid w:val="00C21B38"/>
    <w:rsid w:val="00C240F9"/>
    <w:rsid w:val="00C2439F"/>
    <w:rsid w:val="00C2793B"/>
    <w:rsid w:val="00C30E96"/>
    <w:rsid w:val="00C35DEF"/>
    <w:rsid w:val="00C41E6C"/>
    <w:rsid w:val="00C47FD0"/>
    <w:rsid w:val="00C511EA"/>
    <w:rsid w:val="00C54981"/>
    <w:rsid w:val="00C57723"/>
    <w:rsid w:val="00C634B8"/>
    <w:rsid w:val="00C65187"/>
    <w:rsid w:val="00C65A8E"/>
    <w:rsid w:val="00C665E2"/>
    <w:rsid w:val="00C67A58"/>
    <w:rsid w:val="00C7035F"/>
    <w:rsid w:val="00C72052"/>
    <w:rsid w:val="00C7701B"/>
    <w:rsid w:val="00C779DD"/>
    <w:rsid w:val="00C800F7"/>
    <w:rsid w:val="00C83A97"/>
    <w:rsid w:val="00C920B3"/>
    <w:rsid w:val="00C96A3B"/>
    <w:rsid w:val="00CA3E55"/>
    <w:rsid w:val="00CA4E37"/>
    <w:rsid w:val="00CA6B2E"/>
    <w:rsid w:val="00CB1AF6"/>
    <w:rsid w:val="00CB1EE3"/>
    <w:rsid w:val="00CB41D5"/>
    <w:rsid w:val="00CC5BAF"/>
    <w:rsid w:val="00CD37C4"/>
    <w:rsid w:val="00CE0541"/>
    <w:rsid w:val="00CE3F99"/>
    <w:rsid w:val="00CF53B4"/>
    <w:rsid w:val="00CF7D3B"/>
    <w:rsid w:val="00D03861"/>
    <w:rsid w:val="00D04B66"/>
    <w:rsid w:val="00D14B96"/>
    <w:rsid w:val="00D1662E"/>
    <w:rsid w:val="00D211C9"/>
    <w:rsid w:val="00D21EAA"/>
    <w:rsid w:val="00D2458C"/>
    <w:rsid w:val="00D24828"/>
    <w:rsid w:val="00D24A95"/>
    <w:rsid w:val="00D2640E"/>
    <w:rsid w:val="00D31F0E"/>
    <w:rsid w:val="00D37842"/>
    <w:rsid w:val="00D44700"/>
    <w:rsid w:val="00D44D72"/>
    <w:rsid w:val="00D47ADF"/>
    <w:rsid w:val="00D50120"/>
    <w:rsid w:val="00D50529"/>
    <w:rsid w:val="00D5333D"/>
    <w:rsid w:val="00D54A72"/>
    <w:rsid w:val="00D555A9"/>
    <w:rsid w:val="00D55FBF"/>
    <w:rsid w:val="00D5602B"/>
    <w:rsid w:val="00D5649F"/>
    <w:rsid w:val="00D57B73"/>
    <w:rsid w:val="00D61B7E"/>
    <w:rsid w:val="00D61CC4"/>
    <w:rsid w:val="00D61E85"/>
    <w:rsid w:val="00D62984"/>
    <w:rsid w:val="00D67AD7"/>
    <w:rsid w:val="00D67CE6"/>
    <w:rsid w:val="00D7078A"/>
    <w:rsid w:val="00D74F95"/>
    <w:rsid w:val="00D85719"/>
    <w:rsid w:val="00D87D93"/>
    <w:rsid w:val="00D95213"/>
    <w:rsid w:val="00D95B59"/>
    <w:rsid w:val="00D96690"/>
    <w:rsid w:val="00D96F7A"/>
    <w:rsid w:val="00D979E1"/>
    <w:rsid w:val="00DA1C2F"/>
    <w:rsid w:val="00DA2799"/>
    <w:rsid w:val="00DA44ED"/>
    <w:rsid w:val="00DA67CD"/>
    <w:rsid w:val="00DB03AD"/>
    <w:rsid w:val="00DB2558"/>
    <w:rsid w:val="00DB2C88"/>
    <w:rsid w:val="00DB3F7C"/>
    <w:rsid w:val="00DB76D5"/>
    <w:rsid w:val="00DC0D43"/>
    <w:rsid w:val="00DC4A3B"/>
    <w:rsid w:val="00DC5666"/>
    <w:rsid w:val="00DD2528"/>
    <w:rsid w:val="00DD2D93"/>
    <w:rsid w:val="00DD3FE7"/>
    <w:rsid w:val="00DD5A98"/>
    <w:rsid w:val="00DD5C73"/>
    <w:rsid w:val="00DD6FB8"/>
    <w:rsid w:val="00DE525C"/>
    <w:rsid w:val="00DF0F99"/>
    <w:rsid w:val="00DF284C"/>
    <w:rsid w:val="00DF3D83"/>
    <w:rsid w:val="00DF3EE2"/>
    <w:rsid w:val="00E015E6"/>
    <w:rsid w:val="00E05E47"/>
    <w:rsid w:val="00E12F73"/>
    <w:rsid w:val="00E206BB"/>
    <w:rsid w:val="00E22774"/>
    <w:rsid w:val="00E23C1D"/>
    <w:rsid w:val="00E244C0"/>
    <w:rsid w:val="00E2460B"/>
    <w:rsid w:val="00E33428"/>
    <w:rsid w:val="00E337F0"/>
    <w:rsid w:val="00E34983"/>
    <w:rsid w:val="00E35FDF"/>
    <w:rsid w:val="00E363A1"/>
    <w:rsid w:val="00E36506"/>
    <w:rsid w:val="00E37542"/>
    <w:rsid w:val="00E41A8D"/>
    <w:rsid w:val="00E42811"/>
    <w:rsid w:val="00E43559"/>
    <w:rsid w:val="00E4760C"/>
    <w:rsid w:val="00E549F6"/>
    <w:rsid w:val="00E54FAD"/>
    <w:rsid w:val="00E61F73"/>
    <w:rsid w:val="00E62C08"/>
    <w:rsid w:val="00E644E2"/>
    <w:rsid w:val="00E649C1"/>
    <w:rsid w:val="00E64D6F"/>
    <w:rsid w:val="00E6592C"/>
    <w:rsid w:val="00E70619"/>
    <w:rsid w:val="00E73C05"/>
    <w:rsid w:val="00E73D36"/>
    <w:rsid w:val="00E74066"/>
    <w:rsid w:val="00E82D9A"/>
    <w:rsid w:val="00E95180"/>
    <w:rsid w:val="00E96111"/>
    <w:rsid w:val="00E96910"/>
    <w:rsid w:val="00EA4481"/>
    <w:rsid w:val="00EA57C3"/>
    <w:rsid w:val="00EA6226"/>
    <w:rsid w:val="00EB2F12"/>
    <w:rsid w:val="00EB3901"/>
    <w:rsid w:val="00EC3D60"/>
    <w:rsid w:val="00EC4E47"/>
    <w:rsid w:val="00EC64CE"/>
    <w:rsid w:val="00EE74DE"/>
    <w:rsid w:val="00EF408D"/>
    <w:rsid w:val="00EF409E"/>
    <w:rsid w:val="00EF4B20"/>
    <w:rsid w:val="00EF63FD"/>
    <w:rsid w:val="00EF6807"/>
    <w:rsid w:val="00F04681"/>
    <w:rsid w:val="00F07775"/>
    <w:rsid w:val="00F13783"/>
    <w:rsid w:val="00F13A7E"/>
    <w:rsid w:val="00F17DBD"/>
    <w:rsid w:val="00F20F75"/>
    <w:rsid w:val="00F246C4"/>
    <w:rsid w:val="00F26BFD"/>
    <w:rsid w:val="00F27D87"/>
    <w:rsid w:val="00F340C8"/>
    <w:rsid w:val="00F36843"/>
    <w:rsid w:val="00F3723C"/>
    <w:rsid w:val="00F47A38"/>
    <w:rsid w:val="00F53AD1"/>
    <w:rsid w:val="00F72ADC"/>
    <w:rsid w:val="00F755C7"/>
    <w:rsid w:val="00F8058D"/>
    <w:rsid w:val="00F874F6"/>
    <w:rsid w:val="00FA0355"/>
    <w:rsid w:val="00FA1187"/>
    <w:rsid w:val="00FA56A4"/>
    <w:rsid w:val="00FA5B2C"/>
    <w:rsid w:val="00FA6945"/>
    <w:rsid w:val="00FB095A"/>
    <w:rsid w:val="00FB194A"/>
    <w:rsid w:val="00FB2113"/>
    <w:rsid w:val="00FB3368"/>
    <w:rsid w:val="00FB3E0C"/>
    <w:rsid w:val="00FC2040"/>
    <w:rsid w:val="00FC3D5E"/>
    <w:rsid w:val="00FC4971"/>
    <w:rsid w:val="00FC537C"/>
    <w:rsid w:val="00FC6D46"/>
    <w:rsid w:val="00FC7CF6"/>
    <w:rsid w:val="00FD1243"/>
    <w:rsid w:val="00FD7A7B"/>
    <w:rsid w:val="00FE057C"/>
    <w:rsid w:val="00FE41DE"/>
    <w:rsid w:val="00FF1D1B"/>
    <w:rsid w:val="00FF261B"/>
    <w:rsid w:val="00FF3ADF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5D8D1A"/>
  <w15:docId w15:val="{B1398A4E-6A1A-45A1-91FA-4429E10C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0CB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7BCD"/>
    <w:pPr>
      <w:keepNext/>
      <w:keepLines/>
      <w:numPr>
        <w:numId w:val="24"/>
      </w:numPr>
      <w:tabs>
        <w:tab w:val="left" w:pos="425"/>
      </w:tabs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shd w:val="clear" w:color="auto" w:fill="FFFFFF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07BCD"/>
    <w:pPr>
      <w:numPr>
        <w:ilvl w:val="1"/>
      </w:numPr>
      <w:tabs>
        <w:tab w:val="clear" w:pos="425"/>
      </w:tabs>
      <w:ind w:left="576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BCD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0B0F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BC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BCD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BCD"/>
    <w:pPr>
      <w:keepNext/>
      <w:keepLines/>
      <w:numPr>
        <w:ilvl w:val="5"/>
        <w:numId w:val="24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BCD"/>
    <w:pPr>
      <w:keepNext/>
      <w:keepLines/>
      <w:numPr>
        <w:ilvl w:val="6"/>
        <w:numId w:val="24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BCD"/>
    <w:pPr>
      <w:keepNext/>
      <w:keepLines/>
      <w:numPr>
        <w:ilvl w:val="7"/>
        <w:numId w:val="24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BCD"/>
    <w:pPr>
      <w:keepNext/>
      <w:keepLines/>
      <w:numPr>
        <w:ilvl w:val="8"/>
        <w:numId w:val="24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BCD"/>
    <w:rPr>
      <w:color w:val="0563C1" w:themeColor="hyperlink"/>
      <w:u w:val="single"/>
    </w:rPr>
  </w:style>
  <w:style w:type="character" w:customStyle="1" w:styleId="1">
    <w:name w:val="Αναφορά1"/>
    <w:basedOn w:val="DefaultParagraphFont"/>
    <w:uiPriority w:val="99"/>
    <w:semiHidden/>
    <w:unhideWhenUsed/>
    <w:rsid w:val="00907B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90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7BCD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7BCD"/>
    <w:rPr>
      <w:rFonts w:asciiTheme="majorHAnsi" w:eastAsiaTheme="majorEastAsia" w:hAnsiTheme="majorHAnsi" w:cstheme="majorBidi"/>
      <w:color w:val="00B0F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B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907B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7BC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7BCD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7B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7B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7BC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07BC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7BC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907BCD"/>
    <w:rPr>
      <w:color w:val="954F72" w:themeColor="followedHyperlink"/>
      <w:u w:val="single"/>
    </w:rPr>
  </w:style>
  <w:style w:type="character" w:customStyle="1" w:styleId="10">
    <w:name w:val="Ανεπίλυτη αναφορά1"/>
    <w:basedOn w:val="DefaultParagraphFont"/>
    <w:uiPriority w:val="99"/>
    <w:semiHidden/>
    <w:unhideWhenUsed/>
    <w:rsid w:val="00907BCD"/>
    <w:rPr>
      <w:color w:val="808080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53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BC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BC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7BCD"/>
  </w:style>
  <w:style w:type="paragraph" w:styleId="Footer">
    <w:name w:val="footer"/>
    <w:basedOn w:val="Normal"/>
    <w:link w:val="FooterChar"/>
    <w:uiPriority w:val="99"/>
    <w:unhideWhenUsed/>
    <w:rsid w:val="00907BCD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07BCD"/>
  </w:style>
  <w:style w:type="character" w:customStyle="1" w:styleId="Heading5Char">
    <w:name w:val="Heading 5 Char"/>
    <w:basedOn w:val="DefaultParagraphFont"/>
    <w:link w:val="Heading5"/>
    <w:uiPriority w:val="9"/>
    <w:semiHidden/>
    <w:rsid w:val="00907B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B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B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B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B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07BC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">
    <w:name w:val="Λεζάντα Φωτογραφίας"/>
    <w:basedOn w:val="Caption"/>
    <w:link w:val="Char"/>
    <w:autoRedefine/>
    <w:rsid w:val="00907BCD"/>
    <w:pPr>
      <w:spacing w:after="240"/>
    </w:pPr>
  </w:style>
  <w:style w:type="character" w:customStyle="1" w:styleId="CaptionChar">
    <w:name w:val="Caption Char"/>
    <w:basedOn w:val="DefaultParagraphFont"/>
    <w:link w:val="Caption"/>
    <w:uiPriority w:val="35"/>
    <w:rsid w:val="00907BCD"/>
    <w:rPr>
      <w:i/>
      <w:iCs/>
      <w:color w:val="44546A" w:themeColor="text2"/>
      <w:sz w:val="18"/>
      <w:szCs w:val="18"/>
    </w:rPr>
  </w:style>
  <w:style w:type="character" w:customStyle="1" w:styleId="Char">
    <w:name w:val="Λεζάντα Φωτογραφίας Char"/>
    <w:basedOn w:val="CaptionChar"/>
    <w:link w:val="a"/>
    <w:rsid w:val="00907BCD"/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92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5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oftone.gr/ws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atzimichail\AppData\Roaming\Microsoft\Templates\ConnectLine%20Documentation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4914CB4504389AB068E0A1170AD4B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0330B3FD-0FFA-43C6-9839-881E0F68D90F}"/>
      </w:docPartPr>
      <w:docPartBody>
        <w:p w:rsidR="006650BB" w:rsidRDefault="002823C0" w:rsidP="002823C0">
          <w:pPr>
            <w:pStyle w:val="AA34914CB4504389AB068E0A1170AD4B"/>
          </w:pPr>
          <w:r w:rsidRPr="008D4FD0">
            <w:rPr>
              <w:rStyle w:val="PlaceholderText"/>
            </w:rPr>
            <w:t>[Τίτλος]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C0"/>
    <w:rsid w:val="002823C0"/>
    <w:rsid w:val="006650BB"/>
    <w:rsid w:val="006E4A4F"/>
    <w:rsid w:val="00B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3C0"/>
    <w:rPr>
      <w:color w:val="808080"/>
    </w:rPr>
  </w:style>
  <w:style w:type="paragraph" w:customStyle="1" w:styleId="AA34914CB4504389AB068E0A1170AD4B">
    <w:name w:val="AA34914CB4504389AB068E0A1170AD4B"/>
    <w:rsid w:val="002823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Πουρνάρα 9, Μαρούσι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C363DA-572D-4177-A312-2C239ED0E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ConnectLine Documentation Template.dotx</Template>
  <TotalTime>4</TotalTime>
  <Pages>18</Pages>
  <Words>2824</Words>
  <Characters>15254</Characters>
  <Application>Microsoft Office Word</Application>
  <DocSecurity>0</DocSecurity>
  <Lines>127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Web Services Cosmetics V.1.1</vt:lpstr>
      <vt:lpstr>Web Services PC Turnaraund V.1.5</vt:lpstr>
    </vt:vector>
  </TitlesOfParts>
  <Company>connect line</Company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Cosmetics V.1.2</dc:title>
  <dc:subject>επικοινωνια με softone</dc:subject>
  <dc:creator>Lefteris Chatzimichail</dc:creator>
  <cp:keywords/>
  <dc:description/>
  <cp:lastModifiedBy>George Alexandratos | Connect Line S.A.</cp:lastModifiedBy>
  <cp:revision>6</cp:revision>
  <cp:lastPrinted>2023-11-03T14:07:00Z</cp:lastPrinted>
  <dcterms:created xsi:type="dcterms:W3CDTF">2023-11-03T14:03:00Z</dcterms:created>
  <dcterms:modified xsi:type="dcterms:W3CDTF">2023-11-03T14:07:00Z</dcterms:modified>
</cp:coreProperties>
</file>