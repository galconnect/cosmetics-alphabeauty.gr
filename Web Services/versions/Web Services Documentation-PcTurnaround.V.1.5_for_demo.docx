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A82" w14:textId="77777777" w:rsidR="00AB794C" w:rsidRDefault="00AB794C" w:rsidP="00AB794C">
      <w:pPr>
        <w:jc w:val="center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63D1" wp14:editId="105C022D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EA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C2322" wp14:editId="166C9E54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F0A73" id="Ευθεία γραμμή σύνδεσης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6002C139" wp14:editId="64BB9733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383" w14:textId="77777777" w:rsidR="00AB794C" w:rsidRDefault="00AB794C" w:rsidP="00AB794C">
      <w:pPr>
        <w:jc w:val="center"/>
      </w:pPr>
    </w:p>
    <w:p w14:paraId="44ABE1D3" w14:textId="77777777" w:rsidR="00AB794C" w:rsidRDefault="00AB794C" w:rsidP="00AB794C">
      <w:pPr>
        <w:jc w:val="center"/>
      </w:pPr>
    </w:p>
    <w:p w14:paraId="11033173" w14:textId="77777777" w:rsidR="00AB794C" w:rsidRDefault="00AB794C" w:rsidP="00AB794C">
      <w:pPr>
        <w:jc w:val="center"/>
      </w:pPr>
    </w:p>
    <w:p w14:paraId="428CBB6E" w14:textId="77777777" w:rsidR="00AB794C" w:rsidRDefault="00AB794C" w:rsidP="00AB794C">
      <w:pPr>
        <w:jc w:val="center"/>
      </w:pPr>
    </w:p>
    <w:p w14:paraId="2BFF3CB6" w14:textId="77777777" w:rsidR="00AB794C" w:rsidRDefault="00AB794C" w:rsidP="00AB794C">
      <w:pPr>
        <w:jc w:val="center"/>
      </w:pPr>
    </w:p>
    <w:p w14:paraId="79C8CC1C" w14:textId="77777777" w:rsidR="00AB794C" w:rsidRDefault="00AB794C" w:rsidP="00AB794C">
      <w:pPr>
        <w:jc w:val="center"/>
      </w:pPr>
    </w:p>
    <w:p w14:paraId="274B3EA4" w14:textId="77777777" w:rsidR="00AB794C" w:rsidRDefault="00AB794C" w:rsidP="00AB794C">
      <w:pPr>
        <w:jc w:val="center"/>
      </w:pPr>
    </w:p>
    <w:p w14:paraId="0CAEE5C9" w14:textId="77777777" w:rsidR="00717112" w:rsidRDefault="00717112" w:rsidP="00AB794C">
      <w:pPr>
        <w:jc w:val="center"/>
      </w:pPr>
    </w:p>
    <w:p w14:paraId="2CB1F915" w14:textId="40568E65" w:rsidR="00AB794C" w:rsidRPr="00721CED" w:rsidRDefault="00AB794C" w:rsidP="00AB794C">
      <w:pPr>
        <w:pStyle w:val="a7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42AD62C9" w14:textId="762BBC3F" w:rsidR="000F4798" w:rsidRPr="00721CED" w:rsidRDefault="005C075F" w:rsidP="00AB794C">
      <w:pPr>
        <w:pStyle w:val="a7"/>
        <w:jc w:val="center"/>
      </w:pPr>
      <w:r>
        <w:rPr>
          <w:b/>
          <w:color w:val="00B0F0"/>
        </w:rPr>
        <w:t>Επικοινωνία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</w:rPr>
        <w:t>με</w:t>
      </w:r>
      <w:r w:rsidR="00AB794C" w:rsidRPr="00721CED">
        <w:rPr>
          <w:b/>
          <w:color w:val="00B0F0"/>
        </w:rPr>
        <w:t xml:space="preserve"> </w:t>
      </w:r>
      <w:proofErr w:type="spellStart"/>
      <w:r w:rsidR="00AB794C" w:rsidRPr="00AB794C">
        <w:rPr>
          <w:b/>
          <w:color w:val="00B0F0"/>
          <w:lang w:val="en-US"/>
        </w:rPr>
        <w:t>SoftOne</w:t>
      </w:r>
      <w:proofErr w:type="spellEnd"/>
      <w:r w:rsidR="000F4798" w:rsidRPr="00721CED">
        <w:br w:type="page"/>
      </w:r>
    </w:p>
    <w:bookmarkStart w:id="0" w:name="_Toc12251423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1"/>
          </w:pPr>
          <w:r w:rsidRPr="00293DE4">
            <w:t>Περιεχόμενα</w:t>
          </w:r>
          <w:bookmarkEnd w:id="0"/>
        </w:p>
        <w:p w14:paraId="46B0F240" w14:textId="419DDBEA" w:rsidR="00634E82" w:rsidRDefault="00200FC6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14230" w:history="1">
            <w:r w:rsidR="00634E82" w:rsidRPr="0019081D">
              <w:rPr>
                <w:rStyle w:val="-"/>
                <w:noProof/>
              </w:rPr>
              <w:t>1</w:t>
            </w:r>
            <w:r w:rsidR="00634E82">
              <w:rPr>
                <w:rFonts w:eastAsiaTheme="minorEastAsia"/>
                <w:noProof/>
                <w:lang w:eastAsia="el-GR"/>
              </w:rPr>
              <w:tab/>
            </w:r>
            <w:r w:rsidR="00634E82" w:rsidRPr="0019081D">
              <w:rPr>
                <w:rStyle w:val="-"/>
                <w:noProof/>
              </w:rPr>
              <w:t>Περιεχόμενα</w:t>
            </w:r>
            <w:r w:rsidR="00634E82">
              <w:rPr>
                <w:noProof/>
                <w:webHidden/>
              </w:rPr>
              <w:tab/>
            </w:r>
            <w:r w:rsidR="00634E82">
              <w:rPr>
                <w:noProof/>
                <w:webHidden/>
              </w:rPr>
              <w:fldChar w:fldCharType="begin"/>
            </w:r>
            <w:r w:rsidR="00634E82">
              <w:rPr>
                <w:noProof/>
                <w:webHidden/>
              </w:rPr>
              <w:instrText xml:space="preserve"> PAGEREF _Toc122514230 \h </w:instrText>
            </w:r>
            <w:r w:rsidR="00634E82">
              <w:rPr>
                <w:noProof/>
                <w:webHidden/>
              </w:rPr>
            </w:r>
            <w:r w:rsidR="00634E82">
              <w:rPr>
                <w:noProof/>
                <w:webHidden/>
              </w:rPr>
              <w:fldChar w:fldCharType="separate"/>
            </w:r>
            <w:r w:rsidR="00646830">
              <w:rPr>
                <w:noProof/>
                <w:webHidden/>
              </w:rPr>
              <w:t>1</w:t>
            </w:r>
            <w:r w:rsidR="00634E82">
              <w:rPr>
                <w:noProof/>
                <w:webHidden/>
              </w:rPr>
              <w:fldChar w:fldCharType="end"/>
            </w:r>
          </w:hyperlink>
        </w:p>
        <w:p w14:paraId="0D4A67AE" w14:textId="13CF4CF9" w:rsidR="00634E82" w:rsidRDefault="00352D20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2514231" w:history="1">
            <w:r w:rsidR="00634E82" w:rsidRPr="0019081D">
              <w:rPr>
                <w:rStyle w:val="-"/>
                <w:noProof/>
              </w:rPr>
              <w:t>2</w:t>
            </w:r>
            <w:r w:rsidR="00634E82">
              <w:rPr>
                <w:rFonts w:eastAsiaTheme="minorEastAsia"/>
                <w:noProof/>
                <w:lang w:eastAsia="el-GR"/>
              </w:rPr>
              <w:tab/>
            </w:r>
            <w:r w:rsidR="00634E82" w:rsidRPr="0019081D">
              <w:rPr>
                <w:rStyle w:val="-"/>
                <w:noProof/>
              </w:rPr>
              <w:t>Ιστορικό Αλλαγών</w:t>
            </w:r>
            <w:r w:rsidR="00634E82">
              <w:rPr>
                <w:noProof/>
                <w:webHidden/>
              </w:rPr>
              <w:tab/>
            </w:r>
            <w:r w:rsidR="00634E82">
              <w:rPr>
                <w:noProof/>
                <w:webHidden/>
              </w:rPr>
              <w:fldChar w:fldCharType="begin"/>
            </w:r>
            <w:r w:rsidR="00634E82">
              <w:rPr>
                <w:noProof/>
                <w:webHidden/>
              </w:rPr>
              <w:instrText xml:space="preserve"> PAGEREF _Toc122514231 \h </w:instrText>
            </w:r>
            <w:r w:rsidR="00634E82">
              <w:rPr>
                <w:noProof/>
                <w:webHidden/>
              </w:rPr>
            </w:r>
            <w:r w:rsidR="00634E82">
              <w:rPr>
                <w:noProof/>
                <w:webHidden/>
              </w:rPr>
              <w:fldChar w:fldCharType="separate"/>
            </w:r>
            <w:r w:rsidR="00646830">
              <w:rPr>
                <w:noProof/>
                <w:webHidden/>
              </w:rPr>
              <w:t>1</w:t>
            </w:r>
            <w:r w:rsidR="00634E82">
              <w:rPr>
                <w:noProof/>
                <w:webHidden/>
              </w:rPr>
              <w:fldChar w:fldCharType="end"/>
            </w:r>
          </w:hyperlink>
        </w:p>
        <w:p w14:paraId="7A783D4C" w14:textId="3584274F" w:rsidR="00634E82" w:rsidRDefault="00352D20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2514232" w:history="1">
            <w:r w:rsidR="00634E82" w:rsidRPr="0019081D">
              <w:rPr>
                <w:rStyle w:val="-"/>
                <w:noProof/>
              </w:rPr>
              <w:t>3</w:t>
            </w:r>
            <w:r w:rsidR="00634E82">
              <w:rPr>
                <w:rFonts w:eastAsiaTheme="minorEastAsia"/>
                <w:noProof/>
                <w:lang w:eastAsia="el-GR"/>
              </w:rPr>
              <w:tab/>
            </w:r>
            <w:r w:rsidR="00634E82" w:rsidRPr="0019081D">
              <w:rPr>
                <w:rStyle w:val="-"/>
                <w:noProof/>
              </w:rPr>
              <w:t>Web Services</w:t>
            </w:r>
            <w:r w:rsidR="00634E82">
              <w:rPr>
                <w:noProof/>
                <w:webHidden/>
              </w:rPr>
              <w:tab/>
            </w:r>
            <w:r w:rsidR="00634E82">
              <w:rPr>
                <w:noProof/>
                <w:webHidden/>
              </w:rPr>
              <w:fldChar w:fldCharType="begin"/>
            </w:r>
            <w:r w:rsidR="00634E82">
              <w:rPr>
                <w:noProof/>
                <w:webHidden/>
              </w:rPr>
              <w:instrText xml:space="preserve"> PAGEREF _Toc122514232 \h </w:instrText>
            </w:r>
            <w:r w:rsidR="00634E82">
              <w:rPr>
                <w:noProof/>
                <w:webHidden/>
              </w:rPr>
            </w:r>
            <w:r w:rsidR="00634E82">
              <w:rPr>
                <w:noProof/>
                <w:webHidden/>
              </w:rPr>
              <w:fldChar w:fldCharType="separate"/>
            </w:r>
            <w:r w:rsidR="00646830">
              <w:rPr>
                <w:noProof/>
                <w:webHidden/>
              </w:rPr>
              <w:t>2</w:t>
            </w:r>
            <w:r w:rsidR="00634E82">
              <w:rPr>
                <w:noProof/>
                <w:webHidden/>
              </w:rPr>
              <w:fldChar w:fldCharType="end"/>
            </w:r>
          </w:hyperlink>
        </w:p>
        <w:p w14:paraId="71D48A90" w14:textId="48DBB06E" w:rsidR="00634E82" w:rsidRDefault="00352D2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2514233" w:history="1">
            <w:r w:rsidR="00634E82" w:rsidRPr="0019081D">
              <w:rPr>
                <w:rStyle w:val="-"/>
                <w:noProof/>
              </w:rPr>
              <w:t>3.1</w:t>
            </w:r>
            <w:r w:rsidR="00634E82">
              <w:rPr>
                <w:rFonts w:eastAsiaTheme="minorEastAsia"/>
                <w:noProof/>
                <w:lang w:eastAsia="el-GR"/>
              </w:rPr>
              <w:tab/>
            </w:r>
            <w:r w:rsidR="00634E82" w:rsidRPr="0019081D">
              <w:rPr>
                <w:rStyle w:val="-"/>
                <w:noProof/>
                <w:lang w:val="en-US"/>
              </w:rPr>
              <w:t>Login</w:t>
            </w:r>
            <w:r w:rsidR="00634E82" w:rsidRPr="0019081D">
              <w:rPr>
                <w:rStyle w:val="-"/>
                <w:noProof/>
              </w:rPr>
              <w:t xml:space="preserve"> </w:t>
            </w:r>
            <w:r w:rsidR="00634E82" w:rsidRPr="0019081D">
              <w:rPr>
                <w:rStyle w:val="-"/>
                <w:noProof/>
                <w:lang w:val="en-US"/>
              </w:rPr>
              <w:t>(</w:t>
            </w:r>
            <w:r w:rsidR="00634E82" w:rsidRPr="0019081D">
              <w:rPr>
                <w:rStyle w:val="-"/>
                <w:noProof/>
              </w:rPr>
              <w:t>2</w:t>
            </w:r>
            <w:r w:rsidR="00634E82" w:rsidRPr="0019081D">
              <w:rPr>
                <w:rStyle w:val="-"/>
                <w:noProof/>
                <w:lang w:val="en-US"/>
              </w:rPr>
              <w:t xml:space="preserve"> web service calls)</w:t>
            </w:r>
            <w:r w:rsidR="00634E82">
              <w:rPr>
                <w:noProof/>
                <w:webHidden/>
              </w:rPr>
              <w:tab/>
            </w:r>
            <w:r w:rsidR="00634E82">
              <w:rPr>
                <w:noProof/>
                <w:webHidden/>
              </w:rPr>
              <w:fldChar w:fldCharType="begin"/>
            </w:r>
            <w:r w:rsidR="00634E82">
              <w:rPr>
                <w:noProof/>
                <w:webHidden/>
              </w:rPr>
              <w:instrText xml:space="preserve"> PAGEREF _Toc122514233 \h </w:instrText>
            </w:r>
            <w:r w:rsidR="00634E82">
              <w:rPr>
                <w:noProof/>
                <w:webHidden/>
              </w:rPr>
            </w:r>
            <w:r w:rsidR="00634E82">
              <w:rPr>
                <w:noProof/>
                <w:webHidden/>
              </w:rPr>
              <w:fldChar w:fldCharType="separate"/>
            </w:r>
            <w:r w:rsidR="00646830">
              <w:rPr>
                <w:noProof/>
                <w:webHidden/>
              </w:rPr>
              <w:t>3</w:t>
            </w:r>
            <w:r w:rsidR="00634E82">
              <w:rPr>
                <w:noProof/>
                <w:webHidden/>
              </w:rPr>
              <w:fldChar w:fldCharType="end"/>
            </w:r>
          </w:hyperlink>
        </w:p>
        <w:p w14:paraId="01D49D31" w14:textId="0465E095" w:rsidR="00634E82" w:rsidRDefault="00352D2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2514234" w:history="1">
            <w:r w:rsidR="00634E82" w:rsidRPr="0019081D">
              <w:rPr>
                <w:rStyle w:val="-"/>
                <w:noProof/>
              </w:rPr>
              <w:t>3.2</w:t>
            </w:r>
            <w:r w:rsidR="00634E82">
              <w:rPr>
                <w:rFonts w:eastAsiaTheme="minorEastAsia"/>
                <w:noProof/>
                <w:lang w:eastAsia="el-GR"/>
              </w:rPr>
              <w:tab/>
            </w:r>
            <w:r w:rsidR="00634E82" w:rsidRPr="0019081D">
              <w:rPr>
                <w:rStyle w:val="-"/>
                <w:noProof/>
                <w:lang w:val="en-US"/>
              </w:rPr>
              <w:t>Login – Authenticate (1 web service call)</w:t>
            </w:r>
            <w:r w:rsidR="00634E82">
              <w:rPr>
                <w:noProof/>
                <w:webHidden/>
              </w:rPr>
              <w:tab/>
            </w:r>
            <w:r w:rsidR="00634E82">
              <w:rPr>
                <w:noProof/>
                <w:webHidden/>
              </w:rPr>
              <w:fldChar w:fldCharType="begin"/>
            </w:r>
            <w:r w:rsidR="00634E82">
              <w:rPr>
                <w:noProof/>
                <w:webHidden/>
              </w:rPr>
              <w:instrText xml:space="preserve"> PAGEREF _Toc122514234 \h </w:instrText>
            </w:r>
            <w:r w:rsidR="00634E82">
              <w:rPr>
                <w:noProof/>
                <w:webHidden/>
              </w:rPr>
            </w:r>
            <w:r w:rsidR="00634E82">
              <w:rPr>
                <w:noProof/>
                <w:webHidden/>
              </w:rPr>
              <w:fldChar w:fldCharType="separate"/>
            </w:r>
            <w:r w:rsidR="00646830">
              <w:rPr>
                <w:noProof/>
                <w:webHidden/>
              </w:rPr>
              <w:t>6</w:t>
            </w:r>
            <w:r w:rsidR="00634E82">
              <w:rPr>
                <w:noProof/>
                <w:webHidden/>
              </w:rPr>
              <w:fldChar w:fldCharType="end"/>
            </w:r>
          </w:hyperlink>
        </w:p>
        <w:p w14:paraId="549F2369" w14:textId="71649816" w:rsidR="00634E82" w:rsidRDefault="00352D2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2514235" w:history="1">
            <w:r w:rsidR="00634E82" w:rsidRPr="0019081D">
              <w:rPr>
                <w:rStyle w:val="-"/>
                <w:noProof/>
              </w:rPr>
              <w:t>3.3</w:t>
            </w:r>
            <w:r w:rsidR="00634E82">
              <w:rPr>
                <w:rFonts w:eastAsiaTheme="minorEastAsia"/>
                <w:noProof/>
                <w:lang w:eastAsia="el-GR"/>
              </w:rPr>
              <w:tab/>
            </w:r>
            <w:r w:rsidR="00634E82" w:rsidRPr="0019081D">
              <w:rPr>
                <w:rStyle w:val="-"/>
                <w:noProof/>
                <w:lang w:val="en-US"/>
              </w:rPr>
              <w:t xml:space="preserve">Web Service </w:t>
            </w:r>
            <w:r w:rsidR="00634E82" w:rsidRPr="0019081D">
              <w:rPr>
                <w:rStyle w:val="-"/>
                <w:noProof/>
              </w:rPr>
              <w:t>Αναζήτησης Δεδομένων</w:t>
            </w:r>
            <w:r w:rsidR="00634E82">
              <w:rPr>
                <w:noProof/>
                <w:webHidden/>
              </w:rPr>
              <w:tab/>
            </w:r>
            <w:r w:rsidR="00634E82">
              <w:rPr>
                <w:noProof/>
                <w:webHidden/>
              </w:rPr>
              <w:fldChar w:fldCharType="begin"/>
            </w:r>
            <w:r w:rsidR="00634E82">
              <w:rPr>
                <w:noProof/>
                <w:webHidden/>
              </w:rPr>
              <w:instrText xml:space="preserve"> PAGEREF _Toc122514235 \h </w:instrText>
            </w:r>
            <w:r w:rsidR="00634E82">
              <w:rPr>
                <w:noProof/>
                <w:webHidden/>
              </w:rPr>
            </w:r>
            <w:r w:rsidR="00634E82">
              <w:rPr>
                <w:noProof/>
                <w:webHidden/>
              </w:rPr>
              <w:fldChar w:fldCharType="separate"/>
            </w:r>
            <w:r w:rsidR="00646830">
              <w:rPr>
                <w:noProof/>
                <w:webHidden/>
              </w:rPr>
              <w:t>9</w:t>
            </w:r>
            <w:r w:rsidR="00634E82">
              <w:rPr>
                <w:noProof/>
                <w:webHidden/>
              </w:rPr>
              <w:fldChar w:fldCharType="end"/>
            </w:r>
          </w:hyperlink>
        </w:p>
        <w:p w14:paraId="781E5F57" w14:textId="0C8A25CC" w:rsidR="00634E82" w:rsidRDefault="00352D2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2514236" w:history="1">
            <w:r w:rsidR="00634E82" w:rsidRPr="0019081D">
              <w:rPr>
                <w:rStyle w:val="-"/>
                <w:noProof/>
              </w:rPr>
              <w:t>3.4</w:t>
            </w:r>
            <w:r w:rsidR="00634E82">
              <w:rPr>
                <w:rFonts w:eastAsiaTheme="minorEastAsia"/>
                <w:noProof/>
                <w:lang w:eastAsia="el-GR"/>
              </w:rPr>
              <w:tab/>
            </w:r>
            <w:r w:rsidR="00634E82" w:rsidRPr="0019081D">
              <w:rPr>
                <w:rStyle w:val="-"/>
                <w:noProof/>
                <w:lang w:val="en-US"/>
              </w:rPr>
              <w:t xml:space="preserve">Web Service </w:t>
            </w:r>
            <w:r w:rsidR="00634E82" w:rsidRPr="0019081D">
              <w:rPr>
                <w:rStyle w:val="-"/>
                <w:noProof/>
              </w:rPr>
              <w:t>Εισαγωγής Δεδομένων</w:t>
            </w:r>
            <w:r w:rsidR="00634E82">
              <w:rPr>
                <w:noProof/>
                <w:webHidden/>
              </w:rPr>
              <w:tab/>
            </w:r>
            <w:r w:rsidR="00634E82">
              <w:rPr>
                <w:noProof/>
                <w:webHidden/>
              </w:rPr>
              <w:fldChar w:fldCharType="begin"/>
            </w:r>
            <w:r w:rsidR="00634E82">
              <w:rPr>
                <w:noProof/>
                <w:webHidden/>
              </w:rPr>
              <w:instrText xml:space="preserve"> PAGEREF _Toc122514236 \h </w:instrText>
            </w:r>
            <w:r w:rsidR="00634E82">
              <w:rPr>
                <w:noProof/>
                <w:webHidden/>
              </w:rPr>
            </w:r>
            <w:r w:rsidR="00634E82">
              <w:rPr>
                <w:noProof/>
                <w:webHidden/>
              </w:rPr>
              <w:fldChar w:fldCharType="separate"/>
            </w:r>
            <w:r w:rsidR="00646830">
              <w:rPr>
                <w:noProof/>
                <w:webHidden/>
              </w:rPr>
              <w:t>10</w:t>
            </w:r>
            <w:r w:rsidR="00634E82">
              <w:rPr>
                <w:noProof/>
                <w:webHidden/>
              </w:rPr>
              <w:fldChar w:fldCharType="end"/>
            </w:r>
          </w:hyperlink>
        </w:p>
        <w:p w14:paraId="403C888A" w14:textId="58B03557" w:rsidR="00634E82" w:rsidRDefault="00352D20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2514237" w:history="1">
            <w:r w:rsidR="00634E82" w:rsidRPr="0019081D">
              <w:rPr>
                <w:rStyle w:val="-"/>
                <w:noProof/>
              </w:rPr>
              <w:t>4</w:t>
            </w:r>
            <w:r w:rsidR="00634E82">
              <w:rPr>
                <w:rFonts w:eastAsiaTheme="minorEastAsia"/>
                <w:noProof/>
                <w:lang w:eastAsia="el-GR"/>
              </w:rPr>
              <w:tab/>
            </w:r>
            <w:r w:rsidR="00634E82" w:rsidRPr="0019081D">
              <w:rPr>
                <w:rStyle w:val="-"/>
                <w:noProof/>
                <w:lang w:val="en-US"/>
              </w:rPr>
              <w:t>Services</w:t>
            </w:r>
            <w:r w:rsidR="00634E82">
              <w:rPr>
                <w:noProof/>
                <w:webHidden/>
              </w:rPr>
              <w:tab/>
            </w:r>
            <w:r w:rsidR="00634E82">
              <w:rPr>
                <w:noProof/>
                <w:webHidden/>
              </w:rPr>
              <w:fldChar w:fldCharType="begin"/>
            </w:r>
            <w:r w:rsidR="00634E82">
              <w:rPr>
                <w:noProof/>
                <w:webHidden/>
              </w:rPr>
              <w:instrText xml:space="preserve"> PAGEREF _Toc122514237 \h </w:instrText>
            </w:r>
            <w:r w:rsidR="00634E82">
              <w:rPr>
                <w:noProof/>
                <w:webHidden/>
              </w:rPr>
            </w:r>
            <w:r w:rsidR="00634E82">
              <w:rPr>
                <w:noProof/>
                <w:webHidden/>
              </w:rPr>
              <w:fldChar w:fldCharType="separate"/>
            </w:r>
            <w:r w:rsidR="00646830">
              <w:rPr>
                <w:noProof/>
                <w:webHidden/>
              </w:rPr>
              <w:t>11</w:t>
            </w:r>
            <w:r w:rsidR="00634E82">
              <w:rPr>
                <w:noProof/>
                <w:webHidden/>
              </w:rPr>
              <w:fldChar w:fldCharType="end"/>
            </w:r>
          </w:hyperlink>
        </w:p>
        <w:p w14:paraId="6D4EDA64" w14:textId="13AE6D2E" w:rsidR="00634E82" w:rsidRDefault="00352D2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2514238" w:history="1">
            <w:r w:rsidR="00634E82" w:rsidRPr="0019081D">
              <w:rPr>
                <w:rStyle w:val="-"/>
                <w:noProof/>
              </w:rPr>
              <w:t>4.1</w:t>
            </w:r>
            <w:r w:rsidR="00634E82">
              <w:rPr>
                <w:rFonts w:eastAsiaTheme="minorEastAsia"/>
                <w:noProof/>
                <w:lang w:eastAsia="el-GR"/>
              </w:rPr>
              <w:tab/>
            </w:r>
            <w:r w:rsidR="00634E82" w:rsidRPr="0019081D">
              <w:rPr>
                <w:rStyle w:val="-"/>
                <w:noProof/>
              </w:rPr>
              <w:t>Προϊόντα</w:t>
            </w:r>
            <w:r w:rsidR="00634E82">
              <w:rPr>
                <w:noProof/>
                <w:webHidden/>
              </w:rPr>
              <w:tab/>
            </w:r>
            <w:r w:rsidR="00634E82">
              <w:rPr>
                <w:noProof/>
                <w:webHidden/>
              </w:rPr>
              <w:fldChar w:fldCharType="begin"/>
            </w:r>
            <w:r w:rsidR="00634E82">
              <w:rPr>
                <w:noProof/>
                <w:webHidden/>
              </w:rPr>
              <w:instrText xml:space="preserve"> PAGEREF _Toc122514238 \h </w:instrText>
            </w:r>
            <w:r w:rsidR="00634E82">
              <w:rPr>
                <w:noProof/>
                <w:webHidden/>
              </w:rPr>
            </w:r>
            <w:r w:rsidR="00634E82">
              <w:rPr>
                <w:noProof/>
                <w:webHidden/>
              </w:rPr>
              <w:fldChar w:fldCharType="separate"/>
            </w:r>
            <w:r w:rsidR="00646830">
              <w:rPr>
                <w:noProof/>
                <w:webHidden/>
              </w:rPr>
              <w:t>11</w:t>
            </w:r>
            <w:r w:rsidR="00634E82">
              <w:rPr>
                <w:noProof/>
                <w:webHidden/>
              </w:rPr>
              <w:fldChar w:fldCharType="end"/>
            </w:r>
          </w:hyperlink>
        </w:p>
        <w:p w14:paraId="051D1A61" w14:textId="665A19AD" w:rsidR="00634E82" w:rsidRDefault="00352D2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2514239" w:history="1">
            <w:r w:rsidR="00634E82" w:rsidRPr="0019081D">
              <w:rPr>
                <w:rStyle w:val="-"/>
                <w:noProof/>
              </w:rPr>
              <w:t>4.1.1</w:t>
            </w:r>
            <w:r w:rsidR="00634E82">
              <w:rPr>
                <w:rFonts w:eastAsiaTheme="minorEastAsia"/>
                <w:noProof/>
                <w:lang w:eastAsia="el-GR"/>
              </w:rPr>
              <w:tab/>
            </w:r>
            <w:r w:rsidR="00634E82" w:rsidRPr="0019081D">
              <w:rPr>
                <w:rStyle w:val="-"/>
                <w:noProof/>
              </w:rPr>
              <w:t>Αναζήτηση Είδους</w:t>
            </w:r>
            <w:r w:rsidR="00634E82">
              <w:rPr>
                <w:noProof/>
                <w:webHidden/>
              </w:rPr>
              <w:tab/>
            </w:r>
            <w:r w:rsidR="00634E82">
              <w:rPr>
                <w:noProof/>
                <w:webHidden/>
              </w:rPr>
              <w:fldChar w:fldCharType="begin"/>
            </w:r>
            <w:r w:rsidR="00634E82">
              <w:rPr>
                <w:noProof/>
                <w:webHidden/>
              </w:rPr>
              <w:instrText xml:space="preserve"> PAGEREF _Toc122514239 \h </w:instrText>
            </w:r>
            <w:r w:rsidR="00634E82">
              <w:rPr>
                <w:noProof/>
                <w:webHidden/>
              </w:rPr>
            </w:r>
            <w:r w:rsidR="00634E82">
              <w:rPr>
                <w:noProof/>
                <w:webHidden/>
              </w:rPr>
              <w:fldChar w:fldCharType="separate"/>
            </w:r>
            <w:r w:rsidR="00646830">
              <w:rPr>
                <w:noProof/>
                <w:webHidden/>
              </w:rPr>
              <w:t>11</w:t>
            </w:r>
            <w:r w:rsidR="00634E82">
              <w:rPr>
                <w:noProof/>
                <w:webHidden/>
              </w:rPr>
              <w:fldChar w:fldCharType="end"/>
            </w:r>
          </w:hyperlink>
        </w:p>
        <w:p w14:paraId="4889AC04" w14:textId="47378288" w:rsidR="00634E82" w:rsidRDefault="00352D2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2514240" w:history="1">
            <w:r w:rsidR="00634E82" w:rsidRPr="0019081D">
              <w:rPr>
                <w:rStyle w:val="-"/>
                <w:noProof/>
              </w:rPr>
              <w:t>4.1.2</w:t>
            </w:r>
            <w:r w:rsidR="00634E82">
              <w:rPr>
                <w:rFonts w:eastAsiaTheme="minorEastAsia"/>
                <w:noProof/>
                <w:lang w:eastAsia="el-GR"/>
              </w:rPr>
              <w:tab/>
            </w:r>
            <w:r w:rsidR="00634E82" w:rsidRPr="0019081D">
              <w:rPr>
                <w:rStyle w:val="-"/>
                <w:noProof/>
              </w:rPr>
              <w:t>Αναζήτηση Κατηγοριών</w:t>
            </w:r>
            <w:r w:rsidR="00634E82">
              <w:rPr>
                <w:noProof/>
                <w:webHidden/>
              </w:rPr>
              <w:tab/>
            </w:r>
            <w:r w:rsidR="00634E82">
              <w:rPr>
                <w:noProof/>
                <w:webHidden/>
              </w:rPr>
              <w:fldChar w:fldCharType="begin"/>
            </w:r>
            <w:r w:rsidR="00634E82">
              <w:rPr>
                <w:noProof/>
                <w:webHidden/>
              </w:rPr>
              <w:instrText xml:space="preserve"> PAGEREF _Toc122514240 \h </w:instrText>
            </w:r>
            <w:r w:rsidR="00634E82">
              <w:rPr>
                <w:noProof/>
                <w:webHidden/>
              </w:rPr>
            </w:r>
            <w:r w:rsidR="00634E82">
              <w:rPr>
                <w:noProof/>
                <w:webHidden/>
              </w:rPr>
              <w:fldChar w:fldCharType="separate"/>
            </w:r>
            <w:r w:rsidR="00646830">
              <w:rPr>
                <w:noProof/>
                <w:webHidden/>
              </w:rPr>
              <w:t>15</w:t>
            </w:r>
            <w:r w:rsidR="00634E82">
              <w:rPr>
                <w:noProof/>
                <w:webHidden/>
              </w:rPr>
              <w:fldChar w:fldCharType="end"/>
            </w:r>
          </w:hyperlink>
        </w:p>
        <w:p w14:paraId="6498F8CE" w14:textId="4AEC675D" w:rsidR="00634E82" w:rsidRDefault="00352D2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2514241" w:history="1">
            <w:r w:rsidR="00634E82" w:rsidRPr="0019081D">
              <w:rPr>
                <w:rStyle w:val="-"/>
                <w:noProof/>
              </w:rPr>
              <w:t>4.1.3</w:t>
            </w:r>
            <w:r w:rsidR="00634E82">
              <w:rPr>
                <w:rFonts w:eastAsiaTheme="minorEastAsia"/>
                <w:noProof/>
                <w:lang w:eastAsia="el-GR"/>
              </w:rPr>
              <w:tab/>
            </w:r>
            <w:r w:rsidR="00634E82" w:rsidRPr="0019081D">
              <w:rPr>
                <w:rStyle w:val="-"/>
                <w:noProof/>
              </w:rPr>
              <w:t>Υπόλοιπα ειδών</w:t>
            </w:r>
            <w:r w:rsidR="00634E82">
              <w:rPr>
                <w:noProof/>
                <w:webHidden/>
              </w:rPr>
              <w:tab/>
            </w:r>
            <w:r w:rsidR="00634E82">
              <w:rPr>
                <w:noProof/>
                <w:webHidden/>
              </w:rPr>
              <w:fldChar w:fldCharType="begin"/>
            </w:r>
            <w:r w:rsidR="00634E82">
              <w:rPr>
                <w:noProof/>
                <w:webHidden/>
              </w:rPr>
              <w:instrText xml:space="preserve"> PAGEREF _Toc122514241 \h </w:instrText>
            </w:r>
            <w:r w:rsidR="00634E82">
              <w:rPr>
                <w:noProof/>
                <w:webHidden/>
              </w:rPr>
            </w:r>
            <w:r w:rsidR="00634E82">
              <w:rPr>
                <w:noProof/>
                <w:webHidden/>
              </w:rPr>
              <w:fldChar w:fldCharType="separate"/>
            </w:r>
            <w:r w:rsidR="00646830">
              <w:rPr>
                <w:noProof/>
                <w:webHidden/>
              </w:rPr>
              <w:t>16</w:t>
            </w:r>
            <w:r w:rsidR="00634E82">
              <w:rPr>
                <w:noProof/>
                <w:webHidden/>
              </w:rPr>
              <w:fldChar w:fldCharType="end"/>
            </w:r>
          </w:hyperlink>
        </w:p>
        <w:p w14:paraId="5B8DF17E" w14:textId="25A50A09" w:rsidR="00634E82" w:rsidRDefault="00352D2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2514242" w:history="1">
            <w:r w:rsidR="00634E82" w:rsidRPr="0019081D">
              <w:rPr>
                <w:rStyle w:val="-"/>
                <w:noProof/>
              </w:rPr>
              <w:t>4.2</w:t>
            </w:r>
            <w:r w:rsidR="00634E82">
              <w:rPr>
                <w:rFonts w:eastAsiaTheme="minorEastAsia"/>
                <w:noProof/>
                <w:lang w:eastAsia="el-GR"/>
              </w:rPr>
              <w:tab/>
            </w:r>
            <w:r w:rsidR="00634E82" w:rsidRPr="0019081D">
              <w:rPr>
                <w:rStyle w:val="-"/>
                <w:noProof/>
              </w:rPr>
              <w:t>Παραγγελίες</w:t>
            </w:r>
            <w:r w:rsidR="00634E82">
              <w:rPr>
                <w:noProof/>
                <w:webHidden/>
              </w:rPr>
              <w:tab/>
            </w:r>
            <w:r w:rsidR="00634E82">
              <w:rPr>
                <w:noProof/>
                <w:webHidden/>
              </w:rPr>
              <w:fldChar w:fldCharType="begin"/>
            </w:r>
            <w:r w:rsidR="00634E82">
              <w:rPr>
                <w:noProof/>
                <w:webHidden/>
              </w:rPr>
              <w:instrText xml:space="preserve"> PAGEREF _Toc122514242 \h </w:instrText>
            </w:r>
            <w:r w:rsidR="00634E82">
              <w:rPr>
                <w:noProof/>
                <w:webHidden/>
              </w:rPr>
            </w:r>
            <w:r w:rsidR="00634E82">
              <w:rPr>
                <w:noProof/>
                <w:webHidden/>
              </w:rPr>
              <w:fldChar w:fldCharType="separate"/>
            </w:r>
            <w:r w:rsidR="00646830">
              <w:rPr>
                <w:noProof/>
                <w:webHidden/>
              </w:rPr>
              <w:t>19</w:t>
            </w:r>
            <w:r w:rsidR="00634E82">
              <w:rPr>
                <w:noProof/>
                <w:webHidden/>
              </w:rPr>
              <w:fldChar w:fldCharType="end"/>
            </w:r>
          </w:hyperlink>
        </w:p>
        <w:p w14:paraId="6F7655DF" w14:textId="6594BDEE" w:rsidR="00634E82" w:rsidRDefault="00352D20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2514243" w:history="1">
            <w:r w:rsidR="00634E82" w:rsidRPr="0019081D">
              <w:rPr>
                <w:rStyle w:val="-"/>
                <w:noProof/>
              </w:rPr>
              <w:t>4.2.1</w:t>
            </w:r>
            <w:r w:rsidR="00634E82">
              <w:rPr>
                <w:rFonts w:eastAsiaTheme="minorEastAsia"/>
                <w:noProof/>
                <w:lang w:eastAsia="el-GR"/>
              </w:rPr>
              <w:tab/>
            </w:r>
            <w:r w:rsidR="00634E82" w:rsidRPr="0019081D">
              <w:rPr>
                <w:rStyle w:val="-"/>
                <w:noProof/>
              </w:rPr>
              <w:t>Εισαγωγή νέας Παραγγ</w:t>
            </w:r>
            <w:r w:rsidR="00634E82" w:rsidRPr="0019081D">
              <w:rPr>
                <w:rStyle w:val="-"/>
                <w:noProof/>
              </w:rPr>
              <w:t>ε</w:t>
            </w:r>
            <w:r w:rsidR="00634E82" w:rsidRPr="0019081D">
              <w:rPr>
                <w:rStyle w:val="-"/>
                <w:noProof/>
              </w:rPr>
              <w:t>λίας</w:t>
            </w:r>
            <w:r w:rsidR="00634E82">
              <w:rPr>
                <w:noProof/>
                <w:webHidden/>
              </w:rPr>
              <w:tab/>
            </w:r>
            <w:r w:rsidR="00634E82">
              <w:rPr>
                <w:noProof/>
                <w:webHidden/>
              </w:rPr>
              <w:fldChar w:fldCharType="begin"/>
            </w:r>
            <w:r w:rsidR="00634E82">
              <w:rPr>
                <w:noProof/>
                <w:webHidden/>
              </w:rPr>
              <w:instrText xml:space="preserve"> PAGEREF _Toc122514243 \h </w:instrText>
            </w:r>
            <w:r w:rsidR="00634E82">
              <w:rPr>
                <w:noProof/>
                <w:webHidden/>
              </w:rPr>
            </w:r>
            <w:r w:rsidR="00634E82">
              <w:rPr>
                <w:noProof/>
                <w:webHidden/>
              </w:rPr>
              <w:fldChar w:fldCharType="separate"/>
            </w:r>
            <w:r w:rsidR="00646830">
              <w:rPr>
                <w:noProof/>
                <w:webHidden/>
              </w:rPr>
              <w:t>19</w:t>
            </w:r>
            <w:r w:rsidR="00634E82">
              <w:rPr>
                <w:noProof/>
                <w:webHidden/>
              </w:rPr>
              <w:fldChar w:fldCharType="end"/>
            </w:r>
          </w:hyperlink>
        </w:p>
        <w:p w14:paraId="62E2D986" w14:textId="3134D88B" w:rsidR="00200FC6" w:rsidRPr="005D501A" w:rsidRDefault="00200F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1BB6B84" w14:textId="71707CAB" w:rsidR="003E00AB" w:rsidRPr="001367A1" w:rsidRDefault="003E00AB" w:rsidP="005D501A">
      <w:pPr>
        <w:pStyle w:val="1"/>
      </w:pPr>
      <w:bookmarkStart w:id="1" w:name="_Toc122514231"/>
      <w:r w:rsidRPr="001367A1">
        <w:t>Ιστορικό Αλλαγών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3E00AB" w:rsidRPr="003E00AB" w14:paraId="70D8E7E4" w14:textId="77777777" w:rsidTr="003E00AB">
        <w:tc>
          <w:tcPr>
            <w:tcW w:w="1413" w:type="dxa"/>
          </w:tcPr>
          <w:p w14:paraId="14DDF12A" w14:textId="61B6D793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217993AE" w14:textId="2651347D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50232F42" w14:textId="7AEFCA9E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715A79" w:rsidRPr="003E00AB" w14:paraId="710F5BF4" w14:textId="77777777" w:rsidTr="00691684">
        <w:tc>
          <w:tcPr>
            <w:tcW w:w="1413" w:type="dxa"/>
            <w:vAlign w:val="center"/>
          </w:tcPr>
          <w:p w14:paraId="4B2B2629" w14:textId="259F9B6F" w:rsidR="00715A79" w:rsidRPr="001428E6" w:rsidRDefault="00F755C7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10/11/2022</w:t>
            </w:r>
          </w:p>
        </w:tc>
        <w:tc>
          <w:tcPr>
            <w:tcW w:w="2551" w:type="dxa"/>
            <w:vAlign w:val="center"/>
          </w:tcPr>
          <w:p w14:paraId="5163D294" w14:textId="3F832917" w:rsidR="00715A79" w:rsidRPr="00907BCD" w:rsidRDefault="00F755C7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7D924FE1" w14:textId="7780469F" w:rsidR="00715A79" w:rsidRPr="003E00AB" w:rsidRDefault="00F755C7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Προσθήκη, βάρους και διαστάσεων σε </w:t>
            </w:r>
            <w:proofErr w:type="spellStart"/>
            <w:r>
              <w:rPr>
                <w:shd w:val="clear" w:color="auto" w:fill="FFFFFF"/>
                <w:lang w:val="en-US"/>
              </w:rPr>
              <w:t>getItems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</w:p>
        </w:tc>
      </w:tr>
      <w:tr w:rsidR="00FE41DE" w:rsidRPr="003E00AB" w14:paraId="749A9850" w14:textId="77777777" w:rsidTr="00691684">
        <w:tc>
          <w:tcPr>
            <w:tcW w:w="1413" w:type="dxa"/>
            <w:vAlign w:val="center"/>
          </w:tcPr>
          <w:p w14:paraId="763166B8" w14:textId="666CA22D" w:rsidR="00FE41DE" w:rsidRPr="00FE41DE" w:rsidRDefault="00FE41DE" w:rsidP="00715A79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21/12/22</w:t>
            </w:r>
          </w:p>
        </w:tc>
        <w:tc>
          <w:tcPr>
            <w:tcW w:w="2551" w:type="dxa"/>
            <w:vAlign w:val="center"/>
          </w:tcPr>
          <w:p w14:paraId="603E8FD0" w14:textId="34566A4B" w:rsidR="00FE41DE" w:rsidRDefault="00FE41DE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5B1FF8DA" w14:textId="6C8C6831" w:rsidR="00FE41DE" w:rsidRPr="00FE41DE" w:rsidRDefault="00FE41DE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Comments</w:t>
            </w:r>
            <w:r w:rsidRPr="00FE41DE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στην γραμμή του παραστατικού</w:t>
            </w:r>
          </w:p>
        </w:tc>
      </w:tr>
      <w:tr w:rsidR="00182BDC" w:rsidRPr="003E00AB" w14:paraId="50749169" w14:textId="77777777" w:rsidTr="00691684">
        <w:tc>
          <w:tcPr>
            <w:tcW w:w="1413" w:type="dxa"/>
            <w:vAlign w:val="center"/>
          </w:tcPr>
          <w:p w14:paraId="09649640" w14:textId="7DD70400" w:rsidR="00182BDC" w:rsidRPr="00182BDC" w:rsidRDefault="00182BDC" w:rsidP="00182BD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13/03/2023</w:t>
            </w:r>
          </w:p>
        </w:tc>
        <w:tc>
          <w:tcPr>
            <w:tcW w:w="2551" w:type="dxa"/>
            <w:vAlign w:val="center"/>
          </w:tcPr>
          <w:p w14:paraId="72E4CC8B" w14:textId="6489BC57" w:rsidR="00182BDC" w:rsidRDefault="00182BDC" w:rsidP="00182BD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4E87F2A5" w14:textId="0F33610C" w:rsidR="00182BDC" w:rsidRPr="00F3723C" w:rsidRDefault="00182BDC" w:rsidP="00182BDC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Κωδικοί ΜΜ και ΦΠΑ</w:t>
            </w:r>
          </w:p>
        </w:tc>
      </w:tr>
    </w:tbl>
    <w:p w14:paraId="16CC96A1" w14:textId="1E53E64C" w:rsidR="003E00AB" w:rsidRDefault="003E00AB" w:rsidP="003E00AB">
      <w:pPr>
        <w:rPr>
          <w:shd w:val="clear" w:color="auto" w:fill="FFFFFF"/>
        </w:rPr>
      </w:pPr>
    </w:p>
    <w:p w14:paraId="13B6B07A" w14:textId="629CFB01" w:rsidR="007F30D5" w:rsidRDefault="007F30D5" w:rsidP="003E00AB">
      <w:pPr>
        <w:rPr>
          <w:shd w:val="clear" w:color="auto" w:fill="FFFFFF"/>
        </w:rPr>
      </w:pPr>
    </w:p>
    <w:p w14:paraId="3B564887" w14:textId="065AAC3B" w:rsidR="007F30D5" w:rsidRDefault="007F30D5" w:rsidP="003E00AB">
      <w:pPr>
        <w:rPr>
          <w:shd w:val="clear" w:color="auto" w:fill="FFFFFF"/>
        </w:rPr>
      </w:pPr>
    </w:p>
    <w:p w14:paraId="5F8DFEBE" w14:textId="5FE6400C" w:rsidR="007F30D5" w:rsidRDefault="007F30D5" w:rsidP="003E00AB">
      <w:pPr>
        <w:rPr>
          <w:shd w:val="clear" w:color="auto" w:fill="FFFFFF"/>
        </w:rPr>
      </w:pPr>
    </w:p>
    <w:p w14:paraId="1F33FEC7" w14:textId="57D8551A" w:rsidR="007F30D5" w:rsidRDefault="007F30D5" w:rsidP="003E00AB">
      <w:pPr>
        <w:rPr>
          <w:shd w:val="clear" w:color="auto" w:fill="FFFFFF"/>
        </w:rPr>
      </w:pPr>
    </w:p>
    <w:p w14:paraId="2145B45E" w14:textId="5DD15B5E" w:rsidR="007F30D5" w:rsidRDefault="007F30D5" w:rsidP="003E00AB">
      <w:pPr>
        <w:rPr>
          <w:shd w:val="clear" w:color="auto" w:fill="FFFFFF"/>
        </w:rPr>
      </w:pPr>
    </w:p>
    <w:p w14:paraId="43AB0030" w14:textId="7B05E1C8" w:rsidR="007F30D5" w:rsidRDefault="007F30D5" w:rsidP="003E00AB">
      <w:pPr>
        <w:rPr>
          <w:shd w:val="clear" w:color="auto" w:fill="FFFFFF"/>
        </w:rPr>
      </w:pPr>
    </w:p>
    <w:p w14:paraId="2BB3BC27" w14:textId="4E6863D2" w:rsidR="007F30D5" w:rsidRDefault="007F30D5" w:rsidP="003E00AB">
      <w:pPr>
        <w:rPr>
          <w:shd w:val="clear" w:color="auto" w:fill="FFFFFF"/>
        </w:rPr>
      </w:pPr>
    </w:p>
    <w:p w14:paraId="15CA4695" w14:textId="2E52CA5A" w:rsidR="007F30D5" w:rsidRDefault="007F30D5" w:rsidP="003E00AB">
      <w:pPr>
        <w:rPr>
          <w:shd w:val="clear" w:color="auto" w:fill="FFFFFF"/>
        </w:rPr>
      </w:pPr>
    </w:p>
    <w:p w14:paraId="3929AF18" w14:textId="718464BA" w:rsidR="007F30D5" w:rsidRDefault="007F30D5" w:rsidP="003E00AB">
      <w:pPr>
        <w:rPr>
          <w:shd w:val="clear" w:color="auto" w:fill="FFFFFF"/>
        </w:rPr>
      </w:pPr>
    </w:p>
    <w:p w14:paraId="7F19150C" w14:textId="55516B21" w:rsidR="007F30D5" w:rsidRDefault="007F30D5" w:rsidP="003E00AB">
      <w:pPr>
        <w:rPr>
          <w:shd w:val="clear" w:color="auto" w:fill="FFFFFF"/>
        </w:rPr>
      </w:pPr>
    </w:p>
    <w:p w14:paraId="2F87A1D6" w14:textId="723F9968" w:rsidR="00BB7F1D" w:rsidRDefault="00BB7F1D" w:rsidP="003E00AB">
      <w:pPr>
        <w:rPr>
          <w:shd w:val="clear" w:color="auto" w:fill="FFFFFF"/>
        </w:rPr>
      </w:pPr>
    </w:p>
    <w:p w14:paraId="0CED28F7" w14:textId="01493AB7" w:rsidR="00BB7F1D" w:rsidRDefault="00BB7F1D" w:rsidP="003E00AB">
      <w:pPr>
        <w:rPr>
          <w:shd w:val="clear" w:color="auto" w:fill="FFFFFF"/>
        </w:rPr>
      </w:pPr>
    </w:p>
    <w:p w14:paraId="33BFD1C2" w14:textId="5BDBB571" w:rsidR="003F6F3D" w:rsidRPr="001367A1" w:rsidRDefault="00406616" w:rsidP="00DD2528">
      <w:pPr>
        <w:pStyle w:val="1"/>
      </w:pPr>
      <w:bookmarkStart w:id="2" w:name="_Toc122514232"/>
      <w:r w:rsidRPr="001367A1">
        <w:t>Web Services</w:t>
      </w:r>
      <w:bookmarkEnd w:id="2"/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-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proofErr w:type="spellStart"/>
      <w:r w:rsidRPr="003F6F3D">
        <w:rPr>
          <w:rFonts w:cstheme="minorHAnsi"/>
          <w:szCs w:val="24"/>
          <w:lang w:val="en-US"/>
        </w:rPr>
        <w:t>SoftOne</w:t>
      </w:r>
      <w:proofErr w:type="spellEnd"/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480368F4" w:rsidR="00907BCD" w:rsidRDefault="00907BCD">
      <w:r>
        <w:t>Θα πρέπει να ορίσετε τις παρακάτω παραμέτρους στο σύστημά σας:</w:t>
      </w:r>
      <w:r w:rsidR="00DA1C2F">
        <w:t xml:space="preserve"> </w:t>
      </w:r>
    </w:p>
    <w:p w14:paraId="45DE2392" w14:textId="76076417" w:rsidR="00DA1C2F" w:rsidRDefault="00DA1C2F"/>
    <w:p w14:paraId="1497AE36" w14:textId="2F11F6D6" w:rsidR="00DA1C2F" w:rsidRPr="00DA1C2F" w:rsidRDefault="00DA1C2F">
      <w:pPr>
        <w:rPr>
          <w:b/>
          <w:bCs/>
        </w:rPr>
      </w:pPr>
      <w:r w:rsidRPr="00DA1C2F">
        <w:rPr>
          <w:b/>
          <w:bCs/>
        </w:rPr>
        <w:t xml:space="preserve">Για </w:t>
      </w:r>
      <w:r w:rsidRPr="00DA1C2F">
        <w:rPr>
          <w:b/>
          <w:bCs/>
          <w:lang w:val="en-US"/>
        </w:rPr>
        <w:t xml:space="preserve">Dev: </w:t>
      </w:r>
      <w:r w:rsidRPr="00DA1C2F">
        <w:rPr>
          <w:b/>
          <w:bCs/>
        </w:rPr>
        <w:t xml:space="preserve"> 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907BCD" w:rsidRPr="00907BCD" w14:paraId="69FA8FE9" w14:textId="77777777" w:rsidTr="00BE2A4B">
        <w:trPr>
          <w:trHeight w:val="643"/>
        </w:trPr>
        <w:tc>
          <w:tcPr>
            <w:tcW w:w="1367" w:type="dxa"/>
          </w:tcPr>
          <w:p w14:paraId="05C4D332" w14:textId="2D819176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6AE6D471" w14:textId="377B49F3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3470E47E" w14:textId="22F82AD1" w:rsidR="00907BCD" w:rsidRPr="00907BCD" w:rsidRDefault="00907BCD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BE2A4B" w:rsidRPr="00133B38" w14:paraId="0A4F165A" w14:textId="77777777" w:rsidTr="00BE2A4B">
        <w:trPr>
          <w:trHeight w:val="631"/>
        </w:trPr>
        <w:tc>
          <w:tcPr>
            <w:tcW w:w="1367" w:type="dxa"/>
          </w:tcPr>
          <w:p w14:paraId="4C6FCB30" w14:textId="14DC5CB7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77D2DFB4" w14:textId="035C8ADB" w:rsidR="00BE2A4B" w:rsidRPr="00907BCD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FDCF27A" w14:textId="2144B85C" w:rsidR="00BE2A4B" w:rsidRPr="00133B38" w:rsidRDefault="00DA1C2F" w:rsidP="00BE2A4B">
            <w:r w:rsidRPr="00DA1C2F">
              <w:rPr>
                <w:rFonts w:cstheme="minorHAnsi"/>
                <w:b/>
                <w:szCs w:val="24"/>
                <w:shd w:val="clear" w:color="auto" w:fill="FFFFFF"/>
              </w:rPr>
              <w:t>https://dev-connectprd6.oncloud.gr/s1services</w:t>
            </w:r>
          </w:p>
        </w:tc>
      </w:tr>
      <w:tr w:rsidR="00BE2A4B" w:rsidRPr="00BE2A4B" w14:paraId="6B67D69E" w14:textId="77777777" w:rsidTr="00BE2A4B">
        <w:trPr>
          <w:trHeight w:val="842"/>
        </w:trPr>
        <w:tc>
          <w:tcPr>
            <w:tcW w:w="1367" w:type="dxa"/>
          </w:tcPr>
          <w:p w14:paraId="65C50527" w14:textId="722B80E7" w:rsidR="00BE2A4B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52638A6D" w14:textId="03E765ED" w:rsidR="00BE2A4B" w:rsidRDefault="00BE2A4B" w:rsidP="00BE2A4B">
            <w:r>
              <w:t>Αλφαριθμητικό</w:t>
            </w:r>
          </w:p>
        </w:tc>
        <w:tc>
          <w:tcPr>
            <w:tcW w:w="5561" w:type="dxa"/>
            <w:tcFitText/>
          </w:tcPr>
          <w:p w14:paraId="4FC24898" w14:textId="38927BE2" w:rsidR="00BE2A4B" w:rsidRPr="00DA1C2F" w:rsidRDefault="00DA1C2F" w:rsidP="00BE2A4B">
            <w:r w:rsidRPr="00352D20">
              <w:rPr>
                <w:rFonts w:cstheme="minorHAnsi"/>
                <w:b/>
                <w:w w:val="61"/>
                <w:szCs w:val="24"/>
                <w:shd w:val="clear" w:color="auto" w:fill="FFFFFF"/>
              </w:rPr>
              <w:t>https://dev-connectprd6.oncloud.gr/s1services</w:t>
            </w:r>
            <w:r w:rsidR="00BE2A4B" w:rsidRPr="00352D20">
              <w:rPr>
                <w:w w:val="61"/>
              </w:rPr>
              <w:t>/js/ConnectLineB2BConnector.S1Lib/ApiService</w:t>
            </w:r>
            <w:r w:rsidR="00BE2A4B" w:rsidRPr="00352D20">
              <w:rPr>
                <w:spacing w:val="69"/>
                <w:w w:val="61"/>
              </w:rPr>
              <w:t>s</w:t>
            </w:r>
          </w:p>
        </w:tc>
      </w:tr>
      <w:tr w:rsidR="00BE2A4B" w14:paraId="5320758E" w14:textId="77777777" w:rsidTr="00BE2A4B">
        <w:trPr>
          <w:trHeight w:val="643"/>
        </w:trPr>
        <w:tc>
          <w:tcPr>
            <w:tcW w:w="1367" w:type="dxa"/>
          </w:tcPr>
          <w:p w14:paraId="1719410E" w14:textId="6CE1366C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3EE17F11" w14:textId="5F3DE08E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6BD485DE" w14:textId="2C513B89" w:rsidR="00BE2A4B" w:rsidRPr="00BE2A4B" w:rsidRDefault="00BE2A4B" w:rsidP="00BE2A4B">
            <w:pPr>
              <w:rPr>
                <w:b/>
                <w:bCs/>
                <w:lang w:val="en-US"/>
              </w:rPr>
            </w:pPr>
            <w:proofErr w:type="spellStart"/>
            <w:r w:rsidRPr="00BE2A4B">
              <w:rPr>
                <w:b/>
                <w:bCs/>
                <w:lang w:val="en-US"/>
              </w:rPr>
              <w:t>eshop</w:t>
            </w:r>
            <w:proofErr w:type="spellEnd"/>
          </w:p>
        </w:tc>
      </w:tr>
      <w:tr w:rsidR="00BE2A4B" w14:paraId="09AEC3A4" w14:textId="77777777" w:rsidTr="00BE2A4B">
        <w:trPr>
          <w:trHeight w:val="631"/>
        </w:trPr>
        <w:tc>
          <w:tcPr>
            <w:tcW w:w="1367" w:type="dxa"/>
          </w:tcPr>
          <w:p w14:paraId="1F4AB59C" w14:textId="2E81AE19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1025E02A" w14:textId="63DC8EE9" w:rsidR="00BE2A4B" w:rsidRDefault="00BE2A4B" w:rsidP="00BE2A4B">
            <w:r>
              <w:t>Αλφαριθμητικό</w:t>
            </w:r>
          </w:p>
        </w:tc>
        <w:tc>
          <w:tcPr>
            <w:tcW w:w="5561" w:type="dxa"/>
          </w:tcPr>
          <w:p w14:paraId="18157178" w14:textId="552D10D5" w:rsidR="00BE2A4B" w:rsidRPr="00DA1C2F" w:rsidRDefault="00DA1C2F" w:rsidP="00BE2A4B">
            <w:pPr>
              <w:rPr>
                <w:b/>
                <w:bCs/>
              </w:rPr>
            </w:pPr>
            <w:r w:rsidRPr="00DA1C2F">
              <w:rPr>
                <w:b/>
                <w:bCs/>
              </w:rPr>
              <w:t>eshop1!</w:t>
            </w:r>
          </w:p>
        </w:tc>
      </w:tr>
      <w:tr w:rsidR="00BE2A4B" w14:paraId="2E5C0FAA" w14:textId="77777777" w:rsidTr="00BE2A4B">
        <w:trPr>
          <w:trHeight w:val="643"/>
        </w:trPr>
        <w:tc>
          <w:tcPr>
            <w:tcW w:w="1367" w:type="dxa"/>
          </w:tcPr>
          <w:p w14:paraId="10942327" w14:textId="33915122" w:rsidR="00BE2A4B" w:rsidRPr="00907BCD" w:rsidRDefault="00BE2A4B" w:rsidP="00BE2A4B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1E1547F7" w14:textId="2436F182" w:rsidR="00BE2A4B" w:rsidRDefault="00BE2A4B" w:rsidP="00BE2A4B">
            <w:r>
              <w:t>Μικρός Ακέραιος</w:t>
            </w:r>
          </w:p>
        </w:tc>
        <w:tc>
          <w:tcPr>
            <w:tcW w:w="5561" w:type="dxa"/>
          </w:tcPr>
          <w:p w14:paraId="31769C6F" w14:textId="2FB3B858" w:rsidR="00BE2A4B" w:rsidRPr="005105EB" w:rsidRDefault="00BE2A4B" w:rsidP="00BE2A4B">
            <w:pPr>
              <w:rPr>
                <w:b/>
                <w:bCs/>
                <w:lang w:val="en-US"/>
              </w:rPr>
            </w:pPr>
            <w:r w:rsidRPr="005105EB">
              <w:rPr>
                <w:b/>
                <w:bCs/>
                <w:lang w:val="en-US"/>
              </w:rPr>
              <w:t>1001</w:t>
            </w:r>
          </w:p>
        </w:tc>
      </w:tr>
    </w:tbl>
    <w:p w14:paraId="7433C623" w14:textId="3CEB9C90" w:rsidR="00907BCD" w:rsidRDefault="00907BCD"/>
    <w:p w14:paraId="35E20A58" w14:textId="7016A5CA" w:rsidR="00DA1C2F" w:rsidRPr="00D555A9" w:rsidRDefault="00DA1C2F">
      <w:pPr>
        <w:rPr>
          <w:b/>
          <w:bCs/>
        </w:rPr>
      </w:pPr>
      <w:r w:rsidRPr="00D555A9">
        <w:rPr>
          <w:b/>
          <w:bCs/>
        </w:rPr>
        <w:t>Παραγωγικό περιβάλλον :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DA1C2F" w:rsidRPr="00907BCD" w14:paraId="538DCCF6" w14:textId="77777777" w:rsidTr="003664AC">
        <w:trPr>
          <w:trHeight w:val="643"/>
        </w:trPr>
        <w:tc>
          <w:tcPr>
            <w:tcW w:w="1367" w:type="dxa"/>
          </w:tcPr>
          <w:p w14:paraId="36BA9592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2F08D6EF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012A6C6A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DA1C2F" w:rsidRPr="00D1662E" w14:paraId="701623FB" w14:textId="77777777" w:rsidTr="003664AC">
        <w:trPr>
          <w:trHeight w:val="631"/>
        </w:trPr>
        <w:tc>
          <w:tcPr>
            <w:tcW w:w="1367" w:type="dxa"/>
          </w:tcPr>
          <w:p w14:paraId="01FCEAE4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5ECBCC85" w14:textId="77777777" w:rsidR="00DA1C2F" w:rsidRPr="00907BCD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4B720427" w14:textId="47ED350A" w:rsidR="00DA1C2F" w:rsidRPr="00D1662E" w:rsidRDefault="00DA1C2F" w:rsidP="003664AC"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https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://</w:t>
            </w:r>
            <w:proofErr w:type="spellStart"/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pcturnaround</w:t>
            </w:r>
            <w:proofErr w:type="spellEnd"/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proofErr w:type="spellStart"/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gr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1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services</w:t>
            </w:r>
          </w:p>
        </w:tc>
      </w:tr>
      <w:tr w:rsidR="00DA1C2F" w:rsidRPr="00551740" w14:paraId="3843D769" w14:textId="77777777" w:rsidTr="003664AC">
        <w:trPr>
          <w:trHeight w:val="842"/>
        </w:trPr>
        <w:tc>
          <w:tcPr>
            <w:tcW w:w="1367" w:type="dxa"/>
          </w:tcPr>
          <w:p w14:paraId="1C6F4FE5" w14:textId="77777777" w:rsidR="00DA1C2F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7558B378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  <w:tcFitText/>
          </w:tcPr>
          <w:p w14:paraId="66E9F408" w14:textId="039BA648" w:rsidR="00DA1C2F" w:rsidRPr="00551740" w:rsidRDefault="00DA1C2F" w:rsidP="003664AC">
            <w:r w:rsidRPr="001F4158">
              <w:rPr>
                <w:rFonts w:cstheme="minorHAnsi"/>
                <w:b/>
                <w:spacing w:val="7"/>
                <w:w w:val="56"/>
                <w:szCs w:val="24"/>
                <w:shd w:val="clear" w:color="auto" w:fill="FFFFFF"/>
                <w:lang w:val="en-US"/>
              </w:rPr>
              <w:t>https</w:t>
            </w:r>
            <w:r w:rsidRPr="001F4158">
              <w:rPr>
                <w:rFonts w:cstheme="minorHAnsi"/>
                <w:b/>
                <w:spacing w:val="7"/>
                <w:w w:val="56"/>
                <w:szCs w:val="24"/>
                <w:shd w:val="clear" w:color="auto" w:fill="FFFFFF"/>
              </w:rPr>
              <w:t>://</w:t>
            </w:r>
            <w:proofErr w:type="spellStart"/>
            <w:r w:rsidRPr="001F4158">
              <w:rPr>
                <w:rFonts w:cstheme="minorHAnsi"/>
                <w:b/>
                <w:spacing w:val="7"/>
                <w:w w:val="56"/>
                <w:szCs w:val="24"/>
                <w:shd w:val="clear" w:color="auto" w:fill="FFFFFF"/>
                <w:lang w:val="en-US"/>
              </w:rPr>
              <w:t>pcturnaround</w:t>
            </w:r>
            <w:proofErr w:type="spellEnd"/>
            <w:r w:rsidRPr="001F4158">
              <w:rPr>
                <w:rFonts w:cstheme="minorHAnsi"/>
                <w:b/>
                <w:spacing w:val="7"/>
                <w:w w:val="56"/>
                <w:szCs w:val="24"/>
                <w:shd w:val="clear" w:color="auto" w:fill="FFFFFF"/>
              </w:rPr>
              <w:t>.</w:t>
            </w:r>
            <w:proofErr w:type="spellStart"/>
            <w:r w:rsidRPr="001F4158">
              <w:rPr>
                <w:rFonts w:cstheme="minorHAnsi"/>
                <w:b/>
                <w:spacing w:val="7"/>
                <w:w w:val="56"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1F4158">
              <w:rPr>
                <w:rFonts w:cstheme="minorHAnsi"/>
                <w:b/>
                <w:spacing w:val="7"/>
                <w:w w:val="56"/>
                <w:szCs w:val="24"/>
                <w:shd w:val="clear" w:color="auto" w:fill="FFFFFF"/>
              </w:rPr>
              <w:t>.</w:t>
            </w:r>
            <w:r w:rsidRPr="001F4158">
              <w:rPr>
                <w:rFonts w:cstheme="minorHAnsi"/>
                <w:b/>
                <w:spacing w:val="7"/>
                <w:w w:val="56"/>
                <w:szCs w:val="24"/>
                <w:shd w:val="clear" w:color="auto" w:fill="FFFFFF"/>
                <w:lang w:val="en-US"/>
              </w:rPr>
              <w:t>gr</w:t>
            </w:r>
            <w:r w:rsidRPr="001F4158">
              <w:rPr>
                <w:rFonts w:cstheme="minorHAnsi"/>
                <w:b/>
                <w:spacing w:val="7"/>
                <w:w w:val="56"/>
                <w:szCs w:val="24"/>
                <w:shd w:val="clear" w:color="auto" w:fill="FFFFFF"/>
              </w:rPr>
              <w:t>/</w:t>
            </w:r>
            <w:r w:rsidRPr="001F4158">
              <w:rPr>
                <w:rFonts w:cstheme="minorHAnsi"/>
                <w:b/>
                <w:spacing w:val="7"/>
                <w:w w:val="56"/>
                <w:szCs w:val="24"/>
                <w:shd w:val="clear" w:color="auto" w:fill="FFFFFF"/>
                <w:lang w:val="en-US"/>
              </w:rPr>
              <w:t>s</w:t>
            </w:r>
            <w:r w:rsidRPr="001F4158">
              <w:rPr>
                <w:rFonts w:cstheme="minorHAnsi"/>
                <w:b/>
                <w:spacing w:val="7"/>
                <w:w w:val="56"/>
                <w:szCs w:val="24"/>
                <w:shd w:val="clear" w:color="auto" w:fill="FFFFFF"/>
              </w:rPr>
              <w:t>1</w:t>
            </w:r>
            <w:r w:rsidRPr="001F4158">
              <w:rPr>
                <w:rFonts w:cstheme="minorHAnsi"/>
                <w:b/>
                <w:spacing w:val="7"/>
                <w:w w:val="56"/>
                <w:szCs w:val="24"/>
                <w:shd w:val="clear" w:color="auto" w:fill="FFFFFF"/>
                <w:lang w:val="en-US"/>
              </w:rPr>
              <w:t>services</w:t>
            </w:r>
            <w:r w:rsidRPr="001F4158">
              <w:rPr>
                <w:spacing w:val="7"/>
                <w:w w:val="56"/>
              </w:rPr>
              <w:t>/</w:t>
            </w:r>
            <w:proofErr w:type="spellStart"/>
            <w:r w:rsidRPr="001F4158">
              <w:rPr>
                <w:spacing w:val="7"/>
                <w:w w:val="56"/>
                <w:lang w:val="en-US"/>
              </w:rPr>
              <w:t>js</w:t>
            </w:r>
            <w:proofErr w:type="spellEnd"/>
            <w:r w:rsidRPr="001F4158">
              <w:rPr>
                <w:spacing w:val="7"/>
                <w:w w:val="56"/>
              </w:rPr>
              <w:t>/</w:t>
            </w:r>
            <w:proofErr w:type="spellStart"/>
            <w:r w:rsidRPr="001F4158">
              <w:rPr>
                <w:spacing w:val="7"/>
                <w:w w:val="56"/>
                <w:lang w:val="en-US"/>
              </w:rPr>
              <w:t>ConnectLineB</w:t>
            </w:r>
            <w:proofErr w:type="spellEnd"/>
            <w:r w:rsidRPr="001F4158">
              <w:rPr>
                <w:spacing w:val="7"/>
                <w:w w:val="56"/>
              </w:rPr>
              <w:t>2</w:t>
            </w:r>
            <w:proofErr w:type="spellStart"/>
            <w:r w:rsidRPr="001F4158">
              <w:rPr>
                <w:spacing w:val="7"/>
                <w:w w:val="56"/>
                <w:lang w:val="en-US"/>
              </w:rPr>
              <w:t>BConnector</w:t>
            </w:r>
            <w:proofErr w:type="spellEnd"/>
            <w:r w:rsidRPr="001F4158">
              <w:rPr>
                <w:spacing w:val="7"/>
                <w:w w:val="56"/>
              </w:rPr>
              <w:t>.</w:t>
            </w:r>
            <w:r w:rsidRPr="001F4158">
              <w:rPr>
                <w:spacing w:val="7"/>
                <w:w w:val="56"/>
                <w:lang w:val="en-US"/>
              </w:rPr>
              <w:t>S</w:t>
            </w:r>
            <w:r w:rsidRPr="001F4158">
              <w:rPr>
                <w:spacing w:val="7"/>
                <w:w w:val="56"/>
              </w:rPr>
              <w:t>1</w:t>
            </w:r>
            <w:r w:rsidRPr="001F4158">
              <w:rPr>
                <w:spacing w:val="7"/>
                <w:w w:val="56"/>
                <w:lang w:val="en-US"/>
              </w:rPr>
              <w:t>Lib</w:t>
            </w:r>
            <w:r w:rsidRPr="001F4158">
              <w:rPr>
                <w:spacing w:val="7"/>
                <w:w w:val="56"/>
              </w:rPr>
              <w:t>/</w:t>
            </w:r>
            <w:proofErr w:type="spellStart"/>
            <w:r w:rsidRPr="001F4158">
              <w:rPr>
                <w:spacing w:val="7"/>
                <w:w w:val="56"/>
                <w:lang w:val="en-US"/>
              </w:rPr>
              <w:t>ApiService</w:t>
            </w:r>
            <w:r w:rsidRPr="001F4158">
              <w:rPr>
                <w:spacing w:val="37"/>
                <w:w w:val="56"/>
                <w:lang w:val="en-US"/>
              </w:rPr>
              <w:t>s</w:t>
            </w:r>
            <w:proofErr w:type="spellEnd"/>
          </w:p>
        </w:tc>
      </w:tr>
      <w:tr w:rsidR="00DA1C2F" w14:paraId="07468E09" w14:textId="77777777" w:rsidTr="003664AC">
        <w:trPr>
          <w:trHeight w:val="643"/>
        </w:trPr>
        <w:tc>
          <w:tcPr>
            <w:tcW w:w="1367" w:type="dxa"/>
          </w:tcPr>
          <w:p w14:paraId="1DAB9E54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5BE5C56B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18D38FF6" w14:textId="3283C14E" w:rsidR="00DA1C2F" w:rsidRPr="00BE2A4B" w:rsidRDefault="00D1662E" w:rsidP="003664AC">
            <w:pPr>
              <w:rPr>
                <w:b/>
                <w:bCs/>
                <w:lang w:val="en-US"/>
              </w:rPr>
            </w:pPr>
            <w:proofErr w:type="spellStart"/>
            <w:r w:rsidRPr="00BE2A4B">
              <w:rPr>
                <w:b/>
                <w:bCs/>
                <w:lang w:val="en-US"/>
              </w:rPr>
              <w:t>E</w:t>
            </w:r>
            <w:r w:rsidR="00DA1C2F" w:rsidRPr="00BE2A4B">
              <w:rPr>
                <w:b/>
                <w:bCs/>
                <w:lang w:val="en-US"/>
              </w:rPr>
              <w:t>shop</w:t>
            </w:r>
            <w:proofErr w:type="spellEnd"/>
          </w:p>
        </w:tc>
      </w:tr>
      <w:tr w:rsidR="00DA1C2F" w14:paraId="1C64443A" w14:textId="77777777" w:rsidTr="003664AC">
        <w:trPr>
          <w:trHeight w:val="631"/>
        </w:trPr>
        <w:tc>
          <w:tcPr>
            <w:tcW w:w="1367" w:type="dxa"/>
          </w:tcPr>
          <w:p w14:paraId="38C3B58E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4718CA99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1D212A66" w14:textId="77777777" w:rsidR="00DA1C2F" w:rsidRPr="00DA1C2F" w:rsidRDefault="00DA1C2F" w:rsidP="003664AC">
            <w:pPr>
              <w:rPr>
                <w:b/>
                <w:bCs/>
              </w:rPr>
            </w:pPr>
            <w:r w:rsidRPr="00DA1C2F">
              <w:rPr>
                <w:b/>
                <w:bCs/>
              </w:rPr>
              <w:t>eshop1!</w:t>
            </w:r>
          </w:p>
        </w:tc>
      </w:tr>
      <w:tr w:rsidR="00DA1C2F" w14:paraId="701403C5" w14:textId="77777777" w:rsidTr="003664AC">
        <w:trPr>
          <w:trHeight w:val="643"/>
        </w:trPr>
        <w:tc>
          <w:tcPr>
            <w:tcW w:w="1367" w:type="dxa"/>
          </w:tcPr>
          <w:p w14:paraId="4D9A2F40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2F137D59" w14:textId="77777777" w:rsidR="00DA1C2F" w:rsidRDefault="00DA1C2F" w:rsidP="003664AC">
            <w:r>
              <w:t>Μικρός Ακέραιος</w:t>
            </w:r>
          </w:p>
        </w:tc>
        <w:tc>
          <w:tcPr>
            <w:tcW w:w="5561" w:type="dxa"/>
          </w:tcPr>
          <w:p w14:paraId="19BC83AB" w14:textId="77777777" w:rsidR="00DA1C2F" w:rsidRPr="005105EB" w:rsidRDefault="00DA1C2F" w:rsidP="003664AC">
            <w:pPr>
              <w:rPr>
                <w:b/>
                <w:bCs/>
                <w:lang w:val="en-US"/>
              </w:rPr>
            </w:pPr>
            <w:r w:rsidRPr="005105EB">
              <w:rPr>
                <w:b/>
                <w:bCs/>
                <w:lang w:val="en-US"/>
              </w:rPr>
              <w:t>1001</w:t>
            </w:r>
          </w:p>
        </w:tc>
      </w:tr>
    </w:tbl>
    <w:p w14:paraId="2FE33683" w14:textId="77777777" w:rsidR="00DA1C2F" w:rsidRPr="00DA1C2F" w:rsidRDefault="00DA1C2F"/>
    <w:p w14:paraId="095FBB11" w14:textId="39DE441E" w:rsidR="007C74AE" w:rsidRPr="00907BCD" w:rsidRDefault="007C74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898249D" w14:textId="6DE6C2F4" w:rsidR="002C5295" w:rsidRPr="00DD2528" w:rsidRDefault="007D29C5" w:rsidP="00004EDD">
      <w:pPr>
        <w:pStyle w:val="2"/>
      </w:pPr>
      <w:bookmarkStart w:id="3" w:name="_Toc122514233"/>
      <w:r>
        <w:rPr>
          <w:lang w:val="en-US"/>
        </w:rPr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proofErr w:type="spellStart"/>
      <w:r>
        <w:rPr>
          <w:lang w:val="en-US"/>
        </w:rPr>
        <w:t>SoftOne</w:t>
      </w:r>
      <w:proofErr w:type="spellEnd"/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Serial Number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7CF23F23" w14:textId="7509366A" w:rsidR="00385D6A" w:rsidRDefault="00385D6A">
      <w:pPr>
        <w:spacing w:after="160" w:line="259" w:lineRule="auto"/>
        <w:jc w:val="left"/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473966F1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{</w:t>
            </w:r>
          </w:p>
          <w:p w14:paraId="002F107C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"service": "login",</w:t>
            </w:r>
          </w:p>
          <w:p w14:paraId="28980BDD" w14:textId="0FDFF5F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"username":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6C0BD435" w14:textId="32F08D78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"password":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1CD8E2F4" w14:textId="1036994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</w:t>
            </w:r>
            <w:proofErr w:type="spellStart"/>
            <w:r w:rsidRPr="00DB3F7C">
              <w:rPr>
                <w:bCs/>
                <w:lang w:val="en-US"/>
              </w:rPr>
              <w:t>appId</w:t>
            </w:r>
            <w:proofErr w:type="spellEnd"/>
            <w:r w:rsidRPr="00DB3F7C">
              <w:rPr>
                <w:bCs/>
                <w:lang w:val="en-US"/>
              </w:rPr>
              <w:t>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</w:t>
            </w:r>
          </w:p>
          <w:p w14:paraId="779D6D01" w14:textId="47875B1E" w:rsidR="00385D6A" w:rsidRPr="00385D6A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6C0E428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{</w:t>
            </w:r>
          </w:p>
          <w:p w14:paraId="7A1A6BC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"success": true,</w:t>
            </w:r>
          </w:p>
          <w:p w14:paraId="62A4FF7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clientID</w:t>
            </w:r>
            <w:proofErr w:type="spellEnd"/>
            <w:r w:rsidRPr="00920688">
              <w:rPr>
                <w:bCs/>
                <w:lang w:val="en-US"/>
              </w:rPr>
              <w:t>": "9z5...aL5",</w:t>
            </w:r>
          </w:p>
          <w:p w14:paraId="6EE95A29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objs</w:t>
            </w:r>
            <w:proofErr w:type="spellEnd"/>
            <w:r w:rsidRPr="00920688">
              <w:rPr>
                <w:bCs/>
                <w:lang w:val="en-US"/>
              </w:rPr>
              <w:t>": [</w:t>
            </w:r>
          </w:p>
          <w:p w14:paraId="0934C03F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{</w:t>
            </w:r>
          </w:p>
          <w:p w14:paraId="47BFF359" w14:textId="43480BEF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"COMPANY": "</w:t>
            </w:r>
            <w:r w:rsidR="00911420">
              <w:rPr>
                <w:bCs/>
                <w:lang w:val="en-US"/>
              </w:rPr>
              <w:t>1001</w:t>
            </w:r>
            <w:r w:rsidRPr="00920688">
              <w:rPr>
                <w:bCs/>
                <w:lang w:val="en-US"/>
              </w:rPr>
              <w:t>",</w:t>
            </w:r>
          </w:p>
          <w:p w14:paraId="29E77B98" w14:textId="5B2961D4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307D3D0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"BRANCH": "1000",</w:t>
            </w:r>
          </w:p>
          <w:p w14:paraId="4F9B01F8" w14:textId="089F39F8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08A76B6D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"MODULE": "0",</w:t>
            </w:r>
          </w:p>
          <w:p w14:paraId="19D0F065" w14:textId="7BB5618D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7FA3043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"REFID": "1",</w:t>
            </w:r>
          </w:p>
          <w:p w14:paraId="2BE5B4A8" w14:textId="742C65A9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2650627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"USERID": "1",</w:t>
            </w:r>
          </w:p>
          <w:p w14:paraId="74DECD2A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"FINALDATE": "",</w:t>
            </w:r>
          </w:p>
          <w:p w14:paraId="2271C53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"ROLES": "",</w:t>
            </w:r>
          </w:p>
          <w:p w14:paraId="01A7735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"XSECURITY": "0",</w:t>
            </w:r>
          </w:p>
          <w:p w14:paraId="0FFFEE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"EXPTIME": ""</w:t>
            </w:r>
          </w:p>
          <w:p w14:paraId="6865CDD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}</w:t>
            </w:r>
          </w:p>
          <w:p w14:paraId="2495F26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],</w:t>
            </w:r>
          </w:p>
          <w:p w14:paraId="27822EC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ver</w:t>
            </w:r>
            <w:proofErr w:type="spellEnd"/>
            <w:r w:rsidRPr="00920688">
              <w:rPr>
                <w:bCs/>
                <w:lang w:val="en-US"/>
              </w:rPr>
              <w:t>": "5.00.521.11445",</w:t>
            </w:r>
          </w:p>
          <w:p w14:paraId="4849EA80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sn</w:t>
            </w:r>
            <w:proofErr w:type="spellEnd"/>
            <w:r w:rsidRPr="00920688">
              <w:rPr>
                <w:bCs/>
                <w:lang w:val="en-US"/>
              </w:rPr>
              <w:t>": "01102377750715",</w:t>
            </w:r>
          </w:p>
          <w:p w14:paraId="56B618A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"off": false,</w:t>
            </w:r>
          </w:p>
          <w:p w14:paraId="22DC8494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"pin": false,</w:t>
            </w:r>
          </w:p>
          <w:p w14:paraId="00D6E7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appid</w:t>
            </w:r>
            <w:proofErr w:type="spellEnd"/>
            <w:r w:rsidRPr="00920688">
              <w:rPr>
                <w:bCs/>
                <w:lang w:val="en-US"/>
              </w:rPr>
              <w:t>": "1001"</w:t>
            </w:r>
          </w:p>
          <w:p w14:paraId="6D6BB9DE" w14:textId="4F743E07" w:rsidR="00385D6A" w:rsidRPr="00385D6A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4DCC4F41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C83A97">
              <w:rPr>
                <w:bCs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AA6B21B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BA7CE9">
              <w:rPr>
                <w:bCs/>
                <w:lang w:val="en-US"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proofErr w:type="spellStart"/>
            <w:r w:rsidRPr="007D29C5"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10486DE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45AD816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"service": "authenticate",</w:t>
            </w:r>
          </w:p>
          <w:p w14:paraId="2C4911C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"9J8...m",</w:t>
            </w:r>
          </w:p>
          <w:p w14:paraId="0A3BA0D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"COMPANY": "1001",</w:t>
            </w:r>
          </w:p>
          <w:p w14:paraId="2C97002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"BRANCH": "1000",</w:t>
            </w:r>
          </w:p>
          <w:p w14:paraId="37ED7EAF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"MODULE": "0",</w:t>
            </w:r>
          </w:p>
          <w:p w14:paraId="2D21C0FD" w14:textId="5EEBBE62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"REFID":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4EF0BE68" w14:textId="02F57358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ECB91D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62A6B62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"success": true,</w:t>
            </w:r>
          </w:p>
          <w:p w14:paraId="30A7CADE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"9J8p.</w:t>
            </w:r>
            <w:proofErr w:type="gramStart"/>
            <w:r w:rsidRPr="00E70619">
              <w:rPr>
                <w:bCs/>
                <w:lang w:val="en-US"/>
              </w:rPr>
              <w:t>..iI</w:t>
            </w:r>
            <w:proofErr w:type="gramEnd"/>
            <w:r w:rsidRPr="00E70619">
              <w:rPr>
                <w:bCs/>
                <w:lang w:val="en-US"/>
              </w:rPr>
              <w:t>7TNL4L7",</w:t>
            </w:r>
          </w:p>
          <w:p w14:paraId="301E7D6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"s1u": 1,</w:t>
            </w:r>
          </w:p>
          <w:p w14:paraId="1CBE3263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"hyperlinks": 1,</w:t>
            </w:r>
          </w:p>
          <w:p w14:paraId="479FC28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canexport</w:t>
            </w:r>
            <w:proofErr w:type="spellEnd"/>
            <w:r w:rsidRPr="00E70619">
              <w:rPr>
                <w:bCs/>
                <w:lang w:val="en-US"/>
              </w:rPr>
              <w:t>": 1,</w:t>
            </w:r>
          </w:p>
          <w:p w14:paraId="56F58DBA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"image": "",</w:t>
            </w:r>
          </w:p>
          <w:p w14:paraId="254B019F" w14:textId="10D48DEB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companyinfo</w:t>
            </w:r>
            <w:proofErr w:type="spellEnd"/>
            <w:r w:rsidRPr="00E70619">
              <w:rPr>
                <w:bCs/>
                <w:lang w:val="en-US"/>
              </w:rPr>
              <w:t>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36C2FF68" w14:textId="4989FD90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3BE462F4" w14:textId="1B1F5AB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B42B72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7F018AEC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D24828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0EBE82AA" w14:textId="7998B42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971DFE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F601E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B42B72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2"/>
        <w:rPr>
          <w:lang w:val="en-US"/>
        </w:rPr>
      </w:pPr>
      <w:bookmarkStart w:id="4" w:name="_Toc122514234"/>
      <w:r w:rsidRPr="00BC3CE9">
        <w:rPr>
          <w:lang w:val="en-US"/>
        </w:rPr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proofErr w:type="spellStart"/>
      <w:r>
        <w:rPr>
          <w:b/>
          <w:lang w:val="en-US"/>
        </w:rPr>
        <w:t>SoftOne</w:t>
      </w:r>
      <w:proofErr w:type="spellEnd"/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77777777" w:rsidR="00FA5B2C" w:rsidRDefault="00FA5B2C">
      <w:pPr>
        <w:spacing w:after="160" w:line="259" w:lineRule="auto"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FA5B2C" w14:paraId="22EC0EA5" w14:textId="77777777" w:rsidTr="005117EA">
        <w:tc>
          <w:tcPr>
            <w:tcW w:w="3256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040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5117EA">
        <w:tc>
          <w:tcPr>
            <w:tcW w:w="3256" w:type="dxa"/>
            <w:vAlign w:val="center"/>
          </w:tcPr>
          <w:p w14:paraId="58DFF51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22CA0E5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3C949557" w14:textId="64384F01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3208DE" w14:textId="3D2F30D9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98AF375" w14:textId="5961F183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2AA9BEF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062CDDC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0245708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3CFB3606" w14:textId="176A8122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25A648B4" w14:textId="0C54607F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04EB802E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59A1145D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"success": true,</w:t>
            </w:r>
          </w:p>
          <w:p w14:paraId="139721B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clientID</w:t>
            </w:r>
            <w:proofErr w:type="spellEnd"/>
            <w:r w:rsidRPr="00724CC5">
              <w:rPr>
                <w:bCs/>
                <w:lang w:val="en-US"/>
              </w:rPr>
              <w:t>": "9J</w:t>
            </w:r>
            <w:proofErr w:type="gramStart"/>
            <w:r w:rsidRPr="00724CC5">
              <w:rPr>
                <w:bCs/>
                <w:lang w:val="en-US"/>
              </w:rPr>
              <w:t>8..</w:t>
            </w:r>
            <w:proofErr w:type="gramEnd"/>
            <w:r w:rsidRPr="00724CC5">
              <w:rPr>
                <w:bCs/>
                <w:lang w:val="en-US"/>
              </w:rPr>
              <w:t>b91",</w:t>
            </w:r>
          </w:p>
          <w:p w14:paraId="27F4E224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"s1u": 1,</w:t>
            </w:r>
          </w:p>
          <w:p w14:paraId="78943A32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"hyperlinks": 1,</w:t>
            </w:r>
          </w:p>
          <w:p w14:paraId="69897610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canexport</w:t>
            </w:r>
            <w:proofErr w:type="spellEnd"/>
            <w:r w:rsidRPr="00724CC5">
              <w:rPr>
                <w:bCs/>
                <w:lang w:val="en-US"/>
              </w:rPr>
              <w:t>": 1,</w:t>
            </w:r>
          </w:p>
          <w:p w14:paraId="59834536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"image": "",</w:t>
            </w:r>
          </w:p>
          <w:p w14:paraId="1C031D0F" w14:textId="0220C8ED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companyinfo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C0E6E71" w14:textId="3E7E8644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5117EA">
        <w:tc>
          <w:tcPr>
            <w:tcW w:w="3256" w:type="dxa"/>
            <w:vAlign w:val="center"/>
          </w:tcPr>
          <w:p w14:paraId="6A1A705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135577C1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50DFE40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83BD43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A49C6A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56F21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4192857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2D17250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6BF3A47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49EB2355" w14:textId="7CF8D11A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5117EA">
        <w:tc>
          <w:tcPr>
            <w:tcW w:w="3256" w:type="dxa"/>
            <w:vAlign w:val="center"/>
          </w:tcPr>
          <w:p w14:paraId="30271C20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676ECA4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2052A052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1CDD28CE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B73377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E236E6D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70502D3A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4EE3FDE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1B90A69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D20F630" w14:textId="1753CB9F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77777777" w:rsidR="00FA5B2C" w:rsidRDefault="00FA5B2C" w:rsidP="00F340C8">
      <w:pPr>
        <w:spacing w:after="0"/>
      </w:pPr>
    </w:p>
    <w:p w14:paraId="371BB86F" w14:textId="77777777" w:rsidR="00FA5B2C" w:rsidRDefault="00FA5B2C">
      <w:pPr>
        <w:rPr>
          <w:b/>
        </w:rPr>
      </w:pPr>
    </w:p>
    <w:p w14:paraId="097502A6" w14:textId="1F0FAAE4" w:rsidR="00C920B3" w:rsidRDefault="00C920B3">
      <w:pPr>
        <w:rPr>
          <w:b/>
        </w:rPr>
      </w:pPr>
      <w:r>
        <w:rPr>
          <w:b/>
        </w:rPr>
        <w:br w:type="page"/>
      </w:r>
    </w:p>
    <w:p w14:paraId="15C56AD5" w14:textId="38333CC9" w:rsidR="0015393D" w:rsidRPr="00B9552F" w:rsidRDefault="0015393D" w:rsidP="0015393D">
      <w:pPr>
        <w:pStyle w:val="2"/>
      </w:pPr>
      <w:bookmarkStart w:id="6" w:name="_Toc122514235"/>
      <w:bookmarkStart w:id="7" w:name="_Toc48751072"/>
      <w:r>
        <w:rPr>
          <w:lang w:val="en-US"/>
        </w:rPr>
        <w:t xml:space="preserve">Web Service </w:t>
      </w:r>
      <w:r>
        <w:t>Αναζήτησης Δεδομένων</w:t>
      </w:r>
      <w:bookmarkEnd w:id="6"/>
    </w:p>
    <w:p w14:paraId="51A03070" w14:textId="42B8A616" w:rsidR="0015393D" w:rsidRDefault="0015393D" w:rsidP="0015393D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24D63B3E" w14:textId="77777777" w:rsidTr="00786C00">
        <w:tc>
          <w:tcPr>
            <w:tcW w:w="1271" w:type="dxa"/>
            <w:vAlign w:val="center"/>
          </w:tcPr>
          <w:p w14:paraId="096F2856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086B1116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0E7B220E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C15EC1B" w14:textId="77777777" w:rsidTr="00786C00">
        <w:tc>
          <w:tcPr>
            <w:tcW w:w="1271" w:type="dxa"/>
            <w:vAlign w:val="center"/>
          </w:tcPr>
          <w:p w14:paraId="49AB904A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55CB4DC2" w14:textId="51CCD53E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7372F460" w14:textId="199E69FD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68C69563" w14:textId="77777777" w:rsidTr="00786C00">
        <w:tc>
          <w:tcPr>
            <w:tcW w:w="1271" w:type="dxa"/>
            <w:vAlign w:val="center"/>
          </w:tcPr>
          <w:p w14:paraId="100F8A93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3F43D6CF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8949FE3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5393D" w14:paraId="183E9DB6" w14:textId="77777777" w:rsidTr="00786C00">
        <w:tc>
          <w:tcPr>
            <w:tcW w:w="1271" w:type="dxa"/>
            <w:vAlign w:val="center"/>
          </w:tcPr>
          <w:p w14:paraId="255DF393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20560481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1EF781E3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4DEAD04E" w14:textId="77777777" w:rsidTr="00786C00">
        <w:tc>
          <w:tcPr>
            <w:tcW w:w="8296" w:type="dxa"/>
            <w:gridSpan w:val="3"/>
            <w:vAlign w:val="center"/>
          </w:tcPr>
          <w:p w14:paraId="35350418" w14:textId="77777777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39766361" w14:textId="77777777" w:rsidR="0015393D" w:rsidRDefault="0015393D" w:rsidP="0015393D">
      <w:pPr>
        <w:spacing w:after="0"/>
      </w:pPr>
    </w:p>
    <w:p w14:paraId="0DCF47F3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29F1CCEC" w14:textId="77777777" w:rsidTr="00786C00">
        <w:tc>
          <w:tcPr>
            <w:tcW w:w="1271" w:type="dxa"/>
            <w:vAlign w:val="center"/>
          </w:tcPr>
          <w:p w14:paraId="6407E2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1D7EF10A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1096ED2" w14:textId="77777777" w:rsidTr="00786C00">
        <w:tc>
          <w:tcPr>
            <w:tcW w:w="1271" w:type="dxa"/>
            <w:vAlign w:val="center"/>
          </w:tcPr>
          <w:p w14:paraId="3C4F4DBB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4965CA29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05EDE565" w14:textId="77777777" w:rsidTr="00786C00">
        <w:tc>
          <w:tcPr>
            <w:tcW w:w="1271" w:type="dxa"/>
            <w:vAlign w:val="center"/>
          </w:tcPr>
          <w:p w14:paraId="41ED45A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46960FEE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393F57A5" w14:textId="77777777" w:rsidTr="00786C00">
        <w:tc>
          <w:tcPr>
            <w:tcW w:w="1271" w:type="dxa"/>
            <w:vAlign w:val="center"/>
          </w:tcPr>
          <w:p w14:paraId="1286158E" w14:textId="77777777" w:rsidR="0015393D" w:rsidRPr="00FB3368" w:rsidRDefault="0015393D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3CF5B576" w14:textId="77777777" w:rsidR="0015393D" w:rsidRPr="00FB194A" w:rsidRDefault="0015393D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15393D" w14:paraId="07A059DB" w14:textId="77777777" w:rsidTr="00786C00">
        <w:tc>
          <w:tcPr>
            <w:tcW w:w="1271" w:type="dxa"/>
            <w:vAlign w:val="center"/>
          </w:tcPr>
          <w:p w14:paraId="4E121E5F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823FCA7" w14:textId="1EDDEFCC" w:rsidR="0015393D" w:rsidRPr="00FB194A" w:rsidRDefault="0015393D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DA3C91A" w14:textId="43451E6E" w:rsidR="0015393D" w:rsidRDefault="0015393D" w:rsidP="0015393D">
      <w:pPr>
        <w:spacing w:after="0"/>
      </w:pPr>
    </w:p>
    <w:p w14:paraId="4DAD3A13" w14:textId="731F950F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7525AEB6" w14:textId="77777777" w:rsidR="0015393D" w:rsidRDefault="0015393D">
      <w:pPr>
        <w:spacing w:after="160" w:line="259" w:lineRule="auto"/>
        <w:jc w:val="left"/>
      </w:pPr>
    </w:p>
    <w:p w14:paraId="12F35CC8" w14:textId="77777777" w:rsidR="0015393D" w:rsidRPr="00786C00" w:rsidRDefault="0015393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 w:rsidRPr="00786C00">
        <w:br w:type="page"/>
      </w:r>
    </w:p>
    <w:p w14:paraId="41AC726E" w14:textId="19D215CE" w:rsidR="0015393D" w:rsidRPr="00B9552F" w:rsidRDefault="0015393D" w:rsidP="0015393D">
      <w:pPr>
        <w:pStyle w:val="2"/>
      </w:pPr>
      <w:bookmarkStart w:id="8" w:name="_Toc122514236"/>
      <w:r>
        <w:rPr>
          <w:lang w:val="en-US"/>
        </w:rPr>
        <w:t xml:space="preserve">Web Service </w:t>
      </w:r>
      <w:r>
        <w:t>Εισαγωγής Δεδομένων</w:t>
      </w:r>
      <w:bookmarkEnd w:id="8"/>
    </w:p>
    <w:p w14:paraId="0FAEB89C" w14:textId="4055692A" w:rsidR="0015393D" w:rsidRDefault="0015393D" w:rsidP="0015393D">
      <w:pPr>
        <w:jc w:val="left"/>
      </w:pPr>
      <w:r>
        <w:t xml:space="preserve">Για να εισάγετε δεδομένα </w:t>
      </w:r>
      <w:r w:rsidR="00505CD0">
        <w:t xml:space="preserve">στο </w:t>
      </w:r>
      <w:proofErr w:type="spellStart"/>
      <w:r w:rsidR="00505CD0">
        <w:rPr>
          <w:lang w:val="en-US"/>
        </w:rPr>
        <w:t>SoftOne</w:t>
      </w:r>
      <w:proofErr w:type="spellEnd"/>
      <w:r w:rsidR="00505CD0"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58F99CA3" w14:textId="77777777" w:rsidTr="00786C00">
        <w:tc>
          <w:tcPr>
            <w:tcW w:w="1271" w:type="dxa"/>
            <w:vAlign w:val="center"/>
          </w:tcPr>
          <w:p w14:paraId="3CECF98F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A2EC853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FC80F24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B380FA2" w14:textId="77777777" w:rsidTr="00786C00">
        <w:tc>
          <w:tcPr>
            <w:tcW w:w="1271" w:type="dxa"/>
            <w:vAlign w:val="center"/>
          </w:tcPr>
          <w:p w14:paraId="7AFAFAC5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9734471" w14:textId="77777777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261553AE" w14:textId="77777777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223C458B" w14:textId="77777777" w:rsidTr="00786C00">
        <w:tc>
          <w:tcPr>
            <w:tcW w:w="1271" w:type="dxa"/>
            <w:vAlign w:val="center"/>
          </w:tcPr>
          <w:p w14:paraId="50BC7006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8227C88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0E104BE5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5393D" w14:paraId="4B5C2245" w14:textId="77777777" w:rsidTr="00786C00">
        <w:tc>
          <w:tcPr>
            <w:tcW w:w="1271" w:type="dxa"/>
            <w:vAlign w:val="center"/>
          </w:tcPr>
          <w:p w14:paraId="7D44A58E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4D904467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329CFB29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7226F836" w14:textId="77777777" w:rsidTr="00786C00">
        <w:tc>
          <w:tcPr>
            <w:tcW w:w="8296" w:type="dxa"/>
            <w:gridSpan w:val="3"/>
            <w:vAlign w:val="center"/>
          </w:tcPr>
          <w:p w14:paraId="289B8AC2" w14:textId="48532CEB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 w:rsidR="00505CD0">
              <w:rPr>
                <w:b/>
                <w:bCs/>
              </w:rPr>
              <w:t>ΕΙΣΑΓΩΓΗ ΔΕΔΟΜΕΝΩΝ</w:t>
            </w:r>
          </w:p>
        </w:tc>
      </w:tr>
    </w:tbl>
    <w:p w14:paraId="5C0D113F" w14:textId="77777777" w:rsidR="0015393D" w:rsidRDefault="0015393D" w:rsidP="0015393D">
      <w:pPr>
        <w:spacing w:after="0"/>
      </w:pPr>
    </w:p>
    <w:p w14:paraId="7C5B91CC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1B90A88A" w14:textId="77777777" w:rsidTr="00786C00">
        <w:tc>
          <w:tcPr>
            <w:tcW w:w="1271" w:type="dxa"/>
            <w:vAlign w:val="center"/>
          </w:tcPr>
          <w:p w14:paraId="5FF53F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5E87D203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B21BDE5" w14:textId="77777777" w:rsidTr="00786C00">
        <w:tc>
          <w:tcPr>
            <w:tcW w:w="1271" w:type="dxa"/>
            <w:vAlign w:val="center"/>
          </w:tcPr>
          <w:p w14:paraId="179E7BBE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35FDF80C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654B4986" w14:textId="77777777" w:rsidTr="00786C00">
        <w:tc>
          <w:tcPr>
            <w:tcW w:w="1271" w:type="dxa"/>
            <w:vAlign w:val="center"/>
          </w:tcPr>
          <w:p w14:paraId="087EFCB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0AB1E282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2215B959" w14:textId="77777777" w:rsidTr="00786C00">
        <w:tc>
          <w:tcPr>
            <w:tcW w:w="1271" w:type="dxa"/>
            <w:vAlign w:val="center"/>
          </w:tcPr>
          <w:p w14:paraId="145091A5" w14:textId="6F806C93" w:rsidR="0015393D" w:rsidRPr="00FB3368" w:rsidRDefault="00505CD0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71F012FF" w14:textId="0F7271DB" w:rsidR="0015393D" w:rsidRPr="00FB194A" w:rsidRDefault="0015393D" w:rsidP="00786C00">
            <w:pPr>
              <w:spacing w:after="60"/>
            </w:pPr>
            <w:r>
              <w:t xml:space="preserve">Το </w:t>
            </w:r>
            <w:r w:rsidR="00505CD0">
              <w:rPr>
                <w:lang w:val="en-US"/>
              </w:rPr>
              <w:t>id</w:t>
            </w:r>
            <w:r w:rsidR="00505CD0" w:rsidRPr="00505CD0">
              <w:t xml:space="preserve"> </w:t>
            </w:r>
            <w:r w:rsidR="00505CD0">
              <w:t xml:space="preserve">της εγγραφής που εισάχθηκε στο </w:t>
            </w:r>
            <w:proofErr w:type="spellStart"/>
            <w:r w:rsidR="00505CD0">
              <w:rPr>
                <w:lang w:val="en-US"/>
              </w:rPr>
              <w:t>SoftOne</w:t>
            </w:r>
            <w:proofErr w:type="spellEnd"/>
            <w:r>
              <w:t>.</w:t>
            </w:r>
          </w:p>
        </w:tc>
      </w:tr>
    </w:tbl>
    <w:p w14:paraId="4F856E87" w14:textId="77777777" w:rsidR="0015393D" w:rsidRDefault="0015393D" w:rsidP="0015393D">
      <w:pPr>
        <w:spacing w:after="0"/>
      </w:pPr>
    </w:p>
    <w:p w14:paraId="4CEE14C6" w14:textId="77777777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49FC0B3" w14:textId="77777777" w:rsidR="0015393D" w:rsidRDefault="0015393D" w:rsidP="0015393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057F325" w14:textId="433D91A1" w:rsidR="005730F4" w:rsidRDefault="00A611AE" w:rsidP="00964DDD">
      <w:pPr>
        <w:pStyle w:val="1"/>
      </w:pPr>
      <w:bookmarkStart w:id="9" w:name="_Toc122514237"/>
      <w:r>
        <w:rPr>
          <w:lang w:val="en-US"/>
        </w:rPr>
        <w:t>Services</w:t>
      </w:r>
      <w:bookmarkEnd w:id="9"/>
    </w:p>
    <w:p w14:paraId="2A357D1C" w14:textId="77777777" w:rsidR="00606EE3" w:rsidRPr="00D06C14" w:rsidRDefault="00606EE3" w:rsidP="00606EE3">
      <w:pPr>
        <w:pStyle w:val="2"/>
      </w:pPr>
      <w:bookmarkStart w:id="10" w:name="_Toc98154626"/>
      <w:bookmarkStart w:id="11" w:name="_Toc122514238"/>
      <w:bookmarkEnd w:id="7"/>
      <w:r>
        <w:t>Προϊόντα</w:t>
      </w:r>
      <w:bookmarkEnd w:id="10"/>
      <w:bookmarkEnd w:id="11"/>
    </w:p>
    <w:p w14:paraId="610D68A5" w14:textId="77777777" w:rsidR="00606EE3" w:rsidRDefault="00606EE3" w:rsidP="00606EE3">
      <w:pPr>
        <w:pStyle w:val="3"/>
      </w:pPr>
      <w:bookmarkStart w:id="12" w:name="_Toc98154627"/>
      <w:bookmarkStart w:id="13" w:name="_Toc122514239"/>
      <w:r>
        <w:t>Αναζήτηση Είδους</w:t>
      </w:r>
      <w:bookmarkEnd w:id="12"/>
      <w:bookmarkEnd w:id="13"/>
    </w:p>
    <w:p w14:paraId="2861E36E" w14:textId="77777777" w:rsidR="00606EE3" w:rsidRDefault="00606EE3" w:rsidP="007E1037">
      <w:pPr>
        <w:jc w:val="left"/>
      </w:pPr>
    </w:p>
    <w:p w14:paraId="211DFD1C" w14:textId="77777777" w:rsidR="00606EE3" w:rsidRDefault="00606EE3" w:rsidP="007E1037">
      <w:pPr>
        <w:jc w:val="left"/>
      </w:pPr>
    </w:p>
    <w:p w14:paraId="2F837404" w14:textId="4E5EACF4" w:rsidR="00991E4F" w:rsidRDefault="007E1037" w:rsidP="007E1037">
      <w:pPr>
        <w:jc w:val="left"/>
      </w:pPr>
      <w:r>
        <w:t xml:space="preserve">Για </w:t>
      </w:r>
      <w:r w:rsidR="00D95213">
        <w:t xml:space="preserve">τα προϊόντα </w:t>
      </w:r>
      <w:r>
        <w:t>πρέπει να καλέσ</w:t>
      </w:r>
      <w:r w:rsidR="00991E4F">
        <w:t>ετε</w:t>
      </w:r>
      <w:r>
        <w:t xml:space="preserve">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="00991E4F" w:rsidRPr="00991E4F">
        <w:t>“</w:t>
      </w:r>
      <w:proofErr w:type="spellStart"/>
      <w:r w:rsidR="00D61E85" w:rsidRPr="00D61E85">
        <w:rPr>
          <w:lang w:val="en-US"/>
        </w:rPr>
        <w:t>getItems</w:t>
      </w:r>
      <w:proofErr w:type="spellEnd"/>
      <w:r w:rsidR="00991E4F" w:rsidRPr="00991E4F">
        <w:t xml:space="preserve">” </w:t>
      </w:r>
      <w:r w:rsidR="00991E4F">
        <w:t xml:space="preserve">στο </w:t>
      </w:r>
      <w:r w:rsidR="00991E4F">
        <w:rPr>
          <w:lang w:val="en-US"/>
        </w:rPr>
        <w:t>Additional</w:t>
      </w:r>
      <w:r w:rsidR="00991E4F" w:rsidRPr="00991E4F">
        <w:t xml:space="preserve"> </w:t>
      </w:r>
      <w:r w:rsidR="00991E4F">
        <w:rPr>
          <w:lang w:val="en-US"/>
        </w:rPr>
        <w:t>Endpoint</w:t>
      </w:r>
      <w:r w:rsidR="00991E4F" w:rsidRPr="00991E4F">
        <w:t xml:space="preserve"> </w:t>
      </w:r>
      <w:r w:rsidR="00991E4F">
        <w:t>που σας έχει δοθεί</w:t>
      </w:r>
      <w:r w:rsidR="00991E4F" w:rsidRPr="00991E4F">
        <w:t xml:space="preserve">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E1037" w:rsidRPr="00A0561E" w14:paraId="29713FAF" w14:textId="77777777" w:rsidTr="00FB194A">
        <w:tc>
          <w:tcPr>
            <w:tcW w:w="1271" w:type="dxa"/>
            <w:vAlign w:val="center"/>
          </w:tcPr>
          <w:p w14:paraId="3C001FD2" w14:textId="77777777" w:rsidR="007E1037" w:rsidRPr="00A0561E" w:rsidRDefault="007E1037" w:rsidP="007D0C91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BD182B2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5F8FC479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991E4F" w:rsidRPr="00A0561E" w14:paraId="0F0D609C" w14:textId="77777777" w:rsidTr="00FB194A">
        <w:tc>
          <w:tcPr>
            <w:tcW w:w="1271" w:type="dxa"/>
            <w:vAlign w:val="center"/>
          </w:tcPr>
          <w:p w14:paraId="24C5A2FD" w14:textId="399E6817" w:rsidR="00991E4F" w:rsidRPr="00991E4F" w:rsidRDefault="00991E4F" w:rsidP="007D0C91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4D0A7763" w14:textId="6B8F7DF4" w:rsidR="00991E4F" w:rsidRPr="00991E4F" w:rsidRDefault="00757D50" w:rsidP="007D0C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D61E85" w:rsidRPr="00D61E85">
              <w:rPr>
                <w:b/>
                <w:bCs/>
                <w:lang w:val="en-US"/>
              </w:rPr>
              <w:t>getItems</w:t>
            </w:r>
            <w:proofErr w:type="spellEnd"/>
          </w:p>
        </w:tc>
        <w:tc>
          <w:tcPr>
            <w:tcW w:w="4615" w:type="dxa"/>
            <w:vAlign w:val="center"/>
          </w:tcPr>
          <w:p w14:paraId="2592E2A3" w14:textId="65C9A854" w:rsidR="00991E4F" w:rsidRPr="00991E4F" w:rsidRDefault="00991E4F" w:rsidP="007D0C91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E1037" w14:paraId="7CACA257" w14:textId="77777777" w:rsidTr="00FB194A">
        <w:tc>
          <w:tcPr>
            <w:tcW w:w="1271" w:type="dxa"/>
            <w:vAlign w:val="center"/>
          </w:tcPr>
          <w:p w14:paraId="78A4DB5C" w14:textId="4F8795F9" w:rsidR="007E1037" w:rsidRPr="00991E4F" w:rsidRDefault="00991E4F" w:rsidP="007D0C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78060DD" w14:textId="77777777" w:rsidR="007E1037" w:rsidRPr="00A0561E" w:rsidRDefault="007E1037" w:rsidP="007D0C9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310F5A5" w14:textId="77777777" w:rsidR="007E1037" w:rsidRDefault="007E1037" w:rsidP="007D0C91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E1037" w14:paraId="3414EDA9" w14:textId="77777777" w:rsidTr="00FB194A">
        <w:tc>
          <w:tcPr>
            <w:tcW w:w="1271" w:type="dxa"/>
            <w:vAlign w:val="center"/>
          </w:tcPr>
          <w:p w14:paraId="05DCD6ED" w14:textId="750262E5" w:rsidR="007E1037" w:rsidRDefault="00991E4F" w:rsidP="007D0C91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042DE432" w14:textId="77777777" w:rsidR="007E1037" w:rsidRPr="00A0561E" w:rsidRDefault="007E1037" w:rsidP="007D0C91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6F97F813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  <w:tr w:rsidR="007E1037" w14:paraId="49C7A2F9" w14:textId="77777777" w:rsidTr="00FB194A">
        <w:tc>
          <w:tcPr>
            <w:tcW w:w="8296" w:type="dxa"/>
            <w:gridSpan w:val="3"/>
            <w:vAlign w:val="center"/>
          </w:tcPr>
          <w:p w14:paraId="21EE3082" w14:textId="77777777" w:rsidR="007E1037" w:rsidRPr="00F7751D" w:rsidRDefault="007E1037" w:rsidP="007D0C91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2351C" w:rsidRPr="00F7751D" w14:paraId="64AF3DCF" w14:textId="77777777" w:rsidTr="00FB194A">
        <w:tc>
          <w:tcPr>
            <w:tcW w:w="1271" w:type="dxa"/>
            <w:vAlign w:val="center"/>
          </w:tcPr>
          <w:p w14:paraId="70EA0D1E" w14:textId="4F4948CA" w:rsidR="0072351C" w:rsidRPr="0072351C" w:rsidRDefault="00AD1E35" w:rsidP="007235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 w:rsidR="00927F1E" w:rsidRPr="00927F1E">
              <w:rPr>
                <w:lang w:val="en-US"/>
              </w:rPr>
              <w:t>tid</w:t>
            </w:r>
            <w:proofErr w:type="spellEnd"/>
          </w:p>
        </w:tc>
        <w:tc>
          <w:tcPr>
            <w:tcW w:w="2410" w:type="dxa"/>
            <w:vAlign w:val="center"/>
          </w:tcPr>
          <w:p w14:paraId="5E062E0F" w14:textId="0D448984" w:rsidR="0072351C" w:rsidRPr="0072351C" w:rsidRDefault="0072351C" w:rsidP="0072351C">
            <w:pPr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vAlign w:val="center"/>
          </w:tcPr>
          <w:p w14:paraId="2E21E086" w14:textId="5CD18179" w:rsidR="0072351C" w:rsidRPr="00927F1E" w:rsidRDefault="00927F1E" w:rsidP="0072351C">
            <w:pPr>
              <w:rPr>
                <w:lang w:val="en-US"/>
              </w:rPr>
            </w:pPr>
            <w:r>
              <w:rPr>
                <w:lang w:val="en-US"/>
              </w:rPr>
              <w:t>ERP ID</w:t>
            </w:r>
          </w:p>
        </w:tc>
      </w:tr>
      <w:tr w:rsidR="0072351C" w:rsidRPr="00F7751D" w14:paraId="65B157AA" w14:textId="77777777" w:rsidTr="00FB194A">
        <w:tc>
          <w:tcPr>
            <w:tcW w:w="1271" w:type="dxa"/>
            <w:vAlign w:val="center"/>
          </w:tcPr>
          <w:p w14:paraId="210F5112" w14:textId="67B2549E" w:rsidR="0072351C" w:rsidRPr="0072351C" w:rsidRDefault="0072351C" w:rsidP="0072351C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63A5E9DE" w14:textId="5A0ECA99" w:rsidR="0072351C" w:rsidRDefault="0072351C" w:rsidP="0072351C">
            <w:pPr>
              <w:rPr>
                <w:bCs/>
              </w:rPr>
            </w:pPr>
            <w:r>
              <w:rPr>
                <w:bCs/>
              </w:rPr>
              <w:t>Κωδικός Είδους</w:t>
            </w:r>
          </w:p>
        </w:tc>
        <w:tc>
          <w:tcPr>
            <w:tcW w:w="4615" w:type="dxa"/>
            <w:vAlign w:val="center"/>
          </w:tcPr>
          <w:p w14:paraId="6F09CAAE" w14:textId="77777777" w:rsidR="0072351C" w:rsidRPr="0072351C" w:rsidRDefault="0072351C" w:rsidP="0072351C"/>
        </w:tc>
      </w:tr>
      <w:tr w:rsidR="00A54A5E" w:rsidRPr="00F7751D" w14:paraId="57E8A089" w14:textId="77777777" w:rsidTr="00FB194A">
        <w:tc>
          <w:tcPr>
            <w:tcW w:w="1271" w:type="dxa"/>
            <w:vAlign w:val="center"/>
          </w:tcPr>
          <w:p w14:paraId="609643E8" w14:textId="229EBBB7" w:rsidR="00A54A5E" w:rsidRDefault="003A2C60" w:rsidP="0072351C">
            <w:pPr>
              <w:rPr>
                <w:lang w:val="en-US"/>
              </w:rPr>
            </w:pPr>
            <w:proofErr w:type="spellStart"/>
            <w:r w:rsidRPr="003A2C60"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vAlign w:val="center"/>
          </w:tcPr>
          <w:p w14:paraId="7FB8126A" w14:textId="14B31358" w:rsidR="00A54A5E" w:rsidRPr="003A2C60" w:rsidRDefault="003A2C60" w:rsidP="0072351C">
            <w:pPr>
              <w:rPr>
                <w:bCs/>
              </w:rPr>
            </w:pPr>
            <w:r>
              <w:rPr>
                <w:bCs/>
              </w:rPr>
              <w:t>Ημερομηνία τελευταίας τροποποίησης</w:t>
            </w:r>
          </w:p>
        </w:tc>
        <w:tc>
          <w:tcPr>
            <w:tcW w:w="4615" w:type="dxa"/>
            <w:vAlign w:val="center"/>
          </w:tcPr>
          <w:p w14:paraId="53A7655E" w14:textId="3E04565F" w:rsidR="00A54A5E" w:rsidRPr="003A2C60" w:rsidRDefault="003A2C60" w:rsidP="0072351C">
            <w:pPr>
              <w:rPr>
                <w:lang w:val="en-US"/>
              </w:rPr>
            </w:pPr>
            <w:r>
              <w:rPr>
                <w:lang w:val="en-US"/>
              </w:rPr>
              <w:t>Format (2022-12-14 09:10:00)</w:t>
            </w:r>
          </w:p>
        </w:tc>
      </w:tr>
    </w:tbl>
    <w:p w14:paraId="6B420172" w14:textId="49EC38E6" w:rsidR="007E1037" w:rsidRDefault="007E1037" w:rsidP="007E1037">
      <w:pPr>
        <w:spacing w:after="0"/>
      </w:pPr>
    </w:p>
    <w:p w14:paraId="39087A87" w14:textId="77777777" w:rsidR="00FB194A" w:rsidRPr="00F7751D" w:rsidRDefault="00FB194A" w:rsidP="00FB194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B194A" w:rsidRPr="00FF3ADF" w14:paraId="6FFDAAD5" w14:textId="77777777" w:rsidTr="00FB194A">
        <w:tc>
          <w:tcPr>
            <w:tcW w:w="1271" w:type="dxa"/>
            <w:vAlign w:val="center"/>
          </w:tcPr>
          <w:p w14:paraId="15516529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6EA2A0BF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B194A" w14:paraId="0C41DD1D" w14:textId="77777777" w:rsidTr="00FB194A">
        <w:tc>
          <w:tcPr>
            <w:tcW w:w="1271" w:type="dxa"/>
            <w:vAlign w:val="center"/>
          </w:tcPr>
          <w:p w14:paraId="718F997F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2D00A189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B194A" w14:paraId="11FE3098" w14:textId="77777777" w:rsidTr="00FB194A">
        <w:tc>
          <w:tcPr>
            <w:tcW w:w="1271" w:type="dxa"/>
            <w:vAlign w:val="center"/>
          </w:tcPr>
          <w:p w14:paraId="55CC5AEE" w14:textId="197E39AE" w:rsidR="00FB194A" w:rsidRPr="00FB194A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1BC93B8C" w14:textId="46505CCF" w:rsidR="00FB194A" w:rsidRPr="00FB194A" w:rsidRDefault="00FB194A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FB194A" w14:paraId="3C8D8264" w14:textId="77777777" w:rsidTr="00FB194A">
        <w:tc>
          <w:tcPr>
            <w:tcW w:w="1271" w:type="dxa"/>
            <w:vAlign w:val="center"/>
          </w:tcPr>
          <w:p w14:paraId="5F9AFCAD" w14:textId="67CC5295" w:rsidR="00FB194A" w:rsidRPr="00FB3368" w:rsidRDefault="00FB194A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57DC614C" w14:textId="12B8FEB6" w:rsidR="00FB194A" w:rsidRPr="00FB194A" w:rsidRDefault="00FB194A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FB194A" w14:paraId="3AFCAD57" w14:textId="77777777" w:rsidTr="00FB194A">
        <w:tc>
          <w:tcPr>
            <w:tcW w:w="1271" w:type="dxa"/>
            <w:vAlign w:val="center"/>
          </w:tcPr>
          <w:p w14:paraId="1BD011BE" w14:textId="3DEF231F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8457094" w14:textId="618E8E80" w:rsidR="00FB194A" w:rsidRPr="00FB194A" w:rsidRDefault="00FB194A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064FA8B9" w14:textId="0D74B6E7" w:rsidR="00FB194A" w:rsidRDefault="00FB194A" w:rsidP="007E1037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0"/>
        <w:gridCol w:w="6196"/>
      </w:tblGrid>
      <w:tr w:rsidR="00786C00" w:rsidRPr="00FF3ADF" w14:paraId="3C09A735" w14:textId="77777777" w:rsidTr="00786C00">
        <w:tc>
          <w:tcPr>
            <w:tcW w:w="8296" w:type="dxa"/>
            <w:gridSpan w:val="2"/>
            <w:vAlign w:val="center"/>
          </w:tcPr>
          <w:p w14:paraId="1C030CAA" w14:textId="15889C21" w:rsidR="00786C00" w:rsidRPr="00FF3ADF" w:rsidRDefault="00786C00" w:rsidP="00786C00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86C00" w:rsidRPr="00FF3ADF" w14:paraId="18177C5B" w14:textId="77777777" w:rsidTr="00927F1E">
        <w:tc>
          <w:tcPr>
            <w:tcW w:w="2100" w:type="dxa"/>
            <w:vAlign w:val="center"/>
          </w:tcPr>
          <w:p w14:paraId="37EEB372" w14:textId="0580C0C0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5B66F6D0" w14:textId="376F2EF6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86C00" w:rsidRPr="00C30E96" w14:paraId="1168C1EB" w14:textId="77777777" w:rsidTr="00927F1E">
        <w:tc>
          <w:tcPr>
            <w:tcW w:w="2100" w:type="dxa"/>
            <w:vAlign w:val="center"/>
          </w:tcPr>
          <w:p w14:paraId="0B59D731" w14:textId="088B1B44" w:rsidR="00786C00" w:rsidRPr="00FC4971" w:rsidRDefault="00AD1E35" w:rsidP="00786C00">
            <w:pPr>
              <w:spacing w:after="60"/>
              <w:rPr>
                <w:lang w:val="en-US"/>
              </w:rPr>
            </w:pPr>
            <w:r w:rsidRPr="00AD1E35">
              <w:rPr>
                <w:lang w:val="en-US"/>
              </w:rPr>
              <w:t>ITEMID</w:t>
            </w:r>
          </w:p>
        </w:tc>
        <w:tc>
          <w:tcPr>
            <w:tcW w:w="6196" w:type="dxa"/>
            <w:vAlign w:val="center"/>
          </w:tcPr>
          <w:p w14:paraId="10A1272E" w14:textId="770F89F6" w:rsidR="00786C00" w:rsidRPr="007E7082" w:rsidRDefault="007E7082" w:rsidP="00786C00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Είδους</w:t>
            </w:r>
          </w:p>
        </w:tc>
      </w:tr>
      <w:tr w:rsidR="00786C00" w:rsidRPr="00FB194A" w14:paraId="6E353817" w14:textId="77777777" w:rsidTr="00927F1E">
        <w:tc>
          <w:tcPr>
            <w:tcW w:w="2100" w:type="dxa"/>
            <w:vAlign w:val="center"/>
          </w:tcPr>
          <w:p w14:paraId="7AE3FC4E" w14:textId="6EBEAA8B" w:rsidR="00786C00" w:rsidRPr="00FB194A" w:rsidRDefault="00FC4971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196" w:type="dxa"/>
            <w:vAlign w:val="center"/>
          </w:tcPr>
          <w:p w14:paraId="1753356C" w14:textId="03ABF3AD" w:rsidR="00786C00" w:rsidRPr="00E244C0" w:rsidRDefault="007E7082" w:rsidP="00786C00">
            <w:pPr>
              <w:spacing w:after="60"/>
              <w:rPr>
                <w:lang w:val="en-US"/>
              </w:rPr>
            </w:pPr>
            <w:r>
              <w:t xml:space="preserve">Κωδικός </w:t>
            </w:r>
            <w:r w:rsidR="00E244C0">
              <w:t>Προϊόντος</w:t>
            </w:r>
          </w:p>
        </w:tc>
      </w:tr>
      <w:tr w:rsidR="00413A28" w:rsidRPr="00FB194A" w14:paraId="0AA8E1D9" w14:textId="77777777" w:rsidTr="00DE15D2">
        <w:tc>
          <w:tcPr>
            <w:tcW w:w="2100" w:type="dxa"/>
            <w:vAlign w:val="center"/>
          </w:tcPr>
          <w:p w14:paraId="5F98A368" w14:textId="77777777" w:rsidR="00413A28" w:rsidRPr="00FB3368" w:rsidRDefault="00413A28" w:rsidP="00DE15D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96" w:type="dxa"/>
            <w:vAlign w:val="center"/>
          </w:tcPr>
          <w:p w14:paraId="7DC1B0CF" w14:textId="77777777" w:rsidR="00413A28" w:rsidRPr="00E244C0" w:rsidRDefault="00413A28" w:rsidP="00DE15D2">
            <w:pPr>
              <w:spacing w:after="60"/>
            </w:pPr>
            <w:r>
              <w:t>Τίτλος/Περιγραφή</w:t>
            </w:r>
          </w:p>
        </w:tc>
      </w:tr>
      <w:tr w:rsidR="00413A28" w:rsidRPr="00FB194A" w14:paraId="7BFDDA4E" w14:textId="77777777" w:rsidTr="00DE15D2">
        <w:tc>
          <w:tcPr>
            <w:tcW w:w="2100" w:type="dxa"/>
            <w:vAlign w:val="center"/>
          </w:tcPr>
          <w:p w14:paraId="67ADF44E" w14:textId="77777777" w:rsidR="00413A28" w:rsidRPr="00FB3368" w:rsidRDefault="00413A28" w:rsidP="00DE15D2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SHOPNAME</w:t>
            </w:r>
          </w:p>
        </w:tc>
        <w:tc>
          <w:tcPr>
            <w:tcW w:w="6196" w:type="dxa"/>
            <w:vAlign w:val="center"/>
          </w:tcPr>
          <w:p w14:paraId="17824781" w14:textId="77777777" w:rsidR="00413A28" w:rsidRPr="00413A28" w:rsidRDefault="00413A28" w:rsidP="00DE15D2">
            <w:pPr>
              <w:spacing w:after="60"/>
            </w:pPr>
            <w:r>
              <w:t xml:space="preserve">Περιγραφή </w:t>
            </w:r>
            <w:proofErr w:type="spellStart"/>
            <w:r>
              <w:rPr>
                <w:lang w:val="en-US"/>
              </w:rPr>
              <w:t>eshop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86C00" w:rsidRPr="00FB194A" w14:paraId="793A150C" w14:textId="77777777" w:rsidTr="00927F1E">
        <w:tc>
          <w:tcPr>
            <w:tcW w:w="2100" w:type="dxa"/>
            <w:vAlign w:val="center"/>
          </w:tcPr>
          <w:p w14:paraId="0AB5AB9E" w14:textId="63331BCD" w:rsidR="00786C00" w:rsidRPr="00FB3368" w:rsidRDefault="00413A28" w:rsidP="00786C00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DESCRIPTION</w:t>
            </w:r>
          </w:p>
        </w:tc>
        <w:tc>
          <w:tcPr>
            <w:tcW w:w="6196" w:type="dxa"/>
            <w:vAlign w:val="center"/>
          </w:tcPr>
          <w:p w14:paraId="7685772E" w14:textId="7E465F2A" w:rsidR="00786C00" w:rsidRPr="00413A28" w:rsidRDefault="00413A28" w:rsidP="00786C00">
            <w:pPr>
              <w:spacing w:after="60"/>
            </w:pPr>
            <w:r>
              <w:t>Αναλυτική Περιγραφή (έως 2000 χαρακτήρες)</w:t>
            </w:r>
            <w:r>
              <w:rPr>
                <w:lang w:val="en-US"/>
              </w:rPr>
              <w:t xml:space="preserve"> </w:t>
            </w:r>
          </w:p>
        </w:tc>
      </w:tr>
      <w:tr w:rsidR="00424484" w:rsidRPr="00FB194A" w14:paraId="0AE29F6C" w14:textId="77777777" w:rsidTr="000B0E7D">
        <w:tc>
          <w:tcPr>
            <w:tcW w:w="2100" w:type="dxa"/>
            <w:vAlign w:val="center"/>
          </w:tcPr>
          <w:p w14:paraId="105C1390" w14:textId="77777777" w:rsidR="00424484" w:rsidRPr="00424484" w:rsidRDefault="00424484" w:rsidP="000B0E7D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LIANIKI</w:t>
            </w:r>
          </w:p>
        </w:tc>
        <w:tc>
          <w:tcPr>
            <w:tcW w:w="6196" w:type="dxa"/>
            <w:vAlign w:val="center"/>
          </w:tcPr>
          <w:p w14:paraId="37672426" w14:textId="77777777" w:rsidR="00424484" w:rsidRDefault="00424484" w:rsidP="000B0E7D">
            <w:pPr>
              <w:spacing w:after="60"/>
            </w:pPr>
            <w:r>
              <w:t>Τιμή Λιανικής</w:t>
            </w:r>
          </w:p>
        </w:tc>
      </w:tr>
      <w:tr w:rsidR="00424484" w:rsidRPr="00FB194A" w14:paraId="3219BCEC" w14:textId="77777777" w:rsidTr="000B0E7D">
        <w:tc>
          <w:tcPr>
            <w:tcW w:w="2100" w:type="dxa"/>
            <w:vAlign w:val="center"/>
          </w:tcPr>
          <w:p w14:paraId="5645547B" w14:textId="2F2C5E89" w:rsidR="00424484" w:rsidRPr="00424484" w:rsidRDefault="00424484" w:rsidP="000B0E7D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DISCOUNT</w:t>
            </w:r>
          </w:p>
        </w:tc>
        <w:tc>
          <w:tcPr>
            <w:tcW w:w="6196" w:type="dxa"/>
            <w:vAlign w:val="center"/>
          </w:tcPr>
          <w:p w14:paraId="3CC6CFAC" w14:textId="52CBC489" w:rsidR="00424484" w:rsidRDefault="00413A28" w:rsidP="000B0E7D">
            <w:pPr>
              <w:spacing w:after="60"/>
            </w:pPr>
            <w:r>
              <w:t xml:space="preserve">Ποσοστό </w:t>
            </w:r>
            <w:r w:rsidR="00424484">
              <w:t>Έκπτωση</w:t>
            </w:r>
            <w:r>
              <w:t>ς</w:t>
            </w:r>
            <w:r w:rsidR="0088575F">
              <w:t xml:space="preserve"> 1</w:t>
            </w:r>
            <w:r w:rsidR="00424484">
              <w:t xml:space="preserve"> (0 αν δεν υπάρχει έκπτωση) </w:t>
            </w:r>
          </w:p>
        </w:tc>
      </w:tr>
      <w:tr w:rsidR="00424484" w:rsidRPr="00FB194A" w14:paraId="63A48B2D" w14:textId="77777777" w:rsidTr="000B0E7D">
        <w:tc>
          <w:tcPr>
            <w:tcW w:w="2100" w:type="dxa"/>
            <w:vAlign w:val="center"/>
          </w:tcPr>
          <w:p w14:paraId="5DAC1139" w14:textId="77777777" w:rsidR="00424484" w:rsidRPr="0067398E" w:rsidRDefault="00424484" w:rsidP="000B0E7D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6196" w:type="dxa"/>
            <w:vAlign w:val="center"/>
          </w:tcPr>
          <w:p w14:paraId="2D1D99DD" w14:textId="77777777" w:rsidR="00424484" w:rsidRDefault="00424484" w:rsidP="000B0E7D">
            <w:pPr>
              <w:spacing w:after="60"/>
            </w:pPr>
            <w:r>
              <w:t>Τιμή Χονδρικής</w:t>
            </w:r>
          </w:p>
        </w:tc>
      </w:tr>
      <w:tr w:rsidR="00424484" w:rsidRPr="00FB194A" w14:paraId="53C2C212" w14:textId="77777777" w:rsidTr="000B0E7D">
        <w:tc>
          <w:tcPr>
            <w:tcW w:w="2100" w:type="dxa"/>
            <w:vAlign w:val="center"/>
          </w:tcPr>
          <w:p w14:paraId="7550E766" w14:textId="75DB9B1E" w:rsidR="00424484" w:rsidRPr="0067398E" w:rsidRDefault="00424484" w:rsidP="000B0E7D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VATID</w:t>
            </w:r>
          </w:p>
        </w:tc>
        <w:tc>
          <w:tcPr>
            <w:tcW w:w="6196" w:type="dxa"/>
            <w:vAlign w:val="center"/>
          </w:tcPr>
          <w:p w14:paraId="3BCA1CE1" w14:textId="22E45F43" w:rsidR="00424484" w:rsidRDefault="00424484" w:rsidP="000B0E7D">
            <w:pPr>
              <w:spacing w:after="60"/>
            </w:pPr>
            <w:r>
              <w:t>Κωδικός ΦΠΑ</w:t>
            </w:r>
          </w:p>
        </w:tc>
      </w:tr>
      <w:tr w:rsidR="0067398E" w:rsidRPr="00FB194A" w14:paraId="0C8F1E73" w14:textId="77777777" w:rsidTr="005A71D0">
        <w:tc>
          <w:tcPr>
            <w:tcW w:w="2100" w:type="dxa"/>
            <w:vAlign w:val="center"/>
          </w:tcPr>
          <w:p w14:paraId="07C27C71" w14:textId="432890AE" w:rsidR="0067398E" w:rsidRPr="0067398E" w:rsidRDefault="00424484" w:rsidP="005A71D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  <w:tc>
          <w:tcPr>
            <w:tcW w:w="6196" w:type="dxa"/>
            <w:vAlign w:val="center"/>
          </w:tcPr>
          <w:p w14:paraId="4B2CB100" w14:textId="457C873D" w:rsidR="0067398E" w:rsidRPr="00424484" w:rsidRDefault="00424484" w:rsidP="005A71D0">
            <w:pPr>
              <w:spacing w:after="60"/>
            </w:pPr>
            <w:r>
              <w:t>ΦΠΑ</w:t>
            </w:r>
          </w:p>
        </w:tc>
      </w:tr>
      <w:tr w:rsidR="00E64D6F" w:rsidRPr="00FB194A" w14:paraId="1613112F" w14:textId="77777777" w:rsidTr="00927F1E">
        <w:tc>
          <w:tcPr>
            <w:tcW w:w="2100" w:type="dxa"/>
            <w:vAlign w:val="center"/>
          </w:tcPr>
          <w:p w14:paraId="51284B0E" w14:textId="5DDEC085" w:rsidR="00E64D6F" w:rsidRPr="0067398E" w:rsidRDefault="0067398E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6196" w:type="dxa"/>
            <w:vAlign w:val="center"/>
          </w:tcPr>
          <w:p w14:paraId="11D43C1E" w14:textId="056A91F4" w:rsidR="00E64D6F" w:rsidRPr="0067398E" w:rsidRDefault="0067398E" w:rsidP="00786C00">
            <w:pPr>
              <w:spacing w:after="60"/>
            </w:pPr>
            <w:r>
              <w:t xml:space="preserve">Μονάδα μέτρησης </w:t>
            </w:r>
          </w:p>
        </w:tc>
      </w:tr>
      <w:tr w:rsidR="00413A28" w:rsidRPr="00FB194A" w14:paraId="1319C276" w14:textId="77777777" w:rsidTr="00927F1E">
        <w:tc>
          <w:tcPr>
            <w:tcW w:w="2100" w:type="dxa"/>
            <w:vAlign w:val="center"/>
          </w:tcPr>
          <w:p w14:paraId="4B0485EA" w14:textId="2E44074D" w:rsidR="00413A28" w:rsidRPr="00413A28" w:rsidRDefault="00413A28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STOK</w:t>
            </w:r>
          </w:p>
        </w:tc>
        <w:tc>
          <w:tcPr>
            <w:tcW w:w="6196" w:type="dxa"/>
            <w:vAlign w:val="center"/>
          </w:tcPr>
          <w:p w14:paraId="07925028" w14:textId="3EB95926" w:rsidR="00413A28" w:rsidRPr="0088575F" w:rsidRDefault="0088575F" w:rsidP="00786C00">
            <w:pPr>
              <w:spacing w:after="60"/>
            </w:pPr>
            <w:r>
              <w:t>Στοκ</w:t>
            </w:r>
          </w:p>
        </w:tc>
      </w:tr>
      <w:tr w:rsidR="00413A28" w:rsidRPr="00FB194A" w14:paraId="4D90B7FD" w14:textId="77777777" w:rsidTr="00927F1E">
        <w:tc>
          <w:tcPr>
            <w:tcW w:w="2100" w:type="dxa"/>
            <w:vAlign w:val="center"/>
          </w:tcPr>
          <w:p w14:paraId="484A75C6" w14:textId="585C6013" w:rsidR="00413A28" w:rsidRDefault="00413A28" w:rsidP="00786C00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WEIGHT</w:t>
            </w:r>
          </w:p>
        </w:tc>
        <w:tc>
          <w:tcPr>
            <w:tcW w:w="6196" w:type="dxa"/>
            <w:vAlign w:val="center"/>
          </w:tcPr>
          <w:p w14:paraId="6B94FBE7" w14:textId="17367871" w:rsidR="00413A28" w:rsidRDefault="0088575F" w:rsidP="00786C00">
            <w:pPr>
              <w:spacing w:after="60"/>
            </w:pPr>
            <w:r>
              <w:t>Μικτό Βάρος</w:t>
            </w:r>
          </w:p>
        </w:tc>
      </w:tr>
      <w:tr w:rsidR="00901DC3" w:rsidRPr="00FB194A" w14:paraId="53ABB228" w14:textId="77777777" w:rsidTr="00927F1E">
        <w:tc>
          <w:tcPr>
            <w:tcW w:w="2100" w:type="dxa"/>
            <w:vAlign w:val="center"/>
          </w:tcPr>
          <w:p w14:paraId="5DDE1D34" w14:textId="7D6DE6FA" w:rsidR="00901DC3" w:rsidRPr="00413A28" w:rsidRDefault="00901DC3" w:rsidP="00786C00">
            <w:pPr>
              <w:spacing w:after="60"/>
              <w:rPr>
                <w:lang w:val="en-US"/>
              </w:rPr>
            </w:pPr>
            <w:r w:rsidRPr="00901DC3">
              <w:rPr>
                <w:lang w:val="en-US"/>
              </w:rPr>
              <w:t>DIMENSION01</w:t>
            </w:r>
          </w:p>
        </w:tc>
        <w:tc>
          <w:tcPr>
            <w:tcW w:w="6196" w:type="dxa"/>
            <w:vAlign w:val="center"/>
          </w:tcPr>
          <w:p w14:paraId="2D132CD5" w14:textId="399F118C" w:rsidR="00901DC3" w:rsidRDefault="00901DC3" w:rsidP="00786C00">
            <w:pPr>
              <w:spacing w:after="60"/>
            </w:pPr>
            <w:r>
              <w:t>Διάσταση Α</w:t>
            </w:r>
          </w:p>
        </w:tc>
      </w:tr>
      <w:tr w:rsidR="00901DC3" w:rsidRPr="00FB194A" w14:paraId="492F2BF8" w14:textId="77777777" w:rsidTr="00927F1E">
        <w:tc>
          <w:tcPr>
            <w:tcW w:w="2100" w:type="dxa"/>
            <w:vAlign w:val="center"/>
          </w:tcPr>
          <w:p w14:paraId="7CFD6B80" w14:textId="0896C3BF" w:rsidR="00901DC3" w:rsidRPr="00901DC3" w:rsidRDefault="00901DC3" w:rsidP="00786C00">
            <w:pPr>
              <w:spacing w:after="60"/>
            </w:pPr>
            <w:r w:rsidRPr="00901DC3">
              <w:rPr>
                <w:lang w:val="en-US"/>
              </w:rPr>
              <w:t>DIMENSION0</w:t>
            </w:r>
            <w:r>
              <w:t>2</w:t>
            </w:r>
          </w:p>
        </w:tc>
        <w:tc>
          <w:tcPr>
            <w:tcW w:w="6196" w:type="dxa"/>
            <w:vAlign w:val="center"/>
          </w:tcPr>
          <w:p w14:paraId="2111F6A0" w14:textId="4ABA9257" w:rsidR="00901DC3" w:rsidRDefault="00901DC3" w:rsidP="00786C00">
            <w:pPr>
              <w:spacing w:after="60"/>
            </w:pPr>
            <w:r>
              <w:t>Διάσταση 2</w:t>
            </w:r>
          </w:p>
        </w:tc>
      </w:tr>
      <w:tr w:rsidR="00901DC3" w:rsidRPr="00FB194A" w14:paraId="238E8C16" w14:textId="77777777" w:rsidTr="00927F1E">
        <w:tc>
          <w:tcPr>
            <w:tcW w:w="2100" w:type="dxa"/>
            <w:vAlign w:val="center"/>
          </w:tcPr>
          <w:p w14:paraId="69E3EDCB" w14:textId="23FADD3C" w:rsidR="00901DC3" w:rsidRPr="00901DC3" w:rsidRDefault="00901DC3" w:rsidP="00786C00">
            <w:pPr>
              <w:spacing w:after="60"/>
            </w:pPr>
            <w:r w:rsidRPr="00901DC3">
              <w:rPr>
                <w:lang w:val="en-US"/>
              </w:rPr>
              <w:t>DIMENSION0</w:t>
            </w:r>
            <w:r>
              <w:t>3</w:t>
            </w:r>
          </w:p>
        </w:tc>
        <w:tc>
          <w:tcPr>
            <w:tcW w:w="6196" w:type="dxa"/>
            <w:vAlign w:val="center"/>
          </w:tcPr>
          <w:p w14:paraId="6826621B" w14:textId="2480B473" w:rsidR="00901DC3" w:rsidRDefault="00901DC3" w:rsidP="00786C00">
            <w:pPr>
              <w:spacing w:after="60"/>
            </w:pPr>
            <w:r>
              <w:t>Διάσταση 3</w:t>
            </w:r>
          </w:p>
        </w:tc>
      </w:tr>
      <w:tr w:rsidR="00E64D6F" w:rsidRPr="00FB194A" w14:paraId="1AF69F54" w14:textId="77777777" w:rsidTr="00927F1E">
        <w:tc>
          <w:tcPr>
            <w:tcW w:w="2100" w:type="dxa"/>
            <w:vAlign w:val="center"/>
          </w:tcPr>
          <w:p w14:paraId="714A68EB" w14:textId="306D4B38" w:rsidR="00E64D6F" w:rsidRDefault="0067398E" w:rsidP="00786C00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SQLDATE</w:t>
            </w:r>
          </w:p>
        </w:tc>
        <w:tc>
          <w:tcPr>
            <w:tcW w:w="6196" w:type="dxa"/>
            <w:vAlign w:val="center"/>
          </w:tcPr>
          <w:p w14:paraId="4EA7EB31" w14:textId="53400CA7" w:rsidR="00E64D6F" w:rsidRDefault="0067398E" w:rsidP="00786C00">
            <w:pPr>
              <w:spacing w:after="60"/>
            </w:pPr>
            <w:r>
              <w:t>Ημερομηνία / ώρα μεταβολής</w:t>
            </w:r>
          </w:p>
        </w:tc>
      </w:tr>
      <w:tr w:rsidR="00E64D6F" w:rsidRPr="00FB194A" w14:paraId="34BF4860" w14:textId="77777777" w:rsidTr="00927F1E">
        <w:tc>
          <w:tcPr>
            <w:tcW w:w="2100" w:type="dxa"/>
            <w:vAlign w:val="center"/>
          </w:tcPr>
          <w:p w14:paraId="17CBED94" w14:textId="1D1F30A5" w:rsidR="00E64D6F" w:rsidRDefault="0067398E" w:rsidP="00786C00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VISIBILITY</w:t>
            </w:r>
          </w:p>
        </w:tc>
        <w:tc>
          <w:tcPr>
            <w:tcW w:w="6196" w:type="dxa"/>
            <w:vAlign w:val="center"/>
          </w:tcPr>
          <w:p w14:paraId="0565FD9E" w14:textId="01B13887" w:rsidR="00E64D6F" w:rsidRPr="0067398E" w:rsidRDefault="0067398E" w:rsidP="00786C00">
            <w:pPr>
              <w:spacing w:after="60"/>
              <w:rPr>
                <w:lang w:val="en-US"/>
              </w:rPr>
            </w:pPr>
            <w:r>
              <w:t xml:space="preserve">Εμφάνιση στο </w:t>
            </w:r>
            <w:proofErr w:type="spellStart"/>
            <w:r>
              <w:rPr>
                <w:lang w:val="en-US"/>
              </w:rPr>
              <w:t>eshop</w:t>
            </w:r>
            <w:proofErr w:type="spellEnd"/>
          </w:p>
        </w:tc>
      </w:tr>
      <w:tr w:rsidR="0067398E" w:rsidRPr="00FB194A" w14:paraId="0450EF23" w14:textId="77777777" w:rsidTr="005A71D0">
        <w:tc>
          <w:tcPr>
            <w:tcW w:w="2100" w:type="dxa"/>
            <w:vAlign w:val="center"/>
          </w:tcPr>
          <w:p w14:paraId="4A9222EF" w14:textId="680991B4" w:rsidR="0067398E" w:rsidRPr="00E64D6F" w:rsidRDefault="0067398E" w:rsidP="005A71D0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CATEGORIES</w:t>
            </w:r>
          </w:p>
        </w:tc>
        <w:tc>
          <w:tcPr>
            <w:tcW w:w="6196" w:type="dxa"/>
            <w:vAlign w:val="center"/>
          </w:tcPr>
          <w:p w14:paraId="63530E1A" w14:textId="107ECA65" w:rsidR="0067398E" w:rsidRPr="00C96A3B" w:rsidRDefault="0067398E" w:rsidP="005A71D0">
            <w:pPr>
              <w:spacing w:after="60"/>
            </w:pPr>
            <w:r>
              <w:t xml:space="preserve">Κατηγορίες </w:t>
            </w:r>
          </w:p>
        </w:tc>
      </w:tr>
      <w:tr w:rsidR="00E64D6F" w:rsidRPr="00FB194A" w14:paraId="15B91E61" w14:textId="77777777" w:rsidTr="00927F1E">
        <w:tc>
          <w:tcPr>
            <w:tcW w:w="2100" w:type="dxa"/>
            <w:vAlign w:val="center"/>
          </w:tcPr>
          <w:p w14:paraId="45FEC6F3" w14:textId="0CEECED6" w:rsidR="00E64D6F" w:rsidRPr="0067398E" w:rsidRDefault="0067398E" w:rsidP="0067398E">
            <w:pPr>
              <w:rPr>
                <w:bCs/>
                <w:lang w:val="en-US"/>
              </w:rPr>
            </w:pPr>
            <w:r w:rsidRPr="0067398E">
              <w:rPr>
                <w:rFonts w:cstheme="minorHAnsi"/>
                <w:bCs/>
                <w:szCs w:val="24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6196" w:type="dxa"/>
            <w:vAlign w:val="center"/>
          </w:tcPr>
          <w:p w14:paraId="5A234273" w14:textId="71F4ECFA" w:rsidR="00E64D6F" w:rsidRPr="00C96A3B" w:rsidRDefault="00C96A3B" w:rsidP="00786C00">
            <w:pPr>
              <w:spacing w:after="60"/>
            </w:pPr>
            <w:r>
              <w:t xml:space="preserve">Χαρακτηριστικά </w:t>
            </w:r>
          </w:p>
        </w:tc>
      </w:tr>
    </w:tbl>
    <w:p w14:paraId="3C578E7E" w14:textId="788BDBB0" w:rsidR="00786C00" w:rsidRDefault="00786C00" w:rsidP="007E1037">
      <w:pPr>
        <w:spacing w:after="0"/>
      </w:pPr>
    </w:p>
    <w:p w14:paraId="2877EA0C" w14:textId="1B5A929F" w:rsidR="00C96A3B" w:rsidRDefault="00C96A3B" w:rsidP="007E1037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424484" w:rsidRPr="00FF3ADF" w14:paraId="15399662" w14:textId="77777777" w:rsidTr="000B0E7D">
        <w:tc>
          <w:tcPr>
            <w:tcW w:w="8296" w:type="dxa"/>
            <w:gridSpan w:val="2"/>
            <w:vAlign w:val="center"/>
          </w:tcPr>
          <w:p w14:paraId="5A29EB6D" w14:textId="55E1DE5F" w:rsidR="00424484" w:rsidRPr="00C96A3B" w:rsidRDefault="00424484" w:rsidP="000B0E7D">
            <w:pPr>
              <w:spacing w:after="60"/>
              <w:jc w:val="center"/>
              <w:rPr>
                <w:b/>
              </w:rPr>
            </w:pPr>
            <w:r w:rsidRPr="00E644E2">
              <w:rPr>
                <w:lang w:val="en-US"/>
              </w:rPr>
              <w:t xml:space="preserve">CATEGORIES </w:t>
            </w:r>
            <w:r>
              <w:t>(Κατηγορίες)</w:t>
            </w:r>
          </w:p>
        </w:tc>
      </w:tr>
      <w:tr w:rsidR="00424484" w:rsidRPr="00FF3ADF" w14:paraId="3B7DB948" w14:textId="77777777" w:rsidTr="00424484">
        <w:tc>
          <w:tcPr>
            <w:tcW w:w="2367" w:type="dxa"/>
            <w:vAlign w:val="center"/>
          </w:tcPr>
          <w:p w14:paraId="5D4AE2A6" w14:textId="77777777" w:rsidR="00424484" w:rsidRPr="00FF3ADF" w:rsidRDefault="00424484" w:rsidP="000B0E7D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5929" w:type="dxa"/>
            <w:vAlign w:val="center"/>
          </w:tcPr>
          <w:p w14:paraId="1CE5EB39" w14:textId="77777777" w:rsidR="00424484" w:rsidRPr="00FF3ADF" w:rsidRDefault="00424484" w:rsidP="000B0E7D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424484" w:rsidRPr="00C30E96" w14:paraId="38F4818E" w14:textId="77777777" w:rsidTr="00424484">
        <w:tc>
          <w:tcPr>
            <w:tcW w:w="2367" w:type="dxa"/>
            <w:vAlign w:val="center"/>
          </w:tcPr>
          <w:p w14:paraId="6139D53F" w14:textId="21BD4F1E" w:rsidR="00424484" w:rsidRPr="00FC4971" w:rsidRDefault="00424484" w:rsidP="000B0E7D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CATEGORY_ID</w:t>
            </w:r>
          </w:p>
        </w:tc>
        <w:tc>
          <w:tcPr>
            <w:tcW w:w="5929" w:type="dxa"/>
            <w:vAlign w:val="center"/>
          </w:tcPr>
          <w:p w14:paraId="02B6C6C7" w14:textId="3AD2B93C" w:rsidR="00424484" w:rsidRPr="00424484" w:rsidRDefault="00424484" w:rsidP="000B0E7D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κατηγορίας</w:t>
            </w:r>
          </w:p>
        </w:tc>
      </w:tr>
      <w:tr w:rsidR="00FA56A4" w:rsidRPr="00C30E96" w14:paraId="3131F082" w14:textId="77777777" w:rsidTr="00424484">
        <w:tc>
          <w:tcPr>
            <w:tcW w:w="2367" w:type="dxa"/>
            <w:vAlign w:val="center"/>
          </w:tcPr>
          <w:p w14:paraId="028E7F82" w14:textId="378E2D95" w:rsidR="00FA56A4" w:rsidRPr="00424484" w:rsidRDefault="00C511EA" w:rsidP="000B0E7D">
            <w:pPr>
              <w:spacing w:after="60"/>
              <w:rPr>
                <w:lang w:val="en-US"/>
              </w:rPr>
            </w:pPr>
            <w:r w:rsidRPr="00424484">
              <w:rPr>
                <w:lang w:val="en-US"/>
              </w:rPr>
              <w:t>CATEGORY_</w:t>
            </w:r>
            <w:r>
              <w:rPr>
                <w:lang w:val="en-US"/>
              </w:rPr>
              <w:t>NAME</w:t>
            </w:r>
          </w:p>
        </w:tc>
        <w:tc>
          <w:tcPr>
            <w:tcW w:w="5929" w:type="dxa"/>
            <w:vAlign w:val="center"/>
          </w:tcPr>
          <w:p w14:paraId="2FBE438B" w14:textId="3FB9B7D6" w:rsidR="00FA56A4" w:rsidRPr="00013695" w:rsidRDefault="00C511EA" w:rsidP="000B0E7D">
            <w:pPr>
              <w:spacing w:after="60"/>
            </w:pPr>
            <w:r>
              <w:t>Τίτλος κατηγορίας</w:t>
            </w:r>
          </w:p>
        </w:tc>
      </w:tr>
    </w:tbl>
    <w:p w14:paraId="7CB7A371" w14:textId="77777777" w:rsidR="00C96A3B" w:rsidRDefault="00C96A3B" w:rsidP="007E1037">
      <w:pPr>
        <w:spacing w:after="0"/>
      </w:pPr>
    </w:p>
    <w:p w14:paraId="3F0AB10F" w14:textId="2983041B" w:rsidR="00FB194A" w:rsidRDefault="00FB194A" w:rsidP="007E1037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C96A3B" w:rsidRPr="00FF3ADF" w14:paraId="1C766F00" w14:textId="77777777" w:rsidTr="00160AC2">
        <w:tc>
          <w:tcPr>
            <w:tcW w:w="8296" w:type="dxa"/>
            <w:gridSpan w:val="2"/>
            <w:vAlign w:val="center"/>
          </w:tcPr>
          <w:p w14:paraId="05A81691" w14:textId="682FEE86" w:rsidR="00C96A3B" w:rsidRPr="00C96A3B" w:rsidRDefault="0067398E" w:rsidP="00160AC2">
            <w:pPr>
              <w:spacing w:after="60"/>
              <w:jc w:val="center"/>
              <w:rPr>
                <w:b/>
              </w:rPr>
            </w:pPr>
            <w:r w:rsidRPr="0067398E">
              <w:rPr>
                <w:lang w:val="en-US"/>
              </w:rPr>
              <w:t xml:space="preserve">ATTRIBUTES </w:t>
            </w:r>
            <w:r w:rsidR="00C96A3B">
              <w:t>(Χαρακτηριστικά)</w:t>
            </w:r>
          </w:p>
        </w:tc>
      </w:tr>
      <w:tr w:rsidR="00C96A3B" w:rsidRPr="00FF3ADF" w14:paraId="5E74B811" w14:textId="77777777" w:rsidTr="00160AC2">
        <w:tc>
          <w:tcPr>
            <w:tcW w:w="2100" w:type="dxa"/>
            <w:vAlign w:val="center"/>
          </w:tcPr>
          <w:p w14:paraId="068D20EE" w14:textId="77777777" w:rsidR="00C96A3B" w:rsidRPr="00FF3ADF" w:rsidRDefault="00C96A3B" w:rsidP="00160AC2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6F34FA56" w14:textId="77777777" w:rsidR="00C96A3B" w:rsidRPr="00FF3ADF" w:rsidRDefault="00C96A3B" w:rsidP="00160AC2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96A3B" w:rsidRPr="00C30E96" w14:paraId="1127A1B5" w14:textId="77777777" w:rsidTr="00160AC2">
        <w:tc>
          <w:tcPr>
            <w:tcW w:w="2100" w:type="dxa"/>
            <w:vAlign w:val="center"/>
          </w:tcPr>
          <w:p w14:paraId="3EC643B6" w14:textId="150544FB" w:rsidR="00C96A3B" w:rsidRPr="00FC4971" w:rsidRDefault="0067398E" w:rsidP="00160AC2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ATTRIBUTEID</w:t>
            </w:r>
          </w:p>
        </w:tc>
        <w:tc>
          <w:tcPr>
            <w:tcW w:w="6196" w:type="dxa"/>
            <w:vAlign w:val="center"/>
          </w:tcPr>
          <w:p w14:paraId="5720674C" w14:textId="5121A877" w:rsidR="00C96A3B" w:rsidRPr="007E7082" w:rsidRDefault="00C96A3B" w:rsidP="00160AC2">
            <w:pPr>
              <w:spacing w:after="60"/>
            </w:pPr>
            <w:r>
              <w:rPr>
                <w:lang w:val="en-US"/>
              </w:rPr>
              <w:t xml:space="preserve">ID </w:t>
            </w:r>
            <w:r w:rsidR="00CB41D5">
              <w:t>Χαρακτηριστικού</w:t>
            </w:r>
          </w:p>
        </w:tc>
      </w:tr>
      <w:tr w:rsidR="00C96A3B" w:rsidRPr="00FB194A" w14:paraId="39822B99" w14:textId="77777777" w:rsidTr="00160AC2">
        <w:tc>
          <w:tcPr>
            <w:tcW w:w="2100" w:type="dxa"/>
            <w:vAlign w:val="center"/>
          </w:tcPr>
          <w:p w14:paraId="38736117" w14:textId="6EDA9A67" w:rsidR="00C96A3B" w:rsidRPr="00FB194A" w:rsidRDefault="00CB41D5" w:rsidP="00160AC2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</w:t>
            </w:r>
          </w:p>
        </w:tc>
        <w:tc>
          <w:tcPr>
            <w:tcW w:w="6196" w:type="dxa"/>
            <w:vAlign w:val="center"/>
          </w:tcPr>
          <w:p w14:paraId="3D607C02" w14:textId="1B5A1FE2" w:rsidR="00C96A3B" w:rsidRPr="00013695" w:rsidRDefault="00013695" w:rsidP="00160AC2">
            <w:pPr>
              <w:spacing w:after="60"/>
            </w:pPr>
            <w:r>
              <w:t>Όνομα</w:t>
            </w:r>
          </w:p>
        </w:tc>
      </w:tr>
      <w:tr w:rsidR="00C96A3B" w:rsidRPr="00FB194A" w14:paraId="74035D92" w14:textId="77777777" w:rsidTr="00160AC2">
        <w:tc>
          <w:tcPr>
            <w:tcW w:w="2100" w:type="dxa"/>
            <w:vAlign w:val="center"/>
          </w:tcPr>
          <w:p w14:paraId="51CF6260" w14:textId="06BE58DC" w:rsidR="00C96A3B" w:rsidRPr="00FB3368" w:rsidRDefault="00CB41D5" w:rsidP="00160AC2">
            <w:pPr>
              <w:spacing w:after="60"/>
              <w:rPr>
                <w:lang w:val="en-US"/>
              </w:rPr>
            </w:pPr>
            <w:r w:rsidRPr="00CB41D5">
              <w:rPr>
                <w:lang w:val="en-US"/>
              </w:rPr>
              <w:t>ATTRIBUTENAMEVALUE</w:t>
            </w:r>
          </w:p>
        </w:tc>
        <w:tc>
          <w:tcPr>
            <w:tcW w:w="6196" w:type="dxa"/>
            <w:vAlign w:val="center"/>
          </w:tcPr>
          <w:p w14:paraId="1BFDD5E4" w14:textId="6B789D74" w:rsidR="00C96A3B" w:rsidRPr="00413A28" w:rsidRDefault="00013695" w:rsidP="00160AC2">
            <w:pPr>
              <w:spacing w:after="60"/>
              <w:rPr>
                <w:lang w:val="en-US"/>
              </w:rPr>
            </w:pPr>
            <w:r>
              <w:t>Τιμή</w:t>
            </w:r>
          </w:p>
        </w:tc>
      </w:tr>
    </w:tbl>
    <w:p w14:paraId="22414C76" w14:textId="77777777" w:rsidR="00C96A3B" w:rsidRDefault="00C96A3B" w:rsidP="007E1037">
      <w:pPr>
        <w:spacing w:after="0"/>
      </w:pPr>
    </w:p>
    <w:p w14:paraId="065E9D34" w14:textId="77777777" w:rsidR="00321DC9" w:rsidRPr="00321DC9" w:rsidRDefault="00321DC9" w:rsidP="007E1037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91E4F" w14:paraId="0EBC90E1" w14:textId="77777777" w:rsidTr="00786C00">
        <w:tc>
          <w:tcPr>
            <w:tcW w:w="8296" w:type="dxa"/>
            <w:gridSpan w:val="2"/>
            <w:vAlign w:val="center"/>
          </w:tcPr>
          <w:p w14:paraId="1B93C36B" w14:textId="77777777" w:rsidR="00991E4F" w:rsidRPr="007D29C5" w:rsidRDefault="00991E4F" w:rsidP="00786C0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991E4F" w14:paraId="247E4DA6" w14:textId="77777777" w:rsidTr="00786C00">
        <w:tc>
          <w:tcPr>
            <w:tcW w:w="2689" w:type="dxa"/>
            <w:vAlign w:val="center"/>
          </w:tcPr>
          <w:p w14:paraId="730EB345" w14:textId="77777777" w:rsidR="00991E4F" w:rsidRPr="00385D6A" w:rsidRDefault="00991E4F" w:rsidP="00786C00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16004C5D" w14:textId="77777777" w:rsidR="00991E4F" w:rsidRPr="00385D6A" w:rsidRDefault="00991E4F" w:rsidP="00786C00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991E4F" w14:paraId="275E09F4" w14:textId="77777777" w:rsidTr="00786C00">
        <w:tc>
          <w:tcPr>
            <w:tcW w:w="2689" w:type="dxa"/>
            <w:vAlign w:val="center"/>
          </w:tcPr>
          <w:p w14:paraId="091B99EF" w14:textId="77777777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{</w:t>
            </w:r>
          </w:p>
          <w:p w14:paraId="02ED091F" w14:textId="1933A72A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"CLIENTID": "</w:t>
            </w:r>
            <w:proofErr w:type="spellStart"/>
            <w:r w:rsidR="00CE0541"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 xml:space="preserve">", </w:t>
            </w:r>
          </w:p>
          <w:p w14:paraId="5A838C94" w14:textId="48D3FE36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proofErr w:type="spellStart"/>
            <w:r w:rsidRPr="008179D2">
              <w:rPr>
                <w:bCs/>
                <w:lang w:val="en-US"/>
              </w:rPr>
              <w:t>appId</w:t>
            </w:r>
            <w:proofErr w:type="spellEnd"/>
            <w:r w:rsidRPr="008179D2">
              <w:rPr>
                <w:bCs/>
                <w:lang w:val="en-US"/>
              </w:rPr>
              <w:t>": "</w:t>
            </w:r>
            <w:proofErr w:type="spellStart"/>
            <w:r w:rsidR="00CE0541"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>",</w:t>
            </w:r>
          </w:p>
          <w:p w14:paraId="03B4EAF4" w14:textId="77777777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"service": "</w:t>
            </w:r>
            <w:proofErr w:type="spellStart"/>
            <w:r w:rsidRPr="008179D2">
              <w:rPr>
                <w:bCs/>
                <w:lang w:val="en-US"/>
              </w:rPr>
              <w:t>getItems</w:t>
            </w:r>
            <w:proofErr w:type="spellEnd"/>
            <w:r w:rsidRPr="008179D2">
              <w:rPr>
                <w:bCs/>
                <w:lang w:val="en-US"/>
              </w:rPr>
              <w:t>"</w:t>
            </w:r>
          </w:p>
          <w:p w14:paraId="3F8E2679" w14:textId="4EA64D4F" w:rsidR="00991E4F" w:rsidRPr="00385D6A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6F368D3F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{</w:t>
            </w:r>
          </w:p>
          <w:p w14:paraId="1AD58CDF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"success": true,</w:t>
            </w:r>
          </w:p>
          <w:p w14:paraId="0D89F88B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"error": "",</w:t>
            </w:r>
          </w:p>
          <w:p w14:paraId="0110A273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"</w:t>
            </w:r>
            <w:proofErr w:type="spellStart"/>
            <w:r w:rsidRPr="00A83294">
              <w:rPr>
                <w:bCs/>
                <w:lang w:val="en-US"/>
              </w:rPr>
              <w:t>totalcount</w:t>
            </w:r>
            <w:proofErr w:type="spellEnd"/>
            <w:r w:rsidRPr="00A83294">
              <w:rPr>
                <w:bCs/>
                <w:lang w:val="en-US"/>
              </w:rPr>
              <w:t>": 1,</w:t>
            </w:r>
          </w:p>
          <w:p w14:paraId="7634C0DC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"data": [</w:t>
            </w:r>
          </w:p>
          <w:p w14:paraId="60D7A2C5" w14:textId="77777777" w:rsidR="00A83294" w:rsidRPr="00A83294" w:rsidRDefault="00A83294" w:rsidP="00A83294">
            <w:pPr>
              <w:spacing w:after="0"/>
              <w:rPr>
                <w:bCs/>
              </w:rPr>
            </w:pPr>
            <w:r w:rsidRPr="00A83294">
              <w:rPr>
                <w:bCs/>
                <w:lang w:val="en-US"/>
              </w:rPr>
              <w:t>        </w:t>
            </w:r>
            <w:r w:rsidRPr="00A83294">
              <w:rPr>
                <w:bCs/>
              </w:rPr>
              <w:t>{</w:t>
            </w:r>
          </w:p>
          <w:p w14:paraId="4B8C45B1" w14:textId="77777777" w:rsidR="00A83294" w:rsidRPr="00A83294" w:rsidRDefault="00A83294" w:rsidP="00A83294">
            <w:pPr>
              <w:spacing w:after="0"/>
              <w:rPr>
                <w:bCs/>
              </w:rPr>
            </w:pPr>
            <w:r w:rsidRPr="00A83294">
              <w:rPr>
                <w:bCs/>
              </w:rPr>
              <w:t>            "ITEMID": 2522,</w:t>
            </w:r>
          </w:p>
          <w:p w14:paraId="5F5A873E" w14:textId="77777777" w:rsidR="00A83294" w:rsidRPr="00A83294" w:rsidRDefault="00A83294" w:rsidP="00A83294">
            <w:pPr>
              <w:spacing w:after="0"/>
              <w:rPr>
                <w:bCs/>
              </w:rPr>
            </w:pPr>
            <w:r w:rsidRPr="00A83294">
              <w:rPr>
                <w:bCs/>
              </w:rPr>
              <w:t>            "CODE": "101",</w:t>
            </w:r>
          </w:p>
          <w:p w14:paraId="2F033D9A" w14:textId="77777777" w:rsidR="00A83294" w:rsidRPr="00A83294" w:rsidRDefault="00A83294" w:rsidP="00A83294">
            <w:pPr>
              <w:spacing w:after="0"/>
              <w:rPr>
                <w:bCs/>
              </w:rPr>
            </w:pPr>
            <w:r w:rsidRPr="00A83294">
              <w:rPr>
                <w:bCs/>
              </w:rPr>
              <w:t>            "NAME": "Δοκιμαστικό είδος 1",</w:t>
            </w:r>
          </w:p>
          <w:p w14:paraId="2A5EFBE3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</w:rPr>
              <w:t>            </w:t>
            </w:r>
            <w:r w:rsidRPr="00A83294">
              <w:rPr>
                <w:bCs/>
                <w:lang w:val="en-US"/>
              </w:rPr>
              <w:t>"SHOPNAME": "</w:t>
            </w:r>
            <w:r w:rsidRPr="00A83294">
              <w:rPr>
                <w:bCs/>
              </w:rPr>
              <w:t>Δοκιμαστικό</w:t>
            </w:r>
            <w:r w:rsidRPr="00A83294">
              <w:rPr>
                <w:bCs/>
                <w:lang w:val="en-US"/>
              </w:rPr>
              <w:t> </w:t>
            </w:r>
            <w:r w:rsidRPr="00A83294">
              <w:rPr>
                <w:bCs/>
              </w:rPr>
              <w:t>είδος</w:t>
            </w:r>
            <w:r w:rsidRPr="00A83294">
              <w:rPr>
                <w:bCs/>
                <w:lang w:val="en-US"/>
              </w:rPr>
              <w:t> 1 </w:t>
            </w:r>
            <w:proofErr w:type="spellStart"/>
            <w:r w:rsidRPr="00A83294">
              <w:rPr>
                <w:bCs/>
                <w:lang w:val="en-US"/>
              </w:rPr>
              <w:t>eshop</w:t>
            </w:r>
            <w:proofErr w:type="spellEnd"/>
            <w:r w:rsidRPr="00A83294">
              <w:rPr>
                <w:bCs/>
                <w:lang w:val="en-US"/>
              </w:rPr>
              <w:t>",</w:t>
            </w:r>
          </w:p>
          <w:p w14:paraId="18F1FD1F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"DESCRIPTION": "",</w:t>
            </w:r>
          </w:p>
          <w:p w14:paraId="168856F2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"LIANIKI": 15,</w:t>
            </w:r>
          </w:p>
          <w:p w14:paraId="077C3CBD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"DISCOUNT": 20,</w:t>
            </w:r>
          </w:p>
          <w:p w14:paraId="4432C253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"PRICE": 10,</w:t>
            </w:r>
          </w:p>
          <w:p w14:paraId="6A55D5AC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"VATID": 1410,</w:t>
            </w:r>
          </w:p>
          <w:p w14:paraId="79F31A6C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"VAT": "</w:t>
            </w:r>
            <w:r w:rsidRPr="00A83294">
              <w:rPr>
                <w:bCs/>
              </w:rPr>
              <w:t>ΦΠΑ</w:t>
            </w:r>
            <w:r w:rsidRPr="00A83294">
              <w:rPr>
                <w:bCs/>
                <w:lang w:val="en-US"/>
              </w:rPr>
              <w:t> 24%",</w:t>
            </w:r>
          </w:p>
          <w:p w14:paraId="7E49937F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"UNIT": "</w:t>
            </w:r>
            <w:r w:rsidRPr="00A83294">
              <w:rPr>
                <w:bCs/>
              </w:rPr>
              <w:t>Τεμάχια</w:t>
            </w:r>
            <w:r w:rsidRPr="00A83294">
              <w:rPr>
                <w:bCs/>
                <w:lang w:val="en-US"/>
              </w:rPr>
              <w:t>",</w:t>
            </w:r>
          </w:p>
          <w:p w14:paraId="67AC6F7D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"STOCK": 0,</w:t>
            </w:r>
          </w:p>
          <w:p w14:paraId="5D3DEE18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"WEIGHT": 5.2,</w:t>
            </w:r>
          </w:p>
          <w:p w14:paraId="2BE3E6D6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"DIMENSION01": 10,</w:t>
            </w:r>
          </w:p>
          <w:p w14:paraId="611B6A98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"DIMENSION02": 11,</w:t>
            </w:r>
          </w:p>
          <w:p w14:paraId="73D534AA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"DIMENSION03": 12,</w:t>
            </w:r>
          </w:p>
          <w:p w14:paraId="555249BA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"VISIBILITY": 1,</w:t>
            </w:r>
          </w:p>
          <w:p w14:paraId="50E35B08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"CATEGORIES": [</w:t>
            </w:r>
          </w:p>
          <w:p w14:paraId="3D28226A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{</w:t>
            </w:r>
          </w:p>
          <w:p w14:paraId="47BD148C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    "CATEGORY_ID": "11001",</w:t>
            </w:r>
          </w:p>
          <w:p w14:paraId="3BCA291C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    "CATEGORY_NAME": "CLASSICAL MUSIC"</w:t>
            </w:r>
          </w:p>
          <w:p w14:paraId="5597E060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}</w:t>
            </w:r>
          </w:p>
          <w:p w14:paraId="3E87AE79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],</w:t>
            </w:r>
          </w:p>
          <w:p w14:paraId="763D2B80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"ATTRIBUTES": [</w:t>
            </w:r>
          </w:p>
          <w:p w14:paraId="23BABBA6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{</w:t>
            </w:r>
          </w:p>
          <w:p w14:paraId="4DBD8361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    "ATTRIBUTEID": 100,</w:t>
            </w:r>
          </w:p>
          <w:p w14:paraId="7A66034A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    "ATTRIBUTENAME": "</w:t>
            </w:r>
            <w:proofErr w:type="spellStart"/>
            <w:r w:rsidRPr="00A83294">
              <w:rPr>
                <w:bCs/>
              </w:rPr>
              <w:t>Εμπορ</w:t>
            </w:r>
            <w:proofErr w:type="spellEnd"/>
            <w:r w:rsidRPr="00A83294">
              <w:rPr>
                <w:bCs/>
                <w:lang w:val="en-US"/>
              </w:rPr>
              <w:t>. </w:t>
            </w:r>
            <w:r w:rsidRPr="00A83294">
              <w:rPr>
                <w:bCs/>
              </w:rPr>
              <w:t>Κατηγορία</w:t>
            </w:r>
            <w:r w:rsidRPr="00A83294">
              <w:rPr>
                <w:bCs/>
                <w:lang w:val="en-US"/>
              </w:rPr>
              <w:t>",</w:t>
            </w:r>
          </w:p>
          <w:p w14:paraId="36993308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    "ATTRIBUTENAMEVALUE": "Test attribute"</w:t>
            </w:r>
          </w:p>
          <w:p w14:paraId="2E478B34" w14:textId="77777777" w:rsidR="00A83294" w:rsidRPr="00554CB1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</w:t>
            </w:r>
            <w:r w:rsidRPr="00554CB1">
              <w:rPr>
                <w:bCs/>
                <w:lang w:val="en-US"/>
              </w:rPr>
              <w:t>}</w:t>
            </w:r>
          </w:p>
          <w:p w14:paraId="09B426CE" w14:textId="77777777" w:rsidR="00A83294" w:rsidRPr="00554CB1" w:rsidRDefault="00A83294" w:rsidP="00A83294">
            <w:pPr>
              <w:spacing w:after="0"/>
              <w:rPr>
                <w:bCs/>
                <w:lang w:val="en-US"/>
              </w:rPr>
            </w:pPr>
            <w:r w:rsidRPr="00554CB1">
              <w:rPr>
                <w:bCs/>
                <w:lang w:val="en-US"/>
              </w:rPr>
              <w:t>            ]</w:t>
            </w:r>
          </w:p>
          <w:p w14:paraId="5F41694D" w14:textId="104CDE01" w:rsidR="00A83294" w:rsidRPr="00554CB1" w:rsidRDefault="00A83294" w:rsidP="00A83294">
            <w:pPr>
              <w:spacing w:after="0"/>
              <w:rPr>
                <w:bCs/>
                <w:lang w:val="en-US"/>
              </w:rPr>
            </w:pPr>
            <w:r w:rsidRPr="00554CB1">
              <w:rPr>
                <w:bCs/>
                <w:lang w:val="en-US"/>
              </w:rPr>
              <w:t>        },</w:t>
            </w:r>
          </w:p>
          <w:p w14:paraId="6FED914B" w14:textId="1C2D966A" w:rsidR="00A83294" w:rsidRPr="00554CB1" w:rsidRDefault="00A83294" w:rsidP="00A83294">
            <w:pPr>
              <w:spacing w:after="0"/>
              <w:rPr>
                <w:bCs/>
                <w:lang w:val="en-US"/>
              </w:rPr>
            </w:pPr>
            <w:r w:rsidRPr="00554CB1">
              <w:rPr>
                <w:bCs/>
                <w:lang w:val="en-US"/>
              </w:rPr>
              <w:t>.</w:t>
            </w:r>
          </w:p>
          <w:p w14:paraId="1BF02C56" w14:textId="587DB833" w:rsidR="00A83294" w:rsidRPr="00554CB1" w:rsidRDefault="00A83294" w:rsidP="00A83294">
            <w:pPr>
              <w:spacing w:after="0"/>
              <w:rPr>
                <w:bCs/>
                <w:lang w:val="en-US"/>
              </w:rPr>
            </w:pPr>
            <w:r w:rsidRPr="00554CB1">
              <w:rPr>
                <w:bCs/>
                <w:lang w:val="en-US"/>
              </w:rPr>
              <w:t>.</w:t>
            </w:r>
          </w:p>
          <w:p w14:paraId="6A10516B" w14:textId="046675E6" w:rsidR="00A83294" w:rsidRPr="00554CB1" w:rsidRDefault="00A83294" w:rsidP="00A83294">
            <w:pPr>
              <w:spacing w:after="0"/>
              <w:rPr>
                <w:bCs/>
                <w:lang w:val="en-US"/>
              </w:rPr>
            </w:pPr>
            <w:r w:rsidRPr="00554CB1">
              <w:rPr>
                <w:bCs/>
                <w:lang w:val="en-US"/>
              </w:rPr>
              <w:t>.</w:t>
            </w:r>
          </w:p>
          <w:p w14:paraId="69C5AE0D" w14:textId="756FB233" w:rsidR="00A83294" w:rsidRPr="00554CB1" w:rsidRDefault="00A83294" w:rsidP="00A83294">
            <w:pPr>
              <w:spacing w:after="0"/>
              <w:rPr>
                <w:bCs/>
                <w:lang w:val="en-US"/>
              </w:rPr>
            </w:pPr>
            <w:r w:rsidRPr="00554CB1">
              <w:rPr>
                <w:bCs/>
                <w:lang w:val="en-US"/>
              </w:rPr>
              <w:t>.</w:t>
            </w:r>
          </w:p>
          <w:p w14:paraId="7AE3B043" w14:textId="47822831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</w:p>
          <w:p w14:paraId="7B4D88BA" w14:textId="46DA808B" w:rsidR="00A83294" w:rsidRPr="00554CB1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</w:t>
            </w:r>
            <w:r w:rsidRPr="00554CB1">
              <w:rPr>
                <w:bCs/>
                <w:lang w:val="en-US"/>
              </w:rPr>
              <w:t>{</w:t>
            </w:r>
          </w:p>
          <w:p w14:paraId="6883442D" w14:textId="04DC815E" w:rsidR="00A83294" w:rsidRPr="00554CB1" w:rsidRDefault="00A83294" w:rsidP="00A83294">
            <w:pPr>
              <w:spacing w:after="0"/>
              <w:rPr>
                <w:bCs/>
                <w:lang w:val="en-US"/>
              </w:rPr>
            </w:pPr>
            <w:r w:rsidRPr="00554CB1">
              <w:rPr>
                <w:bCs/>
                <w:lang w:val="en-US"/>
              </w:rPr>
              <w:t>            "ITEMID": 2523,</w:t>
            </w:r>
          </w:p>
          <w:p w14:paraId="0EDB4EE3" w14:textId="487BC0A7" w:rsidR="00A83294" w:rsidRPr="00554CB1" w:rsidRDefault="00A83294" w:rsidP="00A83294">
            <w:pPr>
              <w:spacing w:after="0"/>
              <w:rPr>
                <w:bCs/>
                <w:lang w:val="en-US"/>
              </w:rPr>
            </w:pPr>
            <w:r w:rsidRPr="00554CB1">
              <w:rPr>
                <w:bCs/>
                <w:lang w:val="en-US"/>
              </w:rPr>
              <w:t>            "CODE": "102",</w:t>
            </w:r>
          </w:p>
          <w:p w14:paraId="0E6E1A75" w14:textId="7626DD16" w:rsidR="00A83294" w:rsidRPr="009505B2" w:rsidRDefault="00A83294" w:rsidP="00A83294">
            <w:pPr>
              <w:spacing w:after="0"/>
              <w:rPr>
                <w:bCs/>
                <w:lang w:val="en-US"/>
              </w:rPr>
            </w:pPr>
            <w:r w:rsidRPr="00554CB1">
              <w:rPr>
                <w:bCs/>
                <w:lang w:val="en-US"/>
              </w:rPr>
              <w:t>            </w:t>
            </w:r>
            <w:r w:rsidRPr="009505B2">
              <w:rPr>
                <w:bCs/>
                <w:lang w:val="en-US"/>
              </w:rPr>
              <w:t>"</w:t>
            </w:r>
            <w:r w:rsidRPr="00A54A5E">
              <w:rPr>
                <w:bCs/>
                <w:lang w:val="en-US"/>
              </w:rPr>
              <w:t>NAME</w:t>
            </w:r>
            <w:r w:rsidRPr="009505B2">
              <w:rPr>
                <w:bCs/>
                <w:lang w:val="en-US"/>
              </w:rPr>
              <w:t>":</w:t>
            </w:r>
            <w:r w:rsidRPr="00A54A5E">
              <w:rPr>
                <w:bCs/>
                <w:lang w:val="en-US"/>
              </w:rPr>
              <w:t> </w:t>
            </w:r>
            <w:r w:rsidRPr="009505B2">
              <w:rPr>
                <w:bCs/>
                <w:lang w:val="en-US"/>
              </w:rPr>
              <w:t>"</w:t>
            </w:r>
            <w:r w:rsidRPr="00A83294">
              <w:rPr>
                <w:bCs/>
              </w:rPr>
              <w:t>Δοκιμαστικό</w:t>
            </w:r>
            <w:r w:rsidRPr="00A54A5E">
              <w:rPr>
                <w:bCs/>
                <w:lang w:val="en-US"/>
              </w:rPr>
              <w:t> </w:t>
            </w:r>
            <w:r w:rsidRPr="00A83294">
              <w:rPr>
                <w:bCs/>
              </w:rPr>
              <w:t>είδος</w:t>
            </w:r>
            <w:r w:rsidRPr="009505B2">
              <w:rPr>
                <w:bCs/>
                <w:lang w:val="en-US"/>
              </w:rPr>
              <w:t xml:space="preserve"> 2",</w:t>
            </w:r>
          </w:p>
          <w:p w14:paraId="30F9B2A0" w14:textId="31A16B9C" w:rsidR="00A83294" w:rsidRPr="009505B2" w:rsidRDefault="00A83294" w:rsidP="00A83294">
            <w:pPr>
              <w:spacing w:after="0"/>
              <w:rPr>
                <w:bCs/>
                <w:lang w:val="en-US"/>
              </w:rPr>
            </w:pPr>
            <w:r w:rsidRPr="00A54A5E">
              <w:rPr>
                <w:bCs/>
                <w:lang w:val="en-US"/>
              </w:rPr>
              <w:t>            </w:t>
            </w:r>
            <w:r w:rsidRPr="009505B2">
              <w:rPr>
                <w:bCs/>
                <w:lang w:val="en-US"/>
              </w:rPr>
              <w:t>"</w:t>
            </w:r>
            <w:r w:rsidRPr="00A83294">
              <w:rPr>
                <w:bCs/>
                <w:lang w:val="en-US"/>
              </w:rPr>
              <w:t>SHOPNAME</w:t>
            </w:r>
            <w:r w:rsidRPr="009505B2">
              <w:rPr>
                <w:bCs/>
                <w:lang w:val="en-US"/>
              </w:rPr>
              <w:t>":</w:t>
            </w:r>
            <w:r w:rsidRPr="00A83294">
              <w:rPr>
                <w:bCs/>
                <w:lang w:val="en-US"/>
              </w:rPr>
              <w:t> </w:t>
            </w:r>
            <w:r w:rsidRPr="009505B2">
              <w:rPr>
                <w:bCs/>
                <w:lang w:val="en-US"/>
              </w:rPr>
              <w:t>"</w:t>
            </w:r>
            <w:r w:rsidRPr="00A83294">
              <w:rPr>
                <w:bCs/>
              </w:rPr>
              <w:t>Δοκιμαστικό</w:t>
            </w:r>
            <w:r w:rsidRPr="00A83294">
              <w:rPr>
                <w:bCs/>
                <w:lang w:val="en-US"/>
              </w:rPr>
              <w:t> </w:t>
            </w:r>
            <w:r w:rsidRPr="00A83294">
              <w:rPr>
                <w:bCs/>
              </w:rPr>
              <w:t>είδος</w:t>
            </w:r>
            <w:r w:rsidRPr="00A83294">
              <w:rPr>
                <w:bCs/>
                <w:lang w:val="en-US"/>
              </w:rPr>
              <w:t> </w:t>
            </w:r>
            <w:r w:rsidRPr="009505B2">
              <w:rPr>
                <w:bCs/>
                <w:lang w:val="en-US"/>
              </w:rPr>
              <w:t>2</w:t>
            </w:r>
            <w:r w:rsidRPr="00A83294">
              <w:rPr>
                <w:bCs/>
                <w:lang w:val="en-US"/>
              </w:rPr>
              <w:t> </w:t>
            </w:r>
            <w:proofErr w:type="spellStart"/>
            <w:r w:rsidRPr="00A83294">
              <w:rPr>
                <w:bCs/>
                <w:lang w:val="en-US"/>
              </w:rPr>
              <w:t>eshop</w:t>
            </w:r>
            <w:proofErr w:type="spellEnd"/>
            <w:r w:rsidRPr="009505B2">
              <w:rPr>
                <w:bCs/>
                <w:lang w:val="en-US"/>
              </w:rPr>
              <w:t>",</w:t>
            </w:r>
          </w:p>
          <w:p w14:paraId="76467FD6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"DESCRIPTION": "",</w:t>
            </w:r>
          </w:p>
          <w:p w14:paraId="09A31B2C" w14:textId="1AF574BD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"LIANIKI": </w:t>
            </w:r>
            <w:r w:rsidRPr="00554CB1">
              <w:rPr>
                <w:bCs/>
                <w:lang w:val="en-US"/>
              </w:rPr>
              <w:t>2</w:t>
            </w:r>
            <w:r w:rsidRPr="00A83294">
              <w:rPr>
                <w:bCs/>
                <w:lang w:val="en-US"/>
              </w:rPr>
              <w:t>5,</w:t>
            </w:r>
          </w:p>
          <w:p w14:paraId="51562626" w14:textId="7C968F9F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"DISCOUNT": 0,</w:t>
            </w:r>
          </w:p>
          <w:p w14:paraId="71025E5D" w14:textId="4CEB5E89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"PRICE": 1</w:t>
            </w:r>
            <w:r w:rsidRPr="00554CB1">
              <w:rPr>
                <w:bCs/>
                <w:lang w:val="en-US"/>
              </w:rPr>
              <w:t>5</w:t>
            </w:r>
            <w:r w:rsidRPr="00A83294">
              <w:rPr>
                <w:bCs/>
                <w:lang w:val="en-US"/>
              </w:rPr>
              <w:t>,</w:t>
            </w:r>
          </w:p>
          <w:p w14:paraId="02EAF878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"VATID": 1410,</w:t>
            </w:r>
          </w:p>
          <w:p w14:paraId="0B4ACF9D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"VAT": "</w:t>
            </w:r>
            <w:r w:rsidRPr="00A83294">
              <w:rPr>
                <w:bCs/>
              </w:rPr>
              <w:t>ΦΠΑ</w:t>
            </w:r>
            <w:r w:rsidRPr="00A83294">
              <w:rPr>
                <w:bCs/>
                <w:lang w:val="en-US"/>
              </w:rPr>
              <w:t> 24%",</w:t>
            </w:r>
          </w:p>
          <w:p w14:paraId="500B8078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"UNIT": "</w:t>
            </w:r>
            <w:r w:rsidRPr="00A83294">
              <w:rPr>
                <w:bCs/>
              </w:rPr>
              <w:t>Τεμάχια</w:t>
            </w:r>
            <w:r w:rsidRPr="00A83294">
              <w:rPr>
                <w:bCs/>
                <w:lang w:val="en-US"/>
              </w:rPr>
              <w:t>",</w:t>
            </w:r>
          </w:p>
          <w:p w14:paraId="644C6289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"STOCK": 0,</w:t>
            </w:r>
          </w:p>
          <w:p w14:paraId="616D025A" w14:textId="4C2C5B9B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"WEIGHT": 5.</w:t>
            </w:r>
            <w:r w:rsidRPr="00554CB1">
              <w:rPr>
                <w:bCs/>
                <w:lang w:val="en-US"/>
              </w:rPr>
              <w:t>0</w:t>
            </w:r>
            <w:r w:rsidRPr="00A83294">
              <w:rPr>
                <w:bCs/>
                <w:lang w:val="en-US"/>
              </w:rPr>
              <w:t>,</w:t>
            </w:r>
          </w:p>
          <w:p w14:paraId="2E0015B5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"DIMENSION01": 10,</w:t>
            </w:r>
          </w:p>
          <w:p w14:paraId="544D8084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"DIMENSION02": 11,</w:t>
            </w:r>
          </w:p>
          <w:p w14:paraId="3C4837E6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"DIMENSION03": 12,</w:t>
            </w:r>
          </w:p>
          <w:p w14:paraId="39953444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"VISIBILITY": 1,</w:t>
            </w:r>
          </w:p>
          <w:p w14:paraId="2C02FA02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"CATEGORIES": [</w:t>
            </w:r>
          </w:p>
          <w:p w14:paraId="093DE862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{</w:t>
            </w:r>
          </w:p>
          <w:p w14:paraId="2708C049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    "CATEGORY_ID": "11001",</w:t>
            </w:r>
          </w:p>
          <w:p w14:paraId="15C56B57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    "CATEGORY_NAME": "CLASSICAL MUSIC"</w:t>
            </w:r>
          </w:p>
          <w:p w14:paraId="51B3B2A2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}</w:t>
            </w:r>
          </w:p>
          <w:p w14:paraId="75D8DC5F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],</w:t>
            </w:r>
          </w:p>
          <w:p w14:paraId="60055C97" w14:textId="731DABE2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"ATTRIBUTES": </w:t>
            </w:r>
            <w:proofErr w:type="gramStart"/>
            <w:r w:rsidRPr="00A83294">
              <w:rPr>
                <w:bCs/>
                <w:lang w:val="en-US"/>
              </w:rPr>
              <w:t>[</w:t>
            </w:r>
            <w:r w:rsidRPr="00A54A5E">
              <w:rPr>
                <w:bCs/>
                <w:lang w:val="en-US"/>
              </w:rPr>
              <w:t> ]</w:t>
            </w:r>
            <w:proofErr w:type="gramEnd"/>
          </w:p>
          <w:p w14:paraId="59144D3B" w14:textId="48BDEE56" w:rsidR="00A83294" w:rsidRPr="00A54A5E" w:rsidRDefault="00A83294" w:rsidP="00A83294">
            <w:pPr>
              <w:spacing w:after="0"/>
              <w:rPr>
                <w:bCs/>
                <w:lang w:val="en-US"/>
              </w:rPr>
            </w:pPr>
            <w:r w:rsidRPr="00A54A5E">
              <w:rPr>
                <w:bCs/>
                <w:lang w:val="en-US"/>
              </w:rPr>
              <w:t>        }</w:t>
            </w:r>
          </w:p>
          <w:p w14:paraId="6B719F37" w14:textId="77777777" w:rsidR="00A83294" w:rsidRPr="00A83294" w:rsidRDefault="00A83294" w:rsidP="00A83294">
            <w:pPr>
              <w:spacing w:after="0"/>
              <w:rPr>
                <w:bCs/>
              </w:rPr>
            </w:pPr>
            <w:r w:rsidRPr="00A54A5E">
              <w:rPr>
                <w:bCs/>
                <w:lang w:val="en-US"/>
              </w:rPr>
              <w:t>    </w:t>
            </w:r>
            <w:r w:rsidRPr="00A83294">
              <w:rPr>
                <w:bCs/>
              </w:rPr>
              <w:t>]</w:t>
            </w:r>
          </w:p>
          <w:p w14:paraId="00F5DE92" w14:textId="77777777" w:rsidR="00A83294" w:rsidRPr="00A83294" w:rsidRDefault="00A83294" w:rsidP="00A83294">
            <w:pPr>
              <w:spacing w:after="0"/>
              <w:rPr>
                <w:bCs/>
              </w:rPr>
            </w:pPr>
            <w:r w:rsidRPr="00A83294">
              <w:rPr>
                <w:bCs/>
              </w:rPr>
              <w:t>}</w:t>
            </w:r>
          </w:p>
          <w:p w14:paraId="60FEBB23" w14:textId="21E1413F" w:rsidR="00FB194A" w:rsidRPr="00385D6A" w:rsidRDefault="00FB194A" w:rsidP="00424484">
            <w:pPr>
              <w:spacing w:after="0"/>
              <w:rPr>
                <w:bCs/>
                <w:lang w:val="en-US"/>
              </w:rPr>
            </w:pPr>
          </w:p>
        </w:tc>
      </w:tr>
      <w:tr w:rsidR="00FB194A" w14:paraId="2C2159A6" w14:textId="77777777" w:rsidTr="00786C00">
        <w:tc>
          <w:tcPr>
            <w:tcW w:w="2689" w:type="dxa"/>
            <w:vAlign w:val="center"/>
          </w:tcPr>
          <w:p w14:paraId="3A75E7BB" w14:textId="77777777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{</w:t>
            </w:r>
          </w:p>
          <w:p w14:paraId="5847CE25" w14:textId="5F7E9FFE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"CLIENTID": "</w:t>
            </w:r>
            <w:proofErr w:type="spellStart"/>
            <w:r w:rsidR="00EF6807"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 xml:space="preserve">", </w:t>
            </w:r>
          </w:p>
          <w:p w14:paraId="55BC39C8" w14:textId="5347053E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proofErr w:type="spellStart"/>
            <w:r w:rsidRPr="008179D2">
              <w:rPr>
                <w:bCs/>
                <w:lang w:val="en-US"/>
              </w:rPr>
              <w:t>appId</w:t>
            </w:r>
            <w:proofErr w:type="spellEnd"/>
            <w:r w:rsidRPr="008179D2">
              <w:rPr>
                <w:bCs/>
                <w:lang w:val="en-US"/>
              </w:rPr>
              <w:t>": "</w:t>
            </w:r>
            <w:proofErr w:type="spellStart"/>
            <w:r w:rsidR="00EF6807"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>",</w:t>
            </w:r>
          </w:p>
          <w:p w14:paraId="31018D6A" w14:textId="77777777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"service": "</w:t>
            </w:r>
            <w:proofErr w:type="spellStart"/>
            <w:r w:rsidRPr="008179D2">
              <w:rPr>
                <w:bCs/>
                <w:lang w:val="en-US"/>
              </w:rPr>
              <w:t>getItems</w:t>
            </w:r>
            <w:proofErr w:type="spellEnd"/>
            <w:r w:rsidRPr="008179D2">
              <w:rPr>
                <w:bCs/>
                <w:lang w:val="en-US"/>
              </w:rPr>
              <w:t>",</w:t>
            </w:r>
          </w:p>
          <w:p w14:paraId="239AFA98" w14:textId="69D1A5E2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proofErr w:type="spellStart"/>
            <w:r w:rsidR="00E644E2">
              <w:rPr>
                <w:bCs/>
                <w:lang w:val="en-US"/>
              </w:rPr>
              <w:t>itemid</w:t>
            </w:r>
            <w:proofErr w:type="spellEnd"/>
            <w:r w:rsidRPr="008179D2">
              <w:rPr>
                <w:bCs/>
                <w:lang w:val="en-US"/>
              </w:rPr>
              <w:t>":</w:t>
            </w:r>
            <w:r w:rsidR="005F610D" w:rsidRPr="00A83294">
              <w:rPr>
                <w:bCs/>
              </w:rPr>
              <w:t>2522</w:t>
            </w:r>
          </w:p>
          <w:p w14:paraId="355FDCE3" w14:textId="0B8C5FF4" w:rsidR="00FB194A" w:rsidRPr="00D62984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46E05854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{</w:t>
            </w:r>
          </w:p>
          <w:p w14:paraId="27A96DC0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"success": true,</w:t>
            </w:r>
          </w:p>
          <w:p w14:paraId="29E4336C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"error": "",</w:t>
            </w:r>
          </w:p>
          <w:p w14:paraId="32957374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"</w:t>
            </w:r>
            <w:proofErr w:type="spellStart"/>
            <w:r w:rsidRPr="00A83294">
              <w:rPr>
                <w:bCs/>
                <w:lang w:val="en-US"/>
              </w:rPr>
              <w:t>totalcount</w:t>
            </w:r>
            <w:proofErr w:type="spellEnd"/>
            <w:r w:rsidRPr="00A83294">
              <w:rPr>
                <w:bCs/>
                <w:lang w:val="en-US"/>
              </w:rPr>
              <w:t>": 1,</w:t>
            </w:r>
          </w:p>
          <w:p w14:paraId="2A7AEBFA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"data": [</w:t>
            </w:r>
          </w:p>
          <w:p w14:paraId="48BBB08F" w14:textId="77777777" w:rsidR="00A83294" w:rsidRPr="00A83294" w:rsidRDefault="00A83294" w:rsidP="00A83294">
            <w:pPr>
              <w:spacing w:after="0"/>
              <w:rPr>
                <w:bCs/>
              </w:rPr>
            </w:pPr>
            <w:r w:rsidRPr="00A83294">
              <w:rPr>
                <w:bCs/>
                <w:lang w:val="en-US"/>
              </w:rPr>
              <w:t>        </w:t>
            </w:r>
            <w:r w:rsidRPr="00A83294">
              <w:rPr>
                <w:bCs/>
              </w:rPr>
              <w:t>{</w:t>
            </w:r>
          </w:p>
          <w:p w14:paraId="63713683" w14:textId="77777777" w:rsidR="00A83294" w:rsidRPr="00A83294" w:rsidRDefault="00A83294" w:rsidP="00A83294">
            <w:pPr>
              <w:spacing w:after="0"/>
              <w:rPr>
                <w:bCs/>
              </w:rPr>
            </w:pPr>
            <w:r w:rsidRPr="00A83294">
              <w:rPr>
                <w:bCs/>
              </w:rPr>
              <w:t>            "ITEMID": 2522,</w:t>
            </w:r>
          </w:p>
          <w:p w14:paraId="09453442" w14:textId="77777777" w:rsidR="00A83294" w:rsidRPr="00A83294" w:rsidRDefault="00A83294" w:rsidP="00A83294">
            <w:pPr>
              <w:spacing w:after="0"/>
              <w:rPr>
                <w:bCs/>
              </w:rPr>
            </w:pPr>
            <w:r w:rsidRPr="00A83294">
              <w:rPr>
                <w:bCs/>
              </w:rPr>
              <w:t>            "CODE": "101",</w:t>
            </w:r>
          </w:p>
          <w:p w14:paraId="3EF27456" w14:textId="77777777" w:rsidR="00A83294" w:rsidRPr="00A83294" w:rsidRDefault="00A83294" w:rsidP="00A83294">
            <w:pPr>
              <w:spacing w:after="0"/>
              <w:rPr>
                <w:bCs/>
              </w:rPr>
            </w:pPr>
            <w:r w:rsidRPr="00A83294">
              <w:rPr>
                <w:bCs/>
              </w:rPr>
              <w:t>            "NAME": "Δοκιμαστικό είδος 1",</w:t>
            </w:r>
          </w:p>
          <w:p w14:paraId="7665CF18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</w:rPr>
              <w:t>            </w:t>
            </w:r>
            <w:r w:rsidRPr="00A83294">
              <w:rPr>
                <w:bCs/>
                <w:lang w:val="en-US"/>
              </w:rPr>
              <w:t>"SHOPNAME": "</w:t>
            </w:r>
            <w:r w:rsidRPr="00A83294">
              <w:rPr>
                <w:bCs/>
              </w:rPr>
              <w:t>Δοκιμαστικό</w:t>
            </w:r>
            <w:r w:rsidRPr="00A83294">
              <w:rPr>
                <w:bCs/>
                <w:lang w:val="en-US"/>
              </w:rPr>
              <w:t> </w:t>
            </w:r>
            <w:r w:rsidRPr="00A83294">
              <w:rPr>
                <w:bCs/>
              </w:rPr>
              <w:t>είδος</w:t>
            </w:r>
            <w:r w:rsidRPr="00A83294">
              <w:rPr>
                <w:bCs/>
                <w:lang w:val="en-US"/>
              </w:rPr>
              <w:t> 1 </w:t>
            </w:r>
            <w:proofErr w:type="spellStart"/>
            <w:r w:rsidRPr="00A83294">
              <w:rPr>
                <w:bCs/>
                <w:lang w:val="en-US"/>
              </w:rPr>
              <w:t>eshop</w:t>
            </w:r>
            <w:proofErr w:type="spellEnd"/>
            <w:r w:rsidRPr="00A83294">
              <w:rPr>
                <w:bCs/>
                <w:lang w:val="en-US"/>
              </w:rPr>
              <w:t>",</w:t>
            </w:r>
          </w:p>
          <w:p w14:paraId="3AC6D357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"DESCRIPTION": "",</w:t>
            </w:r>
          </w:p>
          <w:p w14:paraId="78A681C0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"LIANIKI": 15,</w:t>
            </w:r>
          </w:p>
          <w:p w14:paraId="26CC9817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"DISCOUNT": 20,</w:t>
            </w:r>
          </w:p>
          <w:p w14:paraId="11F36F38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"PRICE": 10,</w:t>
            </w:r>
          </w:p>
          <w:p w14:paraId="42FE680C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"VATID": 1410,</w:t>
            </w:r>
          </w:p>
          <w:p w14:paraId="34EA70BF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"VAT": "</w:t>
            </w:r>
            <w:r w:rsidRPr="00A83294">
              <w:rPr>
                <w:bCs/>
              </w:rPr>
              <w:t>ΦΠΑ</w:t>
            </w:r>
            <w:r w:rsidRPr="00A83294">
              <w:rPr>
                <w:bCs/>
                <w:lang w:val="en-US"/>
              </w:rPr>
              <w:t> 24%",</w:t>
            </w:r>
          </w:p>
          <w:p w14:paraId="20F427CE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"UNIT": "</w:t>
            </w:r>
            <w:r w:rsidRPr="00A83294">
              <w:rPr>
                <w:bCs/>
              </w:rPr>
              <w:t>Τεμάχια</w:t>
            </w:r>
            <w:r w:rsidRPr="00A83294">
              <w:rPr>
                <w:bCs/>
                <w:lang w:val="en-US"/>
              </w:rPr>
              <w:t>",</w:t>
            </w:r>
          </w:p>
          <w:p w14:paraId="51A7CA33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"STOCK": 0,</w:t>
            </w:r>
          </w:p>
          <w:p w14:paraId="2D04E17E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"WEIGHT": 5.2,</w:t>
            </w:r>
          </w:p>
          <w:p w14:paraId="2F4B65E2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"DIMENSION01": 10,</w:t>
            </w:r>
          </w:p>
          <w:p w14:paraId="7A905109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"DIMENSION02": 11,</w:t>
            </w:r>
          </w:p>
          <w:p w14:paraId="0D81C07B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"DIMENSION03": 12,</w:t>
            </w:r>
          </w:p>
          <w:p w14:paraId="45C1EC0D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"VISIBILITY": 1,</w:t>
            </w:r>
          </w:p>
          <w:p w14:paraId="3B897F7F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"CATEGORIES": [</w:t>
            </w:r>
          </w:p>
          <w:p w14:paraId="24ECFDA2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{</w:t>
            </w:r>
          </w:p>
          <w:p w14:paraId="32CB092B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    "CATEGORY_ID": "11001",</w:t>
            </w:r>
          </w:p>
          <w:p w14:paraId="322B7DE1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    "CATEGORY_NAME": "CLASSICAL MUSIC"</w:t>
            </w:r>
          </w:p>
          <w:p w14:paraId="4988F09D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}</w:t>
            </w:r>
          </w:p>
          <w:p w14:paraId="258382A4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],</w:t>
            </w:r>
          </w:p>
          <w:p w14:paraId="41378B9E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"ATTRIBUTES": [</w:t>
            </w:r>
          </w:p>
          <w:p w14:paraId="0AF41587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{</w:t>
            </w:r>
          </w:p>
          <w:p w14:paraId="50EA8973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    "ATTRIBUTEID": 100,</w:t>
            </w:r>
          </w:p>
          <w:p w14:paraId="50A7DD77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    "ATTRIBUTENAME": "</w:t>
            </w:r>
            <w:proofErr w:type="spellStart"/>
            <w:r w:rsidRPr="00A83294">
              <w:rPr>
                <w:bCs/>
              </w:rPr>
              <w:t>Εμπορ</w:t>
            </w:r>
            <w:proofErr w:type="spellEnd"/>
            <w:r w:rsidRPr="00A83294">
              <w:rPr>
                <w:bCs/>
                <w:lang w:val="en-US"/>
              </w:rPr>
              <w:t>. </w:t>
            </w:r>
            <w:r w:rsidRPr="00A83294">
              <w:rPr>
                <w:bCs/>
              </w:rPr>
              <w:t>Κατηγορία</w:t>
            </w:r>
            <w:r w:rsidRPr="00A83294">
              <w:rPr>
                <w:bCs/>
                <w:lang w:val="en-US"/>
              </w:rPr>
              <w:t>",</w:t>
            </w:r>
          </w:p>
          <w:p w14:paraId="52E7EC28" w14:textId="77777777" w:rsidR="00A83294" w:rsidRPr="00A83294" w:rsidRDefault="00A83294" w:rsidP="00A83294">
            <w:pPr>
              <w:spacing w:after="0"/>
              <w:rPr>
                <w:bCs/>
                <w:lang w:val="en-US"/>
              </w:rPr>
            </w:pPr>
            <w:r w:rsidRPr="00A83294">
              <w:rPr>
                <w:bCs/>
                <w:lang w:val="en-US"/>
              </w:rPr>
              <w:t>                    "ATTRIBUTENAMEVALUE": "Test attribute"</w:t>
            </w:r>
          </w:p>
          <w:p w14:paraId="265B90C7" w14:textId="77777777" w:rsidR="00A83294" w:rsidRPr="00A83294" w:rsidRDefault="00A83294" w:rsidP="00A83294">
            <w:pPr>
              <w:spacing w:after="0"/>
              <w:rPr>
                <w:bCs/>
              </w:rPr>
            </w:pPr>
            <w:r w:rsidRPr="00A83294">
              <w:rPr>
                <w:bCs/>
                <w:lang w:val="en-US"/>
              </w:rPr>
              <w:t>                </w:t>
            </w:r>
            <w:r w:rsidRPr="00A83294">
              <w:rPr>
                <w:bCs/>
              </w:rPr>
              <w:t>}</w:t>
            </w:r>
          </w:p>
          <w:p w14:paraId="21CDD865" w14:textId="77777777" w:rsidR="00A83294" w:rsidRPr="00A83294" w:rsidRDefault="00A83294" w:rsidP="00A83294">
            <w:pPr>
              <w:spacing w:after="0"/>
              <w:rPr>
                <w:bCs/>
              </w:rPr>
            </w:pPr>
            <w:r w:rsidRPr="00A83294">
              <w:rPr>
                <w:bCs/>
              </w:rPr>
              <w:t>            ]</w:t>
            </w:r>
          </w:p>
          <w:p w14:paraId="70F353B6" w14:textId="77777777" w:rsidR="00A83294" w:rsidRPr="00A83294" w:rsidRDefault="00A83294" w:rsidP="00A83294">
            <w:pPr>
              <w:spacing w:after="0"/>
              <w:rPr>
                <w:bCs/>
              </w:rPr>
            </w:pPr>
            <w:r w:rsidRPr="00A83294">
              <w:rPr>
                <w:bCs/>
              </w:rPr>
              <w:t>        }</w:t>
            </w:r>
          </w:p>
          <w:p w14:paraId="41DF4FB9" w14:textId="77777777" w:rsidR="00A83294" w:rsidRPr="00A83294" w:rsidRDefault="00A83294" w:rsidP="00A83294">
            <w:pPr>
              <w:spacing w:after="0"/>
              <w:rPr>
                <w:bCs/>
              </w:rPr>
            </w:pPr>
            <w:r w:rsidRPr="00A83294">
              <w:rPr>
                <w:bCs/>
              </w:rPr>
              <w:t>    ]</w:t>
            </w:r>
          </w:p>
          <w:p w14:paraId="2F02478C" w14:textId="77777777" w:rsidR="00A83294" w:rsidRPr="00A83294" w:rsidRDefault="00A83294" w:rsidP="00A83294">
            <w:pPr>
              <w:spacing w:after="0"/>
              <w:rPr>
                <w:bCs/>
              </w:rPr>
            </w:pPr>
            <w:r w:rsidRPr="00A83294">
              <w:rPr>
                <w:bCs/>
              </w:rPr>
              <w:t>}</w:t>
            </w:r>
          </w:p>
          <w:p w14:paraId="3DE24296" w14:textId="391DCAA8" w:rsidR="00786C00" w:rsidRPr="00D62984" w:rsidRDefault="00786C00" w:rsidP="00E644E2">
            <w:pPr>
              <w:spacing w:after="0"/>
              <w:rPr>
                <w:bCs/>
                <w:lang w:val="en-US"/>
              </w:rPr>
            </w:pPr>
          </w:p>
        </w:tc>
      </w:tr>
    </w:tbl>
    <w:p w14:paraId="656943B1" w14:textId="537A168C" w:rsidR="007B4875" w:rsidRDefault="007B4875" w:rsidP="007B4875">
      <w:pPr>
        <w:pStyle w:val="3"/>
      </w:pPr>
      <w:bookmarkStart w:id="14" w:name="_Toc122514240"/>
      <w:r>
        <w:t>Αναζήτηση Κατηγοριών</w:t>
      </w:r>
      <w:bookmarkEnd w:id="14"/>
    </w:p>
    <w:p w14:paraId="0DBFDD31" w14:textId="14955C99" w:rsidR="003710EE" w:rsidRDefault="003710EE" w:rsidP="003710EE"/>
    <w:p w14:paraId="410E0B1C" w14:textId="52CD0D7C" w:rsidR="003710EE" w:rsidRDefault="003710EE" w:rsidP="003710EE"/>
    <w:p w14:paraId="1F8B1F7F" w14:textId="37440F9F" w:rsidR="003710EE" w:rsidRDefault="003710EE" w:rsidP="003710EE"/>
    <w:p w14:paraId="4918215A" w14:textId="3DC44453" w:rsidR="003710EE" w:rsidRDefault="003710EE" w:rsidP="003710EE"/>
    <w:p w14:paraId="2D7DFAB2" w14:textId="550750A2" w:rsidR="003710EE" w:rsidRDefault="003710EE" w:rsidP="003710EE"/>
    <w:p w14:paraId="14AD4C1E" w14:textId="574DD8A3" w:rsidR="003710EE" w:rsidRDefault="003710EE" w:rsidP="003710EE"/>
    <w:p w14:paraId="607CD8D4" w14:textId="77777777" w:rsidR="003710EE" w:rsidRPr="003710EE" w:rsidRDefault="003710EE" w:rsidP="003710EE"/>
    <w:p w14:paraId="72A48CAA" w14:textId="4DCD8DA1" w:rsidR="007B4875" w:rsidRDefault="007B4875" w:rsidP="007B4875"/>
    <w:p w14:paraId="54EB3573" w14:textId="77777777" w:rsidR="005766D8" w:rsidRDefault="005766D8" w:rsidP="005766D8">
      <w:r>
        <w:t xml:space="preserve">Για να πάρετε τις κατηγορίες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766D8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“</w:t>
      </w:r>
      <w:proofErr w:type="spellStart"/>
      <w:r>
        <w:rPr>
          <w:lang w:val="en-US"/>
        </w:rPr>
        <w:t>getCategories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766D8">
        <w:t xml:space="preserve"> </w:t>
      </w:r>
      <w:r>
        <w:rPr>
          <w:lang w:val="en-US"/>
        </w:rPr>
        <w:t>Endpoint</w:t>
      </w:r>
      <w:r w:rsidRPr="005766D8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5766D8" w14:paraId="45508E1B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E5724" w14:textId="77777777" w:rsidR="005766D8" w:rsidRDefault="005766D8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1DC2A" w14:textId="77777777" w:rsidR="005766D8" w:rsidRDefault="005766D8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81A2A" w14:textId="77777777" w:rsidR="005766D8" w:rsidRDefault="005766D8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766D8" w14:paraId="5025C4D4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87B46" w14:textId="77777777" w:rsidR="005766D8" w:rsidRDefault="005766D8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019F" w14:textId="77777777" w:rsidR="005766D8" w:rsidRDefault="005766D8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getCategories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11EC1" w14:textId="77777777" w:rsidR="005766D8" w:rsidRDefault="005766D8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5766D8" w14:paraId="285C2B69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CD660" w14:textId="77777777" w:rsidR="005766D8" w:rsidRDefault="005766D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90727" w14:textId="77777777" w:rsidR="005766D8" w:rsidRDefault="005766D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43AAF" w14:textId="77777777" w:rsidR="005766D8" w:rsidRDefault="005766D8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766D8" w14:paraId="0B22ADB5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A1AD5" w14:textId="77777777" w:rsidR="005766D8" w:rsidRDefault="005766D8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4465A" w14:textId="77777777" w:rsidR="005766D8" w:rsidRDefault="005766D8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D6F7" w14:textId="77777777" w:rsidR="005766D8" w:rsidRDefault="005766D8">
            <w:pPr>
              <w:spacing w:after="0"/>
              <w:rPr>
                <w:lang w:val="en-US"/>
              </w:rPr>
            </w:pPr>
          </w:p>
        </w:tc>
      </w:tr>
    </w:tbl>
    <w:p w14:paraId="4C6EA27D" w14:textId="77777777" w:rsidR="005766D8" w:rsidRDefault="005766D8" w:rsidP="005766D8">
      <w:pPr>
        <w:spacing w:after="0"/>
      </w:pPr>
    </w:p>
    <w:p w14:paraId="4B5C75EB" w14:textId="77777777" w:rsidR="005766D8" w:rsidRDefault="005766D8" w:rsidP="005766D8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766D8">
        <w:t xml:space="preserve"> </w:t>
      </w:r>
      <w:r>
        <w:rPr>
          <w:lang w:val="en-US"/>
        </w:rPr>
        <w:t>service</w:t>
      </w:r>
      <w:r w:rsidRPr="005766D8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66D8" w14:paraId="5D2D49E5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4906A" w14:textId="77777777" w:rsidR="005766D8" w:rsidRDefault="005766D8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4F664" w14:textId="77777777" w:rsidR="005766D8" w:rsidRDefault="005766D8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766D8" w14:paraId="38B4B33E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8C1CA" w14:textId="77777777" w:rsidR="005766D8" w:rsidRDefault="005766D8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35EE" w14:textId="77777777" w:rsidR="005766D8" w:rsidRDefault="005766D8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5766D8" w14:paraId="4B78BD3D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D2BD1" w14:textId="77777777" w:rsidR="005766D8" w:rsidRDefault="005766D8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69FAF" w14:textId="77777777" w:rsidR="005766D8" w:rsidRDefault="005766D8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5766D8" w14:paraId="1440F79E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9DA1" w14:textId="77777777" w:rsidR="005766D8" w:rsidRDefault="005766D8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C2CD7" w14:textId="77777777" w:rsidR="005766D8" w:rsidRDefault="005766D8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5766D8" w14:paraId="0DF834E8" w14:textId="77777777" w:rsidTr="005766D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83521" w14:textId="77777777" w:rsidR="005766D8" w:rsidRDefault="005766D8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AE678" w14:textId="77777777" w:rsidR="005766D8" w:rsidRDefault="005766D8">
            <w:pPr>
              <w:spacing w:after="60"/>
            </w:pPr>
            <w:r>
              <w:rPr>
                <w:lang w:val="en-US"/>
              </w:rPr>
              <w:t>Array</w:t>
            </w:r>
            <w:r w:rsidRPr="005766D8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06125B50" w14:textId="77777777" w:rsidR="005766D8" w:rsidRDefault="005766D8" w:rsidP="005766D8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6475"/>
      </w:tblGrid>
      <w:tr w:rsidR="005766D8" w14:paraId="521456D9" w14:textId="77777777" w:rsidTr="005766D8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5B3EE" w14:textId="77777777" w:rsidR="005766D8" w:rsidRDefault="005766D8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5766D8" w14:paraId="6533CE3E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4B52B" w14:textId="77777777" w:rsidR="005766D8" w:rsidRDefault="005766D8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39DE" w14:textId="77777777" w:rsidR="005766D8" w:rsidRDefault="005766D8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766D8" w14:paraId="129316DA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BFD23" w14:textId="77777777" w:rsidR="005766D8" w:rsidRDefault="005766D8">
            <w:pPr>
              <w:spacing w:after="60"/>
              <w:rPr>
                <w:bCs/>
                <w:lang w:val="en-US"/>
              </w:rPr>
            </w:pPr>
            <w:r>
              <w:t>CATEGORY_ID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AEEAD" w14:textId="77777777" w:rsidR="005766D8" w:rsidRDefault="005766D8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>ID</w:t>
            </w:r>
            <w:r>
              <w:rPr>
                <w:bCs/>
              </w:rPr>
              <w:t xml:space="preserve"> Κατηγορίας (Ίδιος με αυτόν του είδους)</w:t>
            </w:r>
          </w:p>
        </w:tc>
      </w:tr>
      <w:tr w:rsidR="005766D8" w14:paraId="7DFCB4A3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5EEC" w14:textId="77777777" w:rsidR="005766D8" w:rsidRDefault="005766D8">
            <w:pPr>
              <w:spacing w:after="60"/>
              <w:rPr>
                <w:lang w:val="en-US"/>
              </w:rPr>
            </w:pPr>
            <w:r>
              <w:t>NAME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4047" w14:textId="77777777" w:rsidR="005766D8" w:rsidRDefault="005766D8">
            <w:pPr>
              <w:spacing w:after="60"/>
            </w:pPr>
            <w:r>
              <w:t>Περιγραφή Κατηγορίας</w:t>
            </w:r>
          </w:p>
        </w:tc>
      </w:tr>
      <w:tr w:rsidR="005766D8" w14:paraId="1909A72D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D10A" w14:textId="77777777" w:rsidR="005766D8" w:rsidRDefault="005766D8">
            <w:pPr>
              <w:spacing w:after="60"/>
              <w:rPr>
                <w:lang w:val="en-US"/>
              </w:rPr>
            </w:pPr>
            <w:r>
              <w:t>PARENTID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26857" w14:textId="77777777" w:rsidR="005766D8" w:rsidRDefault="005766D8">
            <w:pPr>
              <w:spacing w:after="60"/>
            </w:pPr>
            <w:r>
              <w:t>Κωδικός Γονικής Κατηγορίας</w:t>
            </w:r>
          </w:p>
        </w:tc>
      </w:tr>
      <w:tr w:rsidR="005766D8" w14:paraId="52A430BC" w14:textId="77777777" w:rsidTr="005766D8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2D76" w14:textId="77777777" w:rsidR="005766D8" w:rsidRDefault="005766D8">
            <w:pPr>
              <w:spacing w:after="60"/>
            </w:pPr>
            <w:r>
              <w:t>CATEGORY_LEVEL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BF9D" w14:textId="77777777" w:rsidR="005766D8" w:rsidRDefault="005766D8">
            <w:pPr>
              <w:spacing w:after="60"/>
            </w:pPr>
            <w:r>
              <w:t xml:space="preserve">Επίπεδο Κατηγορίας (1/2/3/4 Ίδιο με το επίπεδο με αυτό του είδους π.χ. </w:t>
            </w:r>
            <w:r>
              <w:rPr>
                <w:lang w:val="en-US"/>
              </w:rPr>
              <w:t>CATEGORY</w:t>
            </w:r>
            <w:proofErr w:type="gramStart"/>
            <w:r>
              <w:t>1  =</w:t>
            </w:r>
            <w:proofErr w:type="gramEnd"/>
            <w:r>
              <w:t xml:space="preserve">&gt; </w:t>
            </w:r>
            <w:r>
              <w:rPr>
                <w:lang w:val="en-US"/>
              </w:rPr>
              <w:t>LEVEL</w:t>
            </w:r>
            <w:r>
              <w:t xml:space="preserve"> : 1</w:t>
            </w:r>
          </w:p>
          <w:p w14:paraId="4C46C945" w14:textId="77777777" w:rsidR="005766D8" w:rsidRDefault="005766D8">
            <w:pPr>
              <w:spacing w:after="60"/>
            </w:pPr>
            <w:r>
              <w:rPr>
                <w:lang w:val="en-US"/>
              </w:rPr>
              <w:t>CATEGORY2</w:t>
            </w:r>
            <w:r>
              <w:t xml:space="preserve"> =&gt; </w:t>
            </w:r>
            <w:proofErr w:type="gramStart"/>
            <w:r>
              <w:rPr>
                <w:lang w:val="en-US"/>
              </w:rPr>
              <w:t>LEVEL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</w:tbl>
    <w:p w14:paraId="7FEE7FDF" w14:textId="77777777" w:rsidR="005766D8" w:rsidRDefault="005766D8" w:rsidP="005766D8">
      <w:pPr>
        <w:spacing w:after="0"/>
      </w:pPr>
    </w:p>
    <w:p w14:paraId="7BAC9D92" w14:textId="77777777" w:rsidR="005766D8" w:rsidRDefault="005766D8" w:rsidP="005766D8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2825EB24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51BA9CB8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getCategories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7F1B141C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CDF6B22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</w:t>
      </w:r>
    </w:p>
    <w:p w14:paraId="321DE606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400E3285" w14:textId="77777777" w:rsidR="005766D8" w:rsidRDefault="005766D8" w:rsidP="005766D8">
      <w:pPr>
        <w:spacing w:after="0"/>
        <w:rPr>
          <w:b/>
          <w:lang w:val="en-US"/>
        </w:rPr>
      </w:pPr>
    </w:p>
    <w:p w14:paraId="7BB4F6F3" w14:textId="77777777" w:rsidR="005766D8" w:rsidRDefault="005766D8" w:rsidP="005766D8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6872B1ED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1320AF6F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67F70319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0A3EC4C1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8470,</w:t>
      </w:r>
    </w:p>
    <w:p w14:paraId="250EDE75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4678E6C6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73A2395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"CATEGORY_ID": "11001",</w:t>
      </w:r>
    </w:p>
    <w:p w14:paraId="7C73C2F2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000ACA7C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1</w:t>
      </w:r>
    </w:p>
    <w:p w14:paraId="3906A13B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4E643864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5D42147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"CATEGORY_ID": "21001",</w:t>
      </w:r>
    </w:p>
    <w:p w14:paraId="660D8F89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"NAME": "DRESS",</w:t>
      </w:r>
    </w:p>
    <w:p w14:paraId="31486698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"PARENTID": "11001",</w:t>
      </w:r>
    </w:p>
    <w:p w14:paraId="4194974E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"CATEGORY_LEVEL": 2</w:t>
      </w:r>
    </w:p>
    <w:p w14:paraId="7C7D6D1D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</w:r>
    </w:p>
    <w:p w14:paraId="72CFF34F" w14:textId="77777777" w:rsidR="005766D8" w:rsidRDefault="005766D8" w:rsidP="005766D8">
      <w:pPr>
        <w:spacing w:after="0"/>
        <w:ind w:left="72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......</w:t>
      </w:r>
    </w:p>
    <w:p w14:paraId="2EB60E9E" w14:textId="77777777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]</w:t>
      </w:r>
    </w:p>
    <w:p w14:paraId="195B930D" w14:textId="03041680" w:rsidR="005766D8" w:rsidRDefault="005766D8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4EDFD70F" w14:textId="7C4A3AE2" w:rsidR="00554CB1" w:rsidRDefault="00554CB1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46C1D82D" w14:textId="77777777" w:rsidR="00554CB1" w:rsidRDefault="00554CB1" w:rsidP="005766D8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1DB94E4" w14:textId="77777777" w:rsidR="00554CB1" w:rsidRDefault="00554CB1" w:rsidP="00554CB1">
      <w:pPr>
        <w:pStyle w:val="3"/>
      </w:pPr>
      <w:bookmarkStart w:id="15" w:name="_Toc117700785"/>
      <w:bookmarkStart w:id="16" w:name="_Toc122514241"/>
      <w:r>
        <w:t>Υπόλοιπα ειδών</w:t>
      </w:r>
      <w:bookmarkEnd w:id="15"/>
      <w:bookmarkEnd w:id="16"/>
    </w:p>
    <w:p w14:paraId="3FEBDFD2" w14:textId="77777777" w:rsidR="00554CB1" w:rsidRDefault="00554CB1" w:rsidP="00554CB1">
      <w:r>
        <w:t xml:space="preserve">Για να πάρετε τα υπόλοιπα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proofErr w:type="spellStart"/>
      <w:r>
        <w:rPr>
          <w:lang w:val="en-US"/>
        </w:rPr>
        <w:t>getItemsStock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554CB1" w14:paraId="2093E45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651D5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2A5A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8D99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73389F7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B1167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80AD" w14:textId="77777777" w:rsidR="00554CB1" w:rsidRDefault="00554CB1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getItemsStock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21AC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554CB1" w14:paraId="4337F40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A712" w14:textId="77777777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58F3" w14:textId="77777777" w:rsidR="00554CB1" w:rsidRDefault="00554CB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1BF9" w14:textId="77777777" w:rsidR="00554CB1" w:rsidRDefault="00554CB1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54CB1" w14:paraId="25D985EB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7355" w14:textId="77777777" w:rsidR="00554CB1" w:rsidRDefault="00554CB1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77133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E8BE5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3A795DC" w14:textId="77777777" w:rsidTr="00554CB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44EA" w14:textId="77777777" w:rsidR="00554CB1" w:rsidRDefault="00554C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554CB1" w14:paraId="3154387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CCC05" w14:textId="4B3EAF7A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BD760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24596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5C84E11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66D05" w14:textId="77777777" w:rsidR="00554CB1" w:rsidRDefault="00554CB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191B" w14:textId="77777777" w:rsidR="00554CB1" w:rsidRDefault="00554CB1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F4CF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DCD860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A3BE" w14:textId="77777777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16106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</w:rPr>
              <w:t>Τελευταία ημερομηνία ενημέρωσης 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41B71" w14:textId="77777777" w:rsidR="00554CB1" w:rsidRDefault="00554CB1">
            <w:pPr>
              <w:spacing w:after="0"/>
            </w:pPr>
            <w:r>
              <w:rPr>
                <w:lang w:val="en-US"/>
              </w:rPr>
              <w:t>Format</w:t>
            </w:r>
            <w:r w:rsidRPr="00554CB1">
              <w:t xml:space="preserve"> </w:t>
            </w:r>
            <w:r>
              <w:t xml:space="preserve">Ημερομηνίας: </w:t>
            </w:r>
            <w:r>
              <w:rPr>
                <w:b/>
                <w:bCs/>
                <w:lang w:val="en-US"/>
              </w:rPr>
              <w:t>YYYY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554CB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>
              <w:rPr>
                <w:b/>
                <w:bCs/>
              </w:rPr>
              <w:t>:</w:t>
            </w:r>
            <w:proofErr w:type="gramStart"/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  <w:proofErr w:type="gramEnd"/>
          </w:p>
        </w:tc>
      </w:tr>
    </w:tbl>
    <w:p w14:paraId="409CB648" w14:textId="77777777" w:rsidR="00554CB1" w:rsidRDefault="00554CB1" w:rsidP="00554CB1">
      <w:pPr>
        <w:spacing w:after="0"/>
      </w:pPr>
    </w:p>
    <w:p w14:paraId="5709B0E9" w14:textId="77777777" w:rsidR="00554CB1" w:rsidRDefault="00554CB1" w:rsidP="00554CB1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54CB1" w14:paraId="1222CF5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C2CC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1D204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786606E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978C0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A3B69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554CB1" w14:paraId="258459D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C5DA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743E5" w14:textId="77777777" w:rsidR="00554CB1" w:rsidRDefault="00554CB1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554CB1" w14:paraId="3C2A191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883E5" w14:textId="77777777" w:rsidR="00554CB1" w:rsidRDefault="00554CB1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8D7C2" w14:textId="77777777" w:rsidR="00554CB1" w:rsidRDefault="00554CB1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554CB1" w14:paraId="3A1FE83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0C173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A208F" w14:textId="77777777" w:rsidR="00554CB1" w:rsidRDefault="00554CB1">
            <w:pPr>
              <w:spacing w:after="60"/>
            </w:pPr>
            <w:r>
              <w:rPr>
                <w:lang w:val="en-US"/>
              </w:rPr>
              <w:t>Array</w:t>
            </w:r>
            <w:r w:rsidRPr="00554CB1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751D4147" w14:textId="77777777" w:rsidR="00554CB1" w:rsidRDefault="00554CB1" w:rsidP="00554CB1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54CB1" w14:paraId="7D2A73D5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E27D1" w14:textId="77777777" w:rsidR="00554CB1" w:rsidRDefault="00554CB1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554CB1" w14:paraId="7D48E5DC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ABCC5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BE4A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69C5F78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725F9" w14:textId="77777777" w:rsidR="00554CB1" w:rsidRDefault="00554CB1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ITEMID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8C7CD" w14:textId="77777777" w:rsidR="00554CB1" w:rsidRDefault="00554CB1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</w:tr>
      <w:tr w:rsidR="00554CB1" w14:paraId="2736B522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62A78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266B" w14:textId="77777777" w:rsidR="00554CB1" w:rsidRDefault="00554CB1">
            <w:pPr>
              <w:spacing w:after="60"/>
            </w:pPr>
            <w:r>
              <w:t>Κωδικός Είδους</w:t>
            </w:r>
          </w:p>
        </w:tc>
      </w:tr>
      <w:tr w:rsidR="00554CB1" w14:paraId="44E55B1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A028" w14:textId="6FCAB784" w:rsidR="00554CB1" w:rsidRDefault="00554CB1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LIANIKI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01152" w14:textId="75B9F873" w:rsidR="00554CB1" w:rsidRPr="00554CB1" w:rsidRDefault="00554CB1">
            <w:pPr>
              <w:spacing w:after="60"/>
            </w:pPr>
            <w:r>
              <w:t>Τιμή Λιανικής</w:t>
            </w:r>
          </w:p>
        </w:tc>
      </w:tr>
      <w:tr w:rsidR="00554CB1" w14:paraId="24147322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5700E" w14:textId="1BFE03F9" w:rsidR="00554CB1" w:rsidRDefault="00554CB1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DISCOUNT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8A0FA" w14:textId="07CFB50C" w:rsidR="00554CB1" w:rsidRPr="00554CB1" w:rsidRDefault="00554CB1">
            <w:pPr>
              <w:spacing w:after="60"/>
            </w:pPr>
            <w:r>
              <w:t>Έκπτωση</w:t>
            </w:r>
          </w:p>
        </w:tc>
      </w:tr>
      <w:tr w:rsidR="00554CB1" w14:paraId="0C2892F7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FAA13" w14:textId="1F273465" w:rsidR="00554CB1" w:rsidRPr="00554CB1" w:rsidRDefault="00554CB1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PRICE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C7244" w14:textId="59B71169" w:rsidR="00554CB1" w:rsidRDefault="00554CB1">
            <w:pPr>
              <w:spacing w:after="60"/>
            </w:pPr>
            <w:r>
              <w:t>Τιμή χονδρικής</w:t>
            </w:r>
          </w:p>
        </w:tc>
      </w:tr>
      <w:tr w:rsidR="00554CB1" w14:paraId="341F5605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B674" w14:textId="28429D12" w:rsidR="00554CB1" w:rsidRPr="00554CB1" w:rsidRDefault="00554CB1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STOCK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61FF" w14:textId="09FE2D47" w:rsidR="00554CB1" w:rsidRDefault="00554CB1">
            <w:pPr>
              <w:spacing w:after="60"/>
            </w:pPr>
            <w:r>
              <w:t>Υπόλοιπο</w:t>
            </w:r>
          </w:p>
        </w:tc>
      </w:tr>
    </w:tbl>
    <w:p w14:paraId="3F91B0CD" w14:textId="5F23D424" w:rsidR="00554CB1" w:rsidRDefault="00554CB1" w:rsidP="00554CB1">
      <w:pPr>
        <w:spacing w:after="0"/>
      </w:pPr>
    </w:p>
    <w:p w14:paraId="7C8E519A" w14:textId="7ADD69B1" w:rsidR="00554CB1" w:rsidRDefault="00554CB1" w:rsidP="00554CB1">
      <w:pPr>
        <w:spacing w:after="0"/>
      </w:pPr>
    </w:p>
    <w:p w14:paraId="1B2CA91C" w14:textId="77777777" w:rsidR="00554CB1" w:rsidRDefault="00554CB1" w:rsidP="00554CB1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554CB1" w14:paraId="36B8CD98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86CF5" w14:textId="77777777" w:rsidR="00554CB1" w:rsidRDefault="00554CB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554CB1" w14:paraId="5ED51DD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0AD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0FD61" w14:textId="77777777" w:rsidR="00554CB1" w:rsidRDefault="00554CB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554CB1" w14:paraId="1B2F086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6DCB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3AED60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05560AE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50EC645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</w:t>
            </w:r>
          </w:p>
          <w:p w14:paraId="17D2D24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96E7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4921D17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316EA3B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7C8C891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1586,</w:t>
            </w:r>
          </w:p>
          <w:p w14:paraId="3674F64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4017D17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6CCC72E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"MTRL": "1234",</w:t>
            </w:r>
          </w:p>
          <w:p w14:paraId="7A605D6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…</w:t>
            </w:r>
          </w:p>
          <w:p w14:paraId="5DED459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72946D3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432F381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0586B08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554CB1" w14:paraId="15364E1C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3DB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1E5AD2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 xml:space="preserve"> ",</w:t>
            </w:r>
          </w:p>
          <w:p w14:paraId="53319D8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3175C38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&lt;APPID&gt;,</w:t>
            </w:r>
          </w:p>
          <w:p w14:paraId="0DDBBAD6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upddate</w:t>
            </w:r>
            <w:proofErr w:type="spellEnd"/>
            <w:r>
              <w:rPr>
                <w:bCs/>
                <w:lang w:val="en-US"/>
              </w:rPr>
              <w:t>": "2021-05-14 00:00"</w:t>
            </w:r>
          </w:p>
          <w:p w14:paraId="419B699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1156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C5BB70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258A716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4B2C3FD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12,</w:t>
            </w:r>
          </w:p>
          <w:p w14:paraId="7B99543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4440EEF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0A1D497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"MTRL": "123</w:t>
            </w:r>
            <w:proofErr w:type="gramStart"/>
            <w:r>
              <w:rPr>
                <w:bCs/>
                <w:lang w:val="en-US"/>
              </w:rPr>
              <w:t xml:space="preserve">",   </w:t>
            </w:r>
            <w:proofErr w:type="gramEnd"/>
            <w:r>
              <w:rPr>
                <w:bCs/>
                <w:lang w:val="en-US"/>
              </w:rPr>
              <w:t xml:space="preserve">   …</w:t>
            </w:r>
          </w:p>
          <w:p w14:paraId="2098F144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266C81A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2BB726EF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2C5D5FF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554CB1" w14:paraId="10D64F94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F4C6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6604040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1A97B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6E3B4342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"100033",</w:t>
            </w:r>
          </w:p>
          <w:p w14:paraId="72903DE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"UPDDATE":"2021-05-14 00:00"</w:t>
            </w:r>
          </w:p>
          <w:p w14:paraId="22A2A0C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BE0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1528E49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false,</w:t>
            </w:r>
          </w:p>
          <w:p w14:paraId="5CD524A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"Authentication failed!"</w:t>
            </w:r>
          </w:p>
          <w:p w14:paraId="77EB16C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08B78E8D" w14:textId="77777777" w:rsidR="00554CB1" w:rsidRDefault="00554CB1" w:rsidP="00554CB1">
      <w:pPr>
        <w:rPr>
          <w:b/>
        </w:rPr>
      </w:pPr>
    </w:p>
    <w:p w14:paraId="04E46A07" w14:textId="77777777" w:rsidR="00554CB1" w:rsidRDefault="00554CB1" w:rsidP="00554CB1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49C447DD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A05C168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getItemsStock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19D95746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1F5DD84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"2001",</w:t>
      </w:r>
    </w:p>
    <w:p w14:paraId="103FD691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"2021-05-14 00:00"</w:t>
      </w:r>
    </w:p>
    <w:p w14:paraId="7C172255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E8D16C9" w14:textId="30972145" w:rsidR="00554CB1" w:rsidRDefault="00554CB1" w:rsidP="00554CB1">
      <w:pPr>
        <w:spacing w:after="0"/>
        <w:rPr>
          <w:b/>
          <w:lang w:val="en-US"/>
        </w:rPr>
      </w:pPr>
    </w:p>
    <w:p w14:paraId="30E42F41" w14:textId="3CF5ACA0" w:rsidR="003710EE" w:rsidRDefault="003710EE" w:rsidP="00554CB1">
      <w:pPr>
        <w:spacing w:after="0"/>
        <w:rPr>
          <w:b/>
          <w:lang w:val="en-US"/>
        </w:rPr>
      </w:pPr>
    </w:p>
    <w:p w14:paraId="37EC5210" w14:textId="77777777" w:rsidR="003710EE" w:rsidRDefault="003710EE" w:rsidP="00554CB1">
      <w:pPr>
        <w:spacing w:after="0"/>
        <w:rPr>
          <w:b/>
          <w:lang w:val="en-US"/>
        </w:rPr>
      </w:pPr>
    </w:p>
    <w:p w14:paraId="25AFD2E5" w14:textId="77777777" w:rsidR="00554CB1" w:rsidRDefault="00554CB1" w:rsidP="00554CB1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07EBE448" w14:textId="77777777" w:rsidR="00554CB1" w:rsidRPr="00CE3F99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7FA145A4" w14:textId="77777777" w:rsidR="00554CB1" w:rsidRPr="00CE3F99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"success": true,</w:t>
      </w:r>
    </w:p>
    <w:p w14:paraId="68F99A37" w14:textId="77777777" w:rsidR="00554CB1" w:rsidRPr="00CE3F99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"error": "",</w:t>
      </w:r>
    </w:p>
    <w:p w14:paraId="4A9E10B6" w14:textId="77777777" w:rsidR="00554CB1" w:rsidRPr="00CE3F99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</w:t>
      </w:r>
      <w:proofErr w:type="spellStart"/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 2,</w:t>
      </w:r>
    </w:p>
    <w:p w14:paraId="2CF40310" w14:textId="77777777" w:rsidR="00554CB1" w:rsidRPr="00CE3F99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"data": [</w:t>
      </w:r>
    </w:p>
    <w:p w14:paraId="28265AB3" w14:textId="77777777" w:rsidR="00554CB1" w:rsidRPr="00CE3F99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{</w:t>
      </w:r>
    </w:p>
    <w:p w14:paraId="62724F5B" w14:textId="77777777" w:rsidR="00554CB1" w:rsidRPr="00CE3F99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    "ITEMID": 2522,</w:t>
      </w:r>
    </w:p>
    <w:p w14:paraId="565B3717" w14:textId="77777777" w:rsidR="00554CB1" w:rsidRPr="00CE3F99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    "CODE": "101",</w:t>
      </w:r>
    </w:p>
    <w:p w14:paraId="045D4FD1" w14:textId="77777777" w:rsidR="00554CB1" w:rsidRPr="00CE3F99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    "LIANIKI": 15,</w:t>
      </w:r>
    </w:p>
    <w:p w14:paraId="0ACBABF8" w14:textId="77777777" w:rsidR="00554CB1" w:rsidRPr="00CE3F99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    "DISCOUNT": 0,</w:t>
      </w:r>
    </w:p>
    <w:p w14:paraId="4290EE8F" w14:textId="77777777" w:rsidR="00554CB1" w:rsidRPr="00CE3F99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    "PRICE": 10,</w:t>
      </w:r>
    </w:p>
    <w:p w14:paraId="4D1CB6E5" w14:textId="77777777" w:rsidR="00554CB1" w:rsidRPr="00CE3F99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    "STOCK": 0</w:t>
      </w:r>
    </w:p>
    <w:p w14:paraId="61A14BF3" w14:textId="77777777" w:rsidR="00554CB1" w:rsidRPr="00CE3F99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},</w:t>
      </w:r>
    </w:p>
    <w:p w14:paraId="03EBA48A" w14:textId="77777777" w:rsidR="00554CB1" w:rsidRPr="00CE3F99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{</w:t>
      </w:r>
    </w:p>
    <w:p w14:paraId="0213EDE5" w14:textId="77777777" w:rsidR="00554CB1" w:rsidRPr="00CE3F99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    "ITEMID": 10132,</w:t>
      </w:r>
    </w:p>
    <w:p w14:paraId="519A20AA" w14:textId="77777777" w:rsidR="00554CB1" w:rsidRPr="00CE3F99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    "CODE": "M105202210050 -B",</w:t>
      </w:r>
    </w:p>
    <w:p w14:paraId="20E3F5A0" w14:textId="77777777" w:rsidR="00554CB1" w:rsidRPr="00554CB1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E3F99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            </w:t>
      </w:r>
      <w:r w:rsidRPr="00554CB1">
        <w:rPr>
          <w:rFonts w:ascii="Courier New" w:hAnsi="Courier New" w:cs="Courier New"/>
          <w:sz w:val="18"/>
          <w:szCs w:val="18"/>
          <w:shd w:val="clear" w:color="auto" w:fill="FAFAFA"/>
        </w:rPr>
        <w:t>"LIANIKI": 1.27,</w:t>
      </w:r>
    </w:p>
    <w:p w14:paraId="6452B9C3" w14:textId="77777777" w:rsidR="00554CB1" w:rsidRPr="00554CB1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554CB1">
        <w:rPr>
          <w:rFonts w:ascii="Courier New" w:hAnsi="Courier New" w:cs="Courier New"/>
          <w:sz w:val="18"/>
          <w:szCs w:val="18"/>
          <w:shd w:val="clear" w:color="auto" w:fill="FAFAFA"/>
        </w:rPr>
        <w:t>            "DISCOUNT": 0,</w:t>
      </w:r>
    </w:p>
    <w:p w14:paraId="54AD6859" w14:textId="77777777" w:rsidR="00554CB1" w:rsidRPr="00554CB1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554CB1">
        <w:rPr>
          <w:rFonts w:ascii="Courier New" w:hAnsi="Courier New" w:cs="Courier New"/>
          <w:sz w:val="18"/>
          <w:szCs w:val="18"/>
          <w:shd w:val="clear" w:color="auto" w:fill="FAFAFA"/>
        </w:rPr>
        <w:t>            "PRICE": 0,</w:t>
      </w:r>
    </w:p>
    <w:p w14:paraId="1B88F780" w14:textId="77777777" w:rsidR="00554CB1" w:rsidRPr="00554CB1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554CB1">
        <w:rPr>
          <w:rFonts w:ascii="Courier New" w:hAnsi="Courier New" w:cs="Courier New"/>
          <w:sz w:val="18"/>
          <w:szCs w:val="18"/>
          <w:shd w:val="clear" w:color="auto" w:fill="FAFAFA"/>
        </w:rPr>
        <w:t>            "STOCK": 0</w:t>
      </w:r>
    </w:p>
    <w:p w14:paraId="708BA2D1" w14:textId="77777777" w:rsidR="00554CB1" w:rsidRPr="00554CB1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554CB1">
        <w:rPr>
          <w:rFonts w:ascii="Courier New" w:hAnsi="Courier New" w:cs="Courier New"/>
          <w:sz w:val="18"/>
          <w:szCs w:val="18"/>
          <w:shd w:val="clear" w:color="auto" w:fill="FAFAFA"/>
        </w:rPr>
        <w:t>        }</w:t>
      </w:r>
    </w:p>
    <w:p w14:paraId="37F22A68" w14:textId="77777777" w:rsidR="00554CB1" w:rsidRPr="00554CB1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554CB1">
        <w:rPr>
          <w:rFonts w:ascii="Courier New" w:hAnsi="Courier New" w:cs="Courier New"/>
          <w:sz w:val="18"/>
          <w:szCs w:val="18"/>
          <w:shd w:val="clear" w:color="auto" w:fill="FAFAFA"/>
        </w:rPr>
        <w:t>    ]</w:t>
      </w:r>
    </w:p>
    <w:p w14:paraId="6051A2A2" w14:textId="77777777" w:rsidR="00554CB1" w:rsidRPr="00554CB1" w:rsidRDefault="00554CB1" w:rsidP="00554CB1">
      <w:pPr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554CB1">
        <w:rPr>
          <w:rFonts w:ascii="Courier New" w:hAnsi="Courier New" w:cs="Courier New"/>
          <w:sz w:val="18"/>
          <w:szCs w:val="18"/>
          <w:shd w:val="clear" w:color="auto" w:fill="FAFAFA"/>
        </w:rPr>
        <w:t>}</w:t>
      </w:r>
    </w:p>
    <w:p w14:paraId="52FBF3D8" w14:textId="2BBD9531" w:rsidR="00296D08" w:rsidRDefault="00554CB1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</w:rPr>
        <w:tab/>
      </w:r>
    </w:p>
    <w:p w14:paraId="23115185" w14:textId="6A711130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EAD4F48" w14:textId="29C745C3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5CCC240D" w14:textId="1E8FFB3D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14A617F3" w14:textId="42F16F03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433CA699" w14:textId="08D013A0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18DA503" w14:textId="22002D4C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BD681D7" w14:textId="6F400F03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78CD450" w14:textId="40B9BC08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06F56E0" w14:textId="3A648C4B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E66E693" w14:textId="0CA85A44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19B9368" w14:textId="3872D92B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9021F0A" w14:textId="516D82FF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1474B99" w14:textId="572C1A0D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51F04D19" w14:textId="0ACA92E6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18723ABA" w14:textId="7143BBBF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4E8687D8" w14:textId="1A16543F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CEA526A" w14:textId="77777777" w:rsidR="00397590" w:rsidRDefault="00397590" w:rsidP="00397590">
      <w:pPr>
        <w:pStyle w:val="2"/>
      </w:pPr>
      <w:bookmarkStart w:id="17" w:name="_Toc103869575"/>
      <w:bookmarkStart w:id="18" w:name="_Toc117700789"/>
      <w:bookmarkStart w:id="19" w:name="_Toc119661377"/>
      <w:bookmarkStart w:id="20" w:name="_Toc121492012"/>
      <w:bookmarkStart w:id="21" w:name="_Toc122514242"/>
      <w:r>
        <w:t>Παραγγελίες</w:t>
      </w:r>
      <w:bookmarkEnd w:id="17"/>
      <w:bookmarkEnd w:id="18"/>
      <w:bookmarkEnd w:id="19"/>
      <w:bookmarkEnd w:id="20"/>
      <w:bookmarkEnd w:id="21"/>
    </w:p>
    <w:p w14:paraId="346886A6" w14:textId="77777777" w:rsidR="00397590" w:rsidRDefault="00397590" w:rsidP="00397590">
      <w:pPr>
        <w:pStyle w:val="3"/>
      </w:pPr>
      <w:bookmarkStart w:id="22" w:name="_Toc103869576"/>
      <w:bookmarkStart w:id="23" w:name="_Toc117700790"/>
      <w:bookmarkStart w:id="24" w:name="_Toc119661378"/>
      <w:bookmarkStart w:id="25" w:name="_Toc121492013"/>
      <w:bookmarkStart w:id="26" w:name="_Toc122514243"/>
      <w:r>
        <w:t>Εισαγωγή νέας Παραγγελίας</w:t>
      </w:r>
      <w:bookmarkEnd w:id="22"/>
      <w:bookmarkEnd w:id="23"/>
      <w:bookmarkEnd w:id="24"/>
      <w:bookmarkEnd w:id="25"/>
      <w:bookmarkEnd w:id="26"/>
    </w:p>
    <w:p w14:paraId="2902557D" w14:textId="77777777" w:rsidR="00397590" w:rsidRDefault="00397590" w:rsidP="00397590">
      <w:r>
        <w:t xml:space="preserve">Για να πάρουμε τις γίνει εισαγωγή μιας παραγγελίας στο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“</w:t>
      </w:r>
      <w:proofErr w:type="spellStart"/>
      <w:r>
        <w:rPr>
          <w:lang w:val="en-US"/>
        </w:rPr>
        <w:t>setOrder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047704">
        <w:t xml:space="preserve"> </w:t>
      </w:r>
      <w:r>
        <w:rPr>
          <w:lang w:val="en-US"/>
        </w:rPr>
        <w:t>Endpoint</w:t>
      </w:r>
      <w:r w:rsidRPr="00047704">
        <w:t xml:space="preserve"> </w:t>
      </w:r>
      <w:r>
        <w:t xml:space="preserve">που σας έχει δοθεί.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397590" w14:paraId="2FE0BD1A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66550" w14:textId="77777777" w:rsidR="00397590" w:rsidRDefault="00397590" w:rsidP="0083214C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9A425" w14:textId="77777777" w:rsidR="00397590" w:rsidRDefault="00397590" w:rsidP="0083214C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29D5" w14:textId="77777777" w:rsidR="00397590" w:rsidRDefault="00397590" w:rsidP="0083214C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397590" w14:paraId="448FCF67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3576D" w14:textId="77777777" w:rsidR="00397590" w:rsidRDefault="00397590" w:rsidP="0083214C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DC749" w14:textId="77777777" w:rsidR="00397590" w:rsidRDefault="00397590" w:rsidP="0083214C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setOrder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41CA" w14:textId="77777777" w:rsidR="00397590" w:rsidRDefault="00397590" w:rsidP="0083214C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397590" w14:paraId="0E2B96E7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48758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2E83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A0E84" w14:textId="77777777" w:rsidR="00397590" w:rsidRDefault="00397590" w:rsidP="0083214C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97590" w14:paraId="713DC3B8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8D132" w14:textId="77777777" w:rsidR="00397590" w:rsidRDefault="00397590" w:rsidP="0083214C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E2FC3" w14:textId="77777777" w:rsidR="00397590" w:rsidRDefault="00397590" w:rsidP="0083214C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B1DAA" w14:textId="77777777" w:rsidR="00397590" w:rsidRDefault="00397590" w:rsidP="0083214C">
            <w:pPr>
              <w:spacing w:after="0"/>
              <w:rPr>
                <w:lang w:val="en-US"/>
              </w:rPr>
            </w:pPr>
          </w:p>
        </w:tc>
      </w:tr>
      <w:tr w:rsidR="00397590" w14:paraId="732C7C08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5630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96273" w14:textId="77777777" w:rsidR="00397590" w:rsidRPr="00E04C52" w:rsidRDefault="00397590" w:rsidP="0083214C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2022-12-09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CF04" w14:textId="77777777" w:rsidR="00397590" w:rsidRPr="00AD5691" w:rsidRDefault="00397590" w:rsidP="0083214C">
            <w:pPr>
              <w:spacing w:after="0"/>
            </w:pPr>
            <w:r>
              <w:t xml:space="preserve">Ημερομηνία  </w:t>
            </w:r>
            <w:r w:rsidRPr="00AD5691">
              <w:t>(</w:t>
            </w:r>
            <w:r>
              <w:rPr>
                <w:lang w:val="en-US"/>
              </w:rPr>
              <w:t>format</w:t>
            </w:r>
            <w:r w:rsidRPr="00E04C52">
              <w:t xml:space="preserve"> </w:t>
            </w:r>
            <w:r>
              <w:rPr>
                <w:lang w:val="en-US"/>
              </w:rPr>
              <w:t>Y</w:t>
            </w:r>
            <w:r w:rsidRPr="00E04C52">
              <w:t>-</w:t>
            </w:r>
            <w:r>
              <w:rPr>
                <w:lang w:val="en-US"/>
              </w:rPr>
              <w:t>m</w:t>
            </w:r>
            <w:r w:rsidRPr="00E04C52">
              <w:t>-</w:t>
            </w:r>
            <w:r>
              <w:rPr>
                <w:lang w:val="en-US"/>
              </w:rPr>
              <w:t>d</w:t>
            </w:r>
            <w:r w:rsidRPr="00AD5691">
              <w:t>)</w:t>
            </w:r>
          </w:p>
        </w:tc>
      </w:tr>
      <w:tr w:rsidR="00397590" w:rsidRPr="002955DF" w14:paraId="145606F1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F25DC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3293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D2072" w14:textId="77777777" w:rsidR="00397590" w:rsidRDefault="00397590" w:rsidP="0083214C">
            <w:pPr>
              <w:spacing w:after="0"/>
            </w:pPr>
            <w:r>
              <w:t>Τρόπος Πληρωμής</w:t>
            </w:r>
          </w:p>
          <w:p w14:paraId="30200A83" w14:textId="77777777" w:rsidR="001311AF" w:rsidRDefault="00397590" w:rsidP="00397590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1000</w:t>
            </w:r>
            <w:r>
              <w:rPr>
                <w:lang w:val="en-US"/>
              </w:rPr>
              <w:t xml:space="preserve"> =&gt; </w:t>
            </w:r>
            <w:proofErr w:type="spellStart"/>
            <w:r w:rsidR="001311AF" w:rsidRPr="001311AF">
              <w:t>Τοίς</w:t>
            </w:r>
            <w:proofErr w:type="spellEnd"/>
            <w:r w:rsidR="001311AF" w:rsidRPr="001311AF">
              <w:t xml:space="preserve"> Μετρητοίς</w:t>
            </w:r>
          </w:p>
          <w:p w14:paraId="57C29698" w14:textId="5604A7C1" w:rsidR="00397590" w:rsidRDefault="001311AF" w:rsidP="00397590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 xml:space="preserve">1001 =&gt; </w:t>
            </w:r>
            <w:r w:rsidRPr="001311AF">
              <w:t>Πιστωτική Κάρτα</w:t>
            </w:r>
            <w:r w:rsidR="00397590">
              <w:tab/>
            </w:r>
          </w:p>
          <w:p w14:paraId="5F18359C" w14:textId="7F349EF6" w:rsidR="00397590" w:rsidRDefault="00397590" w:rsidP="00397590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1002</w:t>
            </w:r>
            <w:r>
              <w:rPr>
                <w:lang w:val="en-US"/>
              </w:rPr>
              <w:t xml:space="preserve"> =&gt; </w:t>
            </w:r>
            <w:r w:rsidR="001311AF" w:rsidRPr="001311AF">
              <w:t>Μικτός Τρόπος Πληρωμής</w:t>
            </w:r>
          </w:p>
          <w:p w14:paraId="3ECD8D32" w14:textId="25F7C9ED" w:rsidR="00397590" w:rsidRDefault="00397590" w:rsidP="00397590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1003</w:t>
            </w:r>
            <w:r>
              <w:rPr>
                <w:lang w:val="en-US"/>
              </w:rPr>
              <w:t xml:space="preserve"> =&gt; </w:t>
            </w:r>
            <w:r w:rsidR="001311AF" w:rsidRPr="001311AF">
              <w:t>Πίστωση 30 ημερών</w:t>
            </w:r>
          </w:p>
          <w:p w14:paraId="6EAE83BD" w14:textId="2B88BCA5" w:rsidR="00397590" w:rsidRDefault="00397590" w:rsidP="00397590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1004</w:t>
            </w:r>
            <w:r>
              <w:rPr>
                <w:lang w:val="en-US"/>
              </w:rPr>
              <w:t xml:space="preserve"> =&gt; </w:t>
            </w:r>
            <w:r w:rsidR="001311AF" w:rsidRPr="001311AF">
              <w:t xml:space="preserve">Πίστωση </w:t>
            </w:r>
            <w:r w:rsidR="001311AF">
              <w:t>6</w:t>
            </w:r>
            <w:r w:rsidR="001311AF" w:rsidRPr="001311AF">
              <w:t>0 ημερών</w:t>
            </w:r>
          </w:p>
          <w:p w14:paraId="3800DBED" w14:textId="6FFEB682" w:rsidR="00397590" w:rsidRDefault="00397590" w:rsidP="00397590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1005</w:t>
            </w:r>
            <w:r>
              <w:rPr>
                <w:lang w:val="en-US"/>
              </w:rPr>
              <w:t xml:space="preserve"> =&gt; </w:t>
            </w:r>
            <w:r w:rsidR="001311AF" w:rsidRPr="001311AF">
              <w:t xml:space="preserve">Πίστωση </w:t>
            </w:r>
            <w:r w:rsidR="001311AF">
              <w:t>9</w:t>
            </w:r>
            <w:r w:rsidR="001311AF" w:rsidRPr="001311AF">
              <w:t>0 ημερών</w:t>
            </w:r>
          </w:p>
          <w:p w14:paraId="1401ED17" w14:textId="1EE74696" w:rsidR="00397590" w:rsidRDefault="00397590" w:rsidP="00397590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1006</w:t>
            </w:r>
            <w:r>
              <w:rPr>
                <w:lang w:val="en-US"/>
              </w:rPr>
              <w:t xml:space="preserve"> =&gt; </w:t>
            </w:r>
            <w:r w:rsidR="001311AF" w:rsidRPr="001311AF">
              <w:t>Τραπεζική Κατάθεση</w:t>
            </w:r>
          </w:p>
          <w:p w14:paraId="28F1449A" w14:textId="408B2409" w:rsidR="00397590" w:rsidRDefault="00397590" w:rsidP="00397590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1007</w:t>
            </w:r>
            <w:r>
              <w:rPr>
                <w:lang w:val="en-US"/>
              </w:rPr>
              <w:t xml:space="preserve"> =&gt; </w:t>
            </w:r>
            <w:proofErr w:type="spellStart"/>
            <w:r w:rsidR="001311AF" w:rsidRPr="001311AF">
              <w:rPr>
                <w:lang w:val="en-US"/>
              </w:rPr>
              <w:t>Αντικ</w:t>
            </w:r>
            <w:proofErr w:type="spellEnd"/>
            <w:r w:rsidR="001311AF" w:rsidRPr="001311AF">
              <w:rPr>
                <w:lang w:val="en-US"/>
              </w:rPr>
              <w:t>αταβολή</w:t>
            </w:r>
          </w:p>
          <w:p w14:paraId="7F5FABFD" w14:textId="34F25605" w:rsidR="00397590" w:rsidRPr="00DC0D43" w:rsidRDefault="00397590" w:rsidP="001311AF">
            <w:pPr>
              <w:pStyle w:val="a6"/>
              <w:spacing w:after="0"/>
              <w:jc w:val="left"/>
            </w:pPr>
          </w:p>
        </w:tc>
      </w:tr>
      <w:tr w:rsidR="00397590" w14:paraId="015CA1A6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5131C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shipment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DE8F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8CF11" w14:textId="77777777" w:rsidR="00397590" w:rsidRDefault="00397590" w:rsidP="0083214C">
            <w:pPr>
              <w:spacing w:after="0"/>
            </w:pPr>
            <w:r>
              <w:t>Τρόπος Αποστολής</w:t>
            </w:r>
          </w:p>
          <w:p w14:paraId="08BCA515" w14:textId="77777777" w:rsidR="00397590" w:rsidRDefault="00397590" w:rsidP="00397590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101</w:t>
            </w:r>
            <w:r>
              <w:rPr>
                <w:lang w:val="en-US"/>
              </w:rPr>
              <w:t xml:space="preserve"> =&gt; </w:t>
            </w:r>
            <w:r>
              <w:t>Παραλαβή από Προμηθευτή</w:t>
            </w:r>
          </w:p>
          <w:p w14:paraId="4815CB4E" w14:textId="77777777" w:rsidR="00397590" w:rsidRDefault="00397590" w:rsidP="00397590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102</w:t>
            </w:r>
            <w:r>
              <w:rPr>
                <w:lang w:val="en-US"/>
              </w:rPr>
              <w:t xml:space="preserve"> =&gt; </w:t>
            </w:r>
            <w:r>
              <w:t>Ταχυδρομείο</w:t>
            </w:r>
          </w:p>
          <w:p w14:paraId="07253D6A" w14:textId="77777777" w:rsidR="00397590" w:rsidRDefault="00397590" w:rsidP="00397590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103</w:t>
            </w:r>
            <w:r>
              <w:rPr>
                <w:lang w:val="en-US"/>
              </w:rPr>
              <w:t xml:space="preserve"> =&gt; </w:t>
            </w:r>
            <w:r>
              <w:t>Μεταφορική Εταιρεία</w:t>
            </w:r>
          </w:p>
          <w:p w14:paraId="5185495F" w14:textId="29EB4220" w:rsidR="00397590" w:rsidRDefault="00397590" w:rsidP="00DC0D43">
            <w:pPr>
              <w:pStyle w:val="a6"/>
              <w:numPr>
                <w:ilvl w:val="0"/>
                <w:numId w:val="36"/>
              </w:numPr>
              <w:spacing w:after="0"/>
              <w:jc w:val="left"/>
            </w:pPr>
            <w:r>
              <w:t>1000</w:t>
            </w:r>
            <w:r>
              <w:rPr>
                <w:lang w:val="en-US"/>
              </w:rPr>
              <w:t xml:space="preserve"> =&gt; </w:t>
            </w:r>
            <w:r>
              <w:t>Άγνωστος</w:t>
            </w:r>
          </w:p>
        </w:tc>
      </w:tr>
      <w:tr w:rsidR="00397590" w14:paraId="362ED062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21281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CB75B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F0DC" w14:textId="77777777" w:rsidR="00397590" w:rsidRDefault="00397590" w:rsidP="0083214C">
            <w:pPr>
              <w:spacing w:after="0"/>
            </w:pPr>
            <w:r>
              <w:t>Παρατηρήσεις</w:t>
            </w:r>
          </w:p>
        </w:tc>
      </w:tr>
      <w:tr w:rsidR="00397590" w14:paraId="183FCBBB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D1CBD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5008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F26C9" w14:textId="77777777" w:rsidR="00397590" w:rsidRPr="002D19C7" w:rsidRDefault="00397590" w:rsidP="0083214C">
            <w:pPr>
              <w:spacing w:after="0"/>
            </w:pPr>
            <w:r>
              <w:t>Σχόλια</w:t>
            </w:r>
          </w:p>
        </w:tc>
      </w:tr>
      <w:tr w:rsidR="00397590" w14:paraId="0DEF9B99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78F30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FE81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C5B14" w14:textId="77777777" w:rsidR="00397590" w:rsidRDefault="00397590" w:rsidP="0083214C">
            <w:pPr>
              <w:spacing w:after="0"/>
            </w:pPr>
            <w:r>
              <w:t>Για τιμολόγιο =&gt; 1</w:t>
            </w:r>
          </w:p>
          <w:p w14:paraId="2DBEDB4B" w14:textId="64BE99C0" w:rsidR="00397590" w:rsidRDefault="00397590" w:rsidP="0083214C">
            <w:pPr>
              <w:spacing w:after="0"/>
            </w:pPr>
            <w:r>
              <w:t xml:space="preserve">Για απόδειξη =&gt; 0 ή </w:t>
            </w:r>
            <w:r w:rsidR="00D50120">
              <w:t>αν δεν υπάρχει</w:t>
            </w:r>
          </w:p>
        </w:tc>
      </w:tr>
      <w:tr w:rsidR="00397590" w14:paraId="2A97F900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0FDC5" w14:textId="77777777" w:rsidR="00397590" w:rsidRDefault="00397590" w:rsidP="0083214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webid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44974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CDA4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t xml:space="preserve">Κωδικός παραγγελίας </w:t>
            </w:r>
            <w:r>
              <w:rPr>
                <w:lang w:val="en-US"/>
              </w:rPr>
              <w:t>E-Shop</w:t>
            </w:r>
          </w:p>
        </w:tc>
      </w:tr>
      <w:tr w:rsidR="00397590" w14:paraId="3DF6E1FB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8488C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series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3EAA4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6FDD" w14:textId="77777777" w:rsidR="00397590" w:rsidRDefault="00397590" w:rsidP="0083214C">
            <w:pPr>
              <w:spacing w:after="0"/>
            </w:pPr>
            <w:r>
              <w:t>Σειρά παραγγελίας</w:t>
            </w:r>
          </w:p>
          <w:p w14:paraId="7E096CC3" w14:textId="5F3010B8" w:rsidR="00397590" w:rsidRPr="00860496" w:rsidRDefault="00397590" w:rsidP="00397590">
            <w:pPr>
              <w:pStyle w:val="a6"/>
              <w:numPr>
                <w:ilvl w:val="0"/>
                <w:numId w:val="37"/>
              </w:numPr>
              <w:spacing w:after="0"/>
              <w:jc w:val="left"/>
              <w:rPr>
                <w:rFonts w:eastAsia="Times New Roman"/>
              </w:rPr>
            </w:pPr>
            <w:r w:rsidRPr="00860496">
              <w:rPr>
                <w:rFonts w:eastAsia="Times New Roman"/>
              </w:rPr>
              <w:t>7</w:t>
            </w:r>
            <w:r w:rsidRPr="00B6001B">
              <w:rPr>
                <w:rFonts w:eastAsia="Times New Roman"/>
              </w:rPr>
              <w:t>0</w:t>
            </w:r>
            <w:r w:rsidR="00D50120">
              <w:rPr>
                <w:rFonts w:eastAsia="Times New Roman"/>
              </w:rPr>
              <w:t>23</w:t>
            </w:r>
            <w:r>
              <w:rPr>
                <w:rFonts w:eastAsia="Times New Roman"/>
              </w:rPr>
              <w:t xml:space="preserve"> =&gt; </w:t>
            </w:r>
            <w:r w:rsidR="00D50120" w:rsidRPr="00D50120">
              <w:rPr>
                <w:rFonts w:eastAsia="Times New Roman"/>
              </w:rPr>
              <w:t>Παραγγελία (</w:t>
            </w:r>
            <w:proofErr w:type="spellStart"/>
            <w:r w:rsidR="00D50120" w:rsidRPr="00D50120">
              <w:rPr>
                <w:rFonts w:eastAsia="Times New Roman"/>
              </w:rPr>
              <w:t>Απ.Λιαν.Πωλ</w:t>
            </w:r>
            <w:proofErr w:type="spellEnd"/>
            <w:r w:rsidR="00D50120" w:rsidRPr="00D50120">
              <w:rPr>
                <w:rFonts w:eastAsia="Times New Roman"/>
              </w:rPr>
              <w:t>.)</w:t>
            </w:r>
          </w:p>
          <w:p w14:paraId="4A9E823B" w14:textId="20A875AB" w:rsidR="00397590" w:rsidRPr="00B6001B" w:rsidRDefault="00397590" w:rsidP="00397590">
            <w:pPr>
              <w:pStyle w:val="a6"/>
              <w:numPr>
                <w:ilvl w:val="0"/>
                <w:numId w:val="37"/>
              </w:numPr>
              <w:spacing w:after="0"/>
              <w:jc w:val="left"/>
              <w:rPr>
                <w:rFonts w:eastAsia="Times New Roman"/>
              </w:rPr>
            </w:pPr>
            <w:r w:rsidRPr="00B6001B">
              <w:rPr>
                <w:rFonts w:eastAsia="Times New Roman"/>
              </w:rPr>
              <w:t>70</w:t>
            </w:r>
            <w:r w:rsidR="00D50120">
              <w:rPr>
                <w:rFonts w:eastAsia="Times New Roman"/>
              </w:rPr>
              <w:t>21 =&gt;</w:t>
            </w:r>
            <w:r w:rsidRPr="00860496">
              <w:rPr>
                <w:rFonts w:eastAsia="Times New Roman"/>
              </w:rPr>
              <w:t xml:space="preserve"> </w:t>
            </w:r>
            <w:r w:rsidR="00D50120" w:rsidRPr="00D50120">
              <w:rPr>
                <w:rFonts w:eastAsia="Times New Roman"/>
              </w:rPr>
              <w:t>Παραγγελία (Δα-Τιμ.)</w:t>
            </w:r>
          </w:p>
        </w:tc>
      </w:tr>
      <w:tr w:rsidR="00397590" w14:paraId="4584AA64" w14:textId="77777777" w:rsidTr="0083214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83E23" w14:textId="77777777" w:rsidR="00397590" w:rsidRDefault="00397590" w:rsidP="0083214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Στοιχεία Πελατών(</w:t>
            </w:r>
            <w:proofErr w:type="spellStart"/>
            <w:r>
              <w:rPr>
                <w:b/>
                <w:bCs/>
                <w:lang w:val="en-US"/>
              </w:rPr>
              <w:t>billinfo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397590" w14:paraId="3D69CF14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9AAD4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3B16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6C46A" w14:textId="77777777" w:rsidR="00397590" w:rsidRDefault="00397590" w:rsidP="0083214C">
            <w:pPr>
              <w:spacing w:after="0"/>
            </w:pPr>
            <w:r>
              <w:rPr>
                <w:lang w:val="en-US"/>
              </w:rPr>
              <w:t xml:space="preserve">Id </w:t>
            </w:r>
            <w:r>
              <w:t>Πελάτη</w:t>
            </w:r>
          </w:p>
        </w:tc>
      </w:tr>
      <w:tr w:rsidR="00397590" w14:paraId="742FCE85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116D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504D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5B4F" w14:textId="77777777" w:rsidR="00397590" w:rsidRDefault="00397590" w:rsidP="0083214C">
            <w:pPr>
              <w:spacing w:after="0"/>
            </w:pPr>
            <w:r>
              <w:t>Επωνυμία Πελάτη</w:t>
            </w:r>
          </w:p>
        </w:tc>
      </w:tr>
      <w:tr w:rsidR="00397590" w14:paraId="61D549F1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2C8F0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8C83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23197" w14:textId="77777777" w:rsidR="00397590" w:rsidRDefault="00397590" w:rsidP="0083214C">
            <w:pPr>
              <w:spacing w:after="0"/>
            </w:pPr>
            <w:r>
              <w:t>Διεύθυνση Πελάτη</w:t>
            </w:r>
          </w:p>
        </w:tc>
      </w:tr>
      <w:tr w:rsidR="00397590" w14:paraId="1565B218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8575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AA5B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21829" w14:textId="77777777" w:rsidR="00397590" w:rsidRDefault="00397590" w:rsidP="0083214C">
            <w:pPr>
              <w:spacing w:after="0"/>
            </w:pPr>
            <w:r>
              <w:t>Πόλη Πελάτη</w:t>
            </w:r>
          </w:p>
        </w:tc>
      </w:tr>
      <w:tr w:rsidR="00397590" w14:paraId="38AF001B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F25F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8146F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4ABC9" w14:textId="77777777" w:rsidR="00397590" w:rsidRDefault="00397590" w:rsidP="0083214C">
            <w:pPr>
              <w:spacing w:after="0"/>
            </w:pPr>
            <w:r>
              <w:t>Τ.Κ. Πελάτη</w:t>
            </w:r>
          </w:p>
        </w:tc>
      </w:tr>
      <w:tr w:rsidR="00397590" w14:paraId="2E359D56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3ED97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E9545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1429F" w14:textId="77777777" w:rsidR="00397590" w:rsidRDefault="00397590" w:rsidP="0083214C">
            <w:pPr>
              <w:spacing w:after="0"/>
            </w:pPr>
            <w:r>
              <w:t>Περιοχή Πελάτη</w:t>
            </w:r>
          </w:p>
        </w:tc>
      </w:tr>
      <w:tr w:rsidR="00397590" w14:paraId="14BDD7E0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1C255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92BC4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0E5D4" w14:textId="77777777" w:rsidR="00397590" w:rsidRDefault="00397590" w:rsidP="0083214C">
            <w:pPr>
              <w:spacing w:after="0"/>
            </w:pPr>
            <w:r>
              <w:rPr>
                <w:lang w:val="en-US"/>
              </w:rPr>
              <w:t xml:space="preserve">Email </w:t>
            </w:r>
            <w:r>
              <w:t>Πελάτη</w:t>
            </w:r>
          </w:p>
        </w:tc>
      </w:tr>
      <w:tr w:rsidR="00397590" w14:paraId="240621FA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F6864" w14:textId="77777777" w:rsidR="00397590" w:rsidRDefault="00397590" w:rsidP="0083214C">
            <w:pPr>
              <w:spacing w:after="0"/>
            </w:pPr>
            <w:r>
              <w:rPr>
                <w:lang w:val="en-US"/>
              </w:rPr>
              <w:t>phone1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B120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BE892" w14:textId="77777777" w:rsidR="00397590" w:rsidRDefault="00397590" w:rsidP="0083214C">
            <w:pPr>
              <w:spacing w:after="0"/>
            </w:pPr>
            <w:r>
              <w:t>Τηλέφωνο 1 Πελάτη</w:t>
            </w:r>
          </w:p>
        </w:tc>
      </w:tr>
      <w:tr w:rsidR="00397590" w14:paraId="1E5AF1EE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22DE4" w14:textId="77777777" w:rsidR="00397590" w:rsidRDefault="00397590" w:rsidP="0083214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54E6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0E9EC" w14:textId="77777777" w:rsidR="00397590" w:rsidRDefault="00397590" w:rsidP="0083214C">
            <w:pPr>
              <w:spacing w:after="0"/>
            </w:pPr>
            <w:r>
              <w:t>ΑΦΜ Πελάτη</w:t>
            </w:r>
          </w:p>
        </w:tc>
      </w:tr>
      <w:tr w:rsidR="00397590" w14:paraId="7C314BF2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00038" w14:textId="77777777" w:rsidR="00397590" w:rsidRDefault="00397590" w:rsidP="0083214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2621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4AC42" w14:textId="77777777" w:rsidR="00397590" w:rsidRDefault="00397590" w:rsidP="0083214C">
            <w:pPr>
              <w:spacing w:after="0"/>
            </w:pPr>
            <w:r>
              <w:t>ΔΟΥ</w:t>
            </w:r>
          </w:p>
        </w:tc>
      </w:tr>
      <w:tr w:rsidR="00397590" w14:paraId="5173309F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B794E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5884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575C0" w14:textId="77777777" w:rsidR="00397590" w:rsidRDefault="00397590" w:rsidP="0083214C">
            <w:pPr>
              <w:spacing w:after="0"/>
            </w:pPr>
            <w:r>
              <w:t>Χώρα (ενεργή Ελλάδα με κωδικό 1000)</w:t>
            </w:r>
          </w:p>
        </w:tc>
      </w:tr>
      <w:tr w:rsidR="00397590" w14:paraId="3ACE2309" w14:textId="77777777" w:rsidTr="0083214C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D36DA" w14:textId="77777777" w:rsidR="00397590" w:rsidRDefault="00397590" w:rsidP="0083214C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Πεδία Αποστολής Παραγγελίας (</w:t>
            </w:r>
            <w:proofErr w:type="spellStart"/>
            <w:r>
              <w:rPr>
                <w:b/>
                <w:bCs/>
                <w:lang w:val="en-US"/>
              </w:rPr>
              <w:t>shipinfo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397590" w14:paraId="5057880C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2E1F2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2B3F2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DF2C6" w14:textId="77777777" w:rsidR="00397590" w:rsidRDefault="00397590" w:rsidP="0083214C">
            <w:pPr>
              <w:spacing w:after="0"/>
            </w:pPr>
            <w:r>
              <w:t>Επωνυμία Παραλήπτη</w:t>
            </w:r>
          </w:p>
        </w:tc>
      </w:tr>
      <w:tr w:rsidR="00397590" w14:paraId="10E39356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1757" w14:textId="77777777" w:rsidR="00397590" w:rsidRDefault="00397590" w:rsidP="0083214C">
            <w:pPr>
              <w:spacing w:after="0"/>
            </w:pPr>
            <w:proofErr w:type="spellStart"/>
            <w:r>
              <w:lastRenderedPageBreak/>
              <w:t>address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B3C6C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9D093" w14:textId="77777777" w:rsidR="00397590" w:rsidRDefault="00397590" w:rsidP="0083214C">
            <w:pPr>
              <w:spacing w:after="0"/>
            </w:pPr>
            <w:r>
              <w:t>Διεύθυνση Παραλήπτη</w:t>
            </w:r>
          </w:p>
        </w:tc>
      </w:tr>
      <w:tr w:rsidR="00397590" w14:paraId="51CB1D9D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0E81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1308C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041DA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t>Πόλη Παραλήπτη</w:t>
            </w:r>
          </w:p>
        </w:tc>
      </w:tr>
      <w:tr w:rsidR="00397590" w14:paraId="3870D404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EC92" w14:textId="77777777" w:rsidR="00397590" w:rsidRDefault="00397590" w:rsidP="0083214C">
            <w:pPr>
              <w:spacing w:after="0"/>
              <w:rPr>
                <w:lang w:val="en-US"/>
              </w:rPr>
            </w:pPr>
            <w:proofErr w:type="spellStart"/>
            <w:r>
              <w:t>zip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F8364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071F6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t>Τ.Κ. Παραλήπτη</w:t>
            </w:r>
          </w:p>
        </w:tc>
      </w:tr>
      <w:tr w:rsidR="00397590" w14:paraId="230753D4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27BA3" w14:textId="77777777" w:rsidR="00397590" w:rsidRDefault="00397590" w:rsidP="0083214C">
            <w:pPr>
              <w:spacing w:after="0"/>
              <w:rPr>
                <w:lang w:val="en-US"/>
              </w:rPr>
            </w:pPr>
            <w:proofErr w:type="spellStart"/>
            <w:r>
              <w:t>district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026B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F936B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t>Περιοχή Παραλήπτη</w:t>
            </w:r>
          </w:p>
        </w:tc>
      </w:tr>
      <w:tr w:rsidR="00397590" w14:paraId="4F1FA952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7AB7A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A61C0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4FB76" w14:textId="77777777" w:rsidR="00397590" w:rsidRDefault="00397590" w:rsidP="0083214C">
            <w:pPr>
              <w:spacing w:after="0"/>
            </w:pPr>
            <w:r>
              <w:t>Χώρα (ενεργή Ελλάδα με κωδικό 1000)</w:t>
            </w:r>
          </w:p>
        </w:tc>
      </w:tr>
      <w:tr w:rsidR="00397590" w14:paraId="4497FFFB" w14:textId="77777777" w:rsidTr="0083214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8543" w14:textId="77777777" w:rsidR="00397590" w:rsidRDefault="00397590" w:rsidP="0083214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Ειδών Παραγγελίας (</w:t>
            </w:r>
            <w:r>
              <w:rPr>
                <w:b/>
                <w:bCs/>
                <w:lang w:val="en-US"/>
              </w:rPr>
              <w:t>items</w:t>
            </w:r>
            <w:r>
              <w:rPr>
                <w:b/>
                <w:bCs/>
              </w:rPr>
              <w:t>)</w:t>
            </w:r>
          </w:p>
        </w:tc>
      </w:tr>
      <w:tr w:rsidR="00397590" w14:paraId="08A7EB45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41335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959F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5C588" w14:textId="77777777" w:rsidR="00397590" w:rsidRPr="00AD5691" w:rsidRDefault="00397590" w:rsidP="0083214C">
            <w:pPr>
              <w:spacing w:after="0"/>
            </w:pPr>
            <w:r>
              <w:t>Κωδικός</w:t>
            </w:r>
            <w:r w:rsidRPr="00AD5691">
              <w:t xml:space="preserve"> </w:t>
            </w:r>
            <w:r>
              <w:t xml:space="preserve">του προϊόντος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397590" w14:paraId="7F48022B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96918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18BF1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28EAB" w14:textId="77777777" w:rsidR="00397590" w:rsidRDefault="00397590" w:rsidP="0083214C">
            <w:pPr>
              <w:spacing w:after="0"/>
            </w:pPr>
            <w:r>
              <w:t>Ποσότητα</w:t>
            </w:r>
          </w:p>
        </w:tc>
      </w:tr>
      <w:tr w:rsidR="00792104" w14:paraId="097D3CDA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1EA4" w14:textId="396E0AF4" w:rsidR="00792104" w:rsidRDefault="00792104" w:rsidP="0083214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mmid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D695F" w14:textId="11A568A9" w:rsidR="00792104" w:rsidRPr="00792104" w:rsidRDefault="00792104" w:rsidP="0083214C">
            <w:pPr>
              <w:spacing w:after="0"/>
              <w:rPr>
                <w:b/>
              </w:rPr>
            </w:pPr>
            <w:r>
              <w:rPr>
                <w:b/>
              </w:rPr>
              <w:t xml:space="preserve">Μονάδα μέτρησης 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24C1" w14:textId="77777777" w:rsidR="00792104" w:rsidRPr="00792104" w:rsidRDefault="00792104" w:rsidP="00792104">
            <w:pPr>
              <w:spacing w:after="0"/>
            </w:pPr>
            <w:r w:rsidRPr="00792104">
              <w:t>100</w:t>
            </w:r>
            <w:r w:rsidRPr="00792104">
              <w:tab/>
            </w:r>
            <w:r w:rsidRPr="00792104">
              <w:rPr>
                <w:lang w:val="en-US"/>
              </w:rPr>
              <w:t>MM</w:t>
            </w:r>
            <w:r w:rsidRPr="00792104">
              <w:t xml:space="preserve"> [</w:t>
            </w:r>
            <w:proofErr w:type="spellStart"/>
            <w:r w:rsidRPr="00792104">
              <w:rPr>
                <w:lang w:val="en-US"/>
              </w:rPr>
              <w:t>SoftOne</w:t>
            </w:r>
            <w:proofErr w:type="spellEnd"/>
            <w:r w:rsidRPr="00792104">
              <w:t>]</w:t>
            </w:r>
          </w:p>
          <w:p w14:paraId="58C2BCA7" w14:textId="77777777" w:rsidR="00792104" w:rsidRPr="00792104" w:rsidRDefault="00792104" w:rsidP="00792104">
            <w:pPr>
              <w:spacing w:after="0"/>
            </w:pPr>
            <w:r w:rsidRPr="00792104">
              <w:t>101</w:t>
            </w:r>
            <w:r w:rsidRPr="00792104">
              <w:tab/>
              <w:t>Τεμάχια</w:t>
            </w:r>
          </w:p>
          <w:p w14:paraId="41CC49E1" w14:textId="77777777" w:rsidR="00792104" w:rsidRPr="00792104" w:rsidRDefault="00792104" w:rsidP="00792104">
            <w:pPr>
              <w:spacing w:after="0"/>
            </w:pPr>
            <w:r w:rsidRPr="00792104">
              <w:t>107</w:t>
            </w:r>
            <w:r w:rsidRPr="00792104">
              <w:tab/>
              <w:t>Κιβώτια</w:t>
            </w:r>
          </w:p>
          <w:p w14:paraId="553B1634" w14:textId="77777777" w:rsidR="00792104" w:rsidRPr="00792104" w:rsidRDefault="00792104" w:rsidP="00792104">
            <w:pPr>
              <w:spacing w:after="0"/>
            </w:pPr>
            <w:r w:rsidRPr="00792104">
              <w:t>108</w:t>
            </w:r>
            <w:r w:rsidRPr="00792104">
              <w:tab/>
              <w:t>Πακέτο</w:t>
            </w:r>
          </w:p>
          <w:p w14:paraId="56CF9E15" w14:textId="77777777" w:rsidR="00792104" w:rsidRPr="00792104" w:rsidRDefault="00792104" w:rsidP="00792104">
            <w:pPr>
              <w:spacing w:after="0"/>
            </w:pPr>
            <w:r w:rsidRPr="00792104">
              <w:t>109</w:t>
            </w:r>
            <w:r w:rsidRPr="00792104">
              <w:tab/>
              <w:t>Σελίδα</w:t>
            </w:r>
          </w:p>
          <w:p w14:paraId="75F0799F" w14:textId="77777777" w:rsidR="00792104" w:rsidRPr="00792104" w:rsidRDefault="00792104" w:rsidP="00792104">
            <w:pPr>
              <w:spacing w:after="0"/>
            </w:pPr>
            <w:r w:rsidRPr="00792104">
              <w:t>120</w:t>
            </w:r>
            <w:r w:rsidRPr="00792104">
              <w:tab/>
              <w:t>Μέτρα</w:t>
            </w:r>
          </w:p>
          <w:p w14:paraId="2576BB7B" w14:textId="77777777" w:rsidR="00792104" w:rsidRPr="00792104" w:rsidRDefault="00792104" w:rsidP="00792104">
            <w:pPr>
              <w:spacing w:after="0"/>
            </w:pPr>
            <w:r w:rsidRPr="00792104">
              <w:t>130</w:t>
            </w:r>
            <w:r w:rsidRPr="00792104">
              <w:tab/>
            </w:r>
            <w:proofErr w:type="spellStart"/>
            <w:r w:rsidRPr="00792104">
              <w:t>Τετρ</w:t>
            </w:r>
            <w:proofErr w:type="spellEnd"/>
            <w:r w:rsidRPr="00792104">
              <w:t>. Μέτρα</w:t>
            </w:r>
          </w:p>
          <w:p w14:paraId="570314C1" w14:textId="77777777" w:rsidR="00792104" w:rsidRPr="00792104" w:rsidRDefault="00792104" w:rsidP="00792104">
            <w:pPr>
              <w:spacing w:after="0"/>
            </w:pPr>
            <w:r w:rsidRPr="00792104">
              <w:t>140</w:t>
            </w:r>
            <w:r w:rsidRPr="00792104">
              <w:tab/>
              <w:t>Κυβικά Μέτρα</w:t>
            </w:r>
          </w:p>
          <w:p w14:paraId="2C401D5C" w14:textId="77777777" w:rsidR="00792104" w:rsidRPr="00792104" w:rsidRDefault="00792104" w:rsidP="00792104">
            <w:pPr>
              <w:spacing w:after="0"/>
            </w:pPr>
            <w:r w:rsidRPr="00792104">
              <w:t>141</w:t>
            </w:r>
            <w:r w:rsidRPr="00792104">
              <w:tab/>
              <w:t>Λίτρα</w:t>
            </w:r>
          </w:p>
          <w:p w14:paraId="32B325D1" w14:textId="77777777" w:rsidR="00792104" w:rsidRPr="00792104" w:rsidRDefault="00792104" w:rsidP="00792104">
            <w:pPr>
              <w:spacing w:after="0"/>
              <w:rPr>
                <w:lang w:val="en-US"/>
              </w:rPr>
            </w:pPr>
            <w:r w:rsidRPr="00792104">
              <w:rPr>
                <w:lang w:val="en-US"/>
              </w:rPr>
              <w:t>150</w:t>
            </w:r>
            <w:r w:rsidRPr="00792104">
              <w:rPr>
                <w:lang w:val="en-US"/>
              </w:rPr>
              <w:tab/>
            </w:r>
            <w:proofErr w:type="spellStart"/>
            <w:r w:rsidRPr="00792104">
              <w:rPr>
                <w:lang w:val="en-US"/>
              </w:rPr>
              <w:t>Κιλά</w:t>
            </w:r>
            <w:proofErr w:type="spellEnd"/>
          </w:p>
          <w:p w14:paraId="1DBEA323" w14:textId="77777777" w:rsidR="00792104" w:rsidRPr="00792104" w:rsidRDefault="00792104" w:rsidP="00792104">
            <w:pPr>
              <w:spacing w:after="0"/>
              <w:rPr>
                <w:lang w:val="en-US"/>
              </w:rPr>
            </w:pPr>
            <w:r w:rsidRPr="00792104">
              <w:rPr>
                <w:lang w:val="en-US"/>
              </w:rPr>
              <w:t>151</w:t>
            </w:r>
            <w:r w:rsidRPr="00792104">
              <w:rPr>
                <w:lang w:val="en-US"/>
              </w:rPr>
              <w:tab/>
            </w:r>
            <w:proofErr w:type="spellStart"/>
            <w:r w:rsidRPr="00792104">
              <w:rPr>
                <w:lang w:val="en-US"/>
              </w:rPr>
              <w:t>Τόννοι</w:t>
            </w:r>
            <w:proofErr w:type="spellEnd"/>
          </w:p>
          <w:p w14:paraId="23803BA7" w14:textId="358531E2" w:rsidR="00792104" w:rsidRPr="00792104" w:rsidRDefault="00792104" w:rsidP="00792104">
            <w:pPr>
              <w:spacing w:after="0"/>
              <w:rPr>
                <w:lang w:val="en-US"/>
              </w:rPr>
            </w:pPr>
            <w:r w:rsidRPr="00792104">
              <w:rPr>
                <w:lang w:val="en-US"/>
              </w:rPr>
              <w:t>200</w:t>
            </w:r>
            <w:r w:rsidRPr="00792104">
              <w:rPr>
                <w:lang w:val="en-US"/>
              </w:rPr>
              <w:tab/>
            </w:r>
            <w:proofErr w:type="spellStart"/>
            <w:r w:rsidRPr="00792104">
              <w:rPr>
                <w:lang w:val="en-US"/>
              </w:rPr>
              <w:t>Ώρες</w:t>
            </w:r>
            <w:proofErr w:type="spellEnd"/>
          </w:p>
        </w:tc>
      </w:tr>
      <w:tr w:rsidR="00792104" w14:paraId="4A2D0894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F3D81" w14:textId="1CF9B002" w:rsidR="00792104" w:rsidRDefault="00792104" w:rsidP="0083214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76483" w14:textId="312CBA63" w:rsidR="00792104" w:rsidRPr="00792104" w:rsidRDefault="00792104" w:rsidP="0083214C">
            <w:pPr>
              <w:spacing w:after="0"/>
              <w:rPr>
                <w:b/>
              </w:rPr>
            </w:pPr>
            <w:r>
              <w:rPr>
                <w:b/>
              </w:rPr>
              <w:t>ΦΠΑ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708F" w14:textId="77777777" w:rsidR="00792104" w:rsidRDefault="00792104" w:rsidP="00792104">
            <w:pPr>
              <w:spacing w:after="0"/>
            </w:pPr>
            <w:r>
              <w:t>0</w:t>
            </w:r>
            <w:r>
              <w:tab/>
              <w:t>Μηδενικός Συντελεστής ΦΠΑ 0%</w:t>
            </w:r>
          </w:p>
          <w:p w14:paraId="2D77F34B" w14:textId="77777777" w:rsidR="00792104" w:rsidRDefault="00792104" w:rsidP="00792104">
            <w:pPr>
              <w:spacing w:after="0"/>
            </w:pPr>
            <w:r>
              <w:t>1000</w:t>
            </w:r>
            <w:r>
              <w:tab/>
              <w:t>Άρθρο 39α 0%</w:t>
            </w:r>
          </w:p>
          <w:p w14:paraId="6DBD59D0" w14:textId="77777777" w:rsidR="00792104" w:rsidRDefault="00792104" w:rsidP="00792104">
            <w:pPr>
              <w:spacing w:after="0"/>
            </w:pPr>
            <w:r>
              <w:t>1040</w:t>
            </w:r>
            <w:r>
              <w:tab/>
              <w:t>ΦΠΑ 4%</w:t>
            </w:r>
          </w:p>
          <w:p w14:paraId="142B6B0A" w14:textId="77777777" w:rsidR="00792104" w:rsidRDefault="00792104" w:rsidP="00792104">
            <w:pPr>
              <w:spacing w:after="0"/>
            </w:pPr>
            <w:r>
              <w:t>1060</w:t>
            </w:r>
            <w:r>
              <w:tab/>
              <w:t>ΦΠΑ 6%</w:t>
            </w:r>
          </w:p>
          <w:p w14:paraId="60B61674" w14:textId="77777777" w:rsidR="00792104" w:rsidRDefault="00792104" w:rsidP="00792104">
            <w:pPr>
              <w:spacing w:after="0"/>
            </w:pPr>
            <w:r>
              <w:t>1091</w:t>
            </w:r>
            <w:r>
              <w:tab/>
              <w:t>ΦΠΑ 9% Νέος Συντελεστής</w:t>
            </w:r>
          </w:p>
          <w:p w14:paraId="44884658" w14:textId="77777777" w:rsidR="00792104" w:rsidRDefault="00792104" w:rsidP="00792104">
            <w:pPr>
              <w:spacing w:after="0"/>
            </w:pPr>
            <w:r>
              <w:t>1131</w:t>
            </w:r>
            <w:r>
              <w:tab/>
              <w:t>ΦΠΑ 13% Νέος Συντελεστής</w:t>
            </w:r>
          </w:p>
          <w:p w14:paraId="3AFF6E84" w14:textId="77777777" w:rsidR="00792104" w:rsidRDefault="00792104" w:rsidP="00792104">
            <w:pPr>
              <w:spacing w:after="0"/>
            </w:pPr>
            <w:r>
              <w:t>1170</w:t>
            </w:r>
            <w:r>
              <w:tab/>
              <w:t>ΦΠΑ 17%</w:t>
            </w:r>
          </w:p>
          <w:p w14:paraId="4F27EFF2" w14:textId="743FA1E8" w:rsidR="00792104" w:rsidRPr="00792104" w:rsidRDefault="00792104" w:rsidP="00792104">
            <w:pPr>
              <w:spacing w:after="0"/>
            </w:pPr>
            <w:r>
              <w:t>1410</w:t>
            </w:r>
            <w:r>
              <w:tab/>
              <w:t>ΦΠΑ 24%</w:t>
            </w:r>
          </w:p>
        </w:tc>
      </w:tr>
      <w:tr w:rsidR="00397590" w14:paraId="2B475892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839D7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F974A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D5D6" w14:textId="77777777" w:rsidR="00397590" w:rsidRDefault="00397590" w:rsidP="0083214C">
            <w:pPr>
              <w:spacing w:after="0"/>
            </w:pPr>
            <w:r>
              <w:t>Τιμή</w:t>
            </w:r>
          </w:p>
        </w:tc>
      </w:tr>
      <w:tr w:rsidR="00397590" w14:paraId="22527267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DAD2E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BD3D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DACFD" w14:textId="77777777" w:rsidR="00397590" w:rsidRDefault="00397590" w:rsidP="0083214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Είδους)</w:t>
            </w:r>
          </w:p>
        </w:tc>
      </w:tr>
      <w:tr w:rsidR="009505B2" w14:paraId="0ACE50DC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EEB21" w14:textId="65855E01" w:rsidR="009505B2" w:rsidRPr="009505B2" w:rsidRDefault="009505B2" w:rsidP="0083214C">
            <w:pPr>
              <w:spacing w:after="0"/>
            </w:pPr>
            <w:proofErr w:type="spellStart"/>
            <w:r w:rsidRPr="009505B2">
              <w:t>comments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08E2" w14:textId="77777777" w:rsidR="009505B2" w:rsidRDefault="009505B2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B346" w14:textId="7D267755" w:rsidR="009505B2" w:rsidRDefault="009505B2" w:rsidP="0083214C">
            <w:pPr>
              <w:spacing w:after="0"/>
            </w:pPr>
            <w:r>
              <w:t xml:space="preserve">Παρατηρήσεις προαιρετικά  </w:t>
            </w:r>
          </w:p>
        </w:tc>
      </w:tr>
      <w:tr w:rsidR="00397590" w14:paraId="03ABD896" w14:textId="77777777" w:rsidTr="0083214C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312" w14:textId="77777777" w:rsidR="00397590" w:rsidRDefault="00397590" w:rsidP="0083214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Υπηρεσιών Παραγγελίας (</w:t>
            </w:r>
            <w:r>
              <w:rPr>
                <w:b/>
                <w:bCs/>
                <w:lang w:val="en-US"/>
              </w:rPr>
              <w:t>services</w:t>
            </w:r>
            <w:r>
              <w:rPr>
                <w:b/>
                <w:bCs/>
              </w:rPr>
              <w:t>)</w:t>
            </w:r>
          </w:p>
        </w:tc>
      </w:tr>
      <w:tr w:rsidR="00397590" w14:paraId="4398ED51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0AD4F" w14:textId="77777777" w:rsidR="00397590" w:rsidRDefault="00397590" w:rsidP="0083214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mtrl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A018" w14:textId="77777777" w:rsidR="00397590" w:rsidRPr="00B00299" w:rsidRDefault="00397590" w:rsidP="0083214C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B7DE0" w14:textId="77777777" w:rsidR="00397590" w:rsidRPr="00A745B7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397590" w14:paraId="4455854A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50854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D586D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64C9A" w14:textId="77777777" w:rsidR="00397590" w:rsidRDefault="00397590" w:rsidP="0083214C">
            <w:pPr>
              <w:spacing w:after="0"/>
            </w:pPr>
            <w:r>
              <w:t>Ποσότητα</w:t>
            </w:r>
          </w:p>
        </w:tc>
      </w:tr>
      <w:tr w:rsidR="00397590" w14:paraId="3C8730A8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73D74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D4F41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6285C" w14:textId="77777777" w:rsidR="00397590" w:rsidRDefault="00397590" w:rsidP="0083214C">
            <w:pPr>
              <w:spacing w:after="0"/>
            </w:pPr>
            <w:r>
              <w:t>Τιμή</w:t>
            </w:r>
          </w:p>
        </w:tc>
      </w:tr>
      <w:tr w:rsidR="00397590" w14:paraId="1C3327F8" w14:textId="77777777" w:rsidTr="0083214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271B4" w14:textId="77777777" w:rsidR="00397590" w:rsidRDefault="00397590" w:rsidP="0083214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C39B" w14:textId="77777777" w:rsidR="00397590" w:rsidRDefault="00397590" w:rsidP="0083214C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FA82" w14:textId="77777777" w:rsidR="00397590" w:rsidRDefault="00397590" w:rsidP="0083214C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υπηρεσίας)</w:t>
            </w:r>
          </w:p>
        </w:tc>
      </w:tr>
    </w:tbl>
    <w:p w14:paraId="7191074B" w14:textId="4582EB83" w:rsidR="00397590" w:rsidRDefault="00397590" w:rsidP="00397590"/>
    <w:p w14:paraId="4A91DF39" w14:textId="0F6FFAB2" w:rsidR="00601FC3" w:rsidRDefault="00601FC3" w:rsidP="00397590">
      <w:r>
        <w:t xml:space="preserve">Για τα προϊόντα που δεν είναι ήδη περασμένα στο </w:t>
      </w:r>
      <w:r>
        <w:rPr>
          <w:lang w:val="en-US"/>
        </w:rPr>
        <w:t>soft</w:t>
      </w:r>
      <w:r w:rsidRPr="00601FC3">
        <w:t xml:space="preserve"> </w:t>
      </w:r>
      <w:r>
        <w:rPr>
          <w:lang w:val="en-US"/>
        </w:rPr>
        <w:t>one</w:t>
      </w:r>
      <w:r>
        <w:t xml:space="preserve">, θα πρέπει να αποστέλλονται με τον κωδικό είδους </w:t>
      </w:r>
      <w:r w:rsidRPr="00601FC3">
        <w:rPr>
          <w:b/>
          <w:bCs/>
        </w:rPr>
        <w:t>10022</w:t>
      </w:r>
      <w:r>
        <w:t>, και στ</w:t>
      </w:r>
      <w:r w:rsidR="00FE41DE">
        <w:t>ις</w:t>
      </w:r>
      <w:r>
        <w:t xml:space="preserve"> </w:t>
      </w:r>
      <w:r w:rsidR="00FE41DE">
        <w:t xml:space="preserve">παρατηρήσεις </w:t>
      </w:r>
      <w:r>
        <w:t xml:space="preserve">της </w:t>
      </w:r>
      <w:r w:rsidR="00FE41DE">
        <w:t>γραμμής</w:t>
      </w:r>
      <w:r w:rsidRPr="00601FC3">
        <w:t xml:space="preserve"> </w:t>
      </w:r>
      <w:r w:rsidR="00FE41DE">
        <w:t>του παραστατικού (</w:t>
      </w:r>
      <w:r w:rsidR="00FE41DE">
        <w:rPr>
          <w:lang w:val="en-US"/>
        </w:rPr>
        <w:t>comments</w:t>
      </w:r>
      <w:r w:rsidR="00FE41DE">
        <w:t xml:space="preserve">), </w:t>
      </w:r>
      <w:r w:rsidRPr="00601FC3">
        <w:t xml:space="preserve">το </w:t>
      </w:r>
      <w:proofErr w:type="spellStart"/>
      <w:r w:rsidRPr="00601FC3">
        <w:t>isbn</w:t>
      </w:r>
      <w:proofErr w:type="spellEnd"/>
      <w:r>
        <w:t>.</w:t>
      </w:r>
      <w:r w:rsidRPr="00601FC3">
        <w:t xml:space="preserve"> </w:t>
      </w:r>
      <w:r>
        <w:t xml:space="preserve">  </w:t>
      </w:r>
    </w:p>
    <w:p w14:paraId="63D1BCE8" w14:textId="54C95733" w:rsidR="00397590" w:rsidRDefault="00397590" w:rsidP="00397590">
      <w:r>
        <w:t xml:space="preserve">Τα μεταφορικά </w:t>
      </w:r>
      <w:r w:rsidR="00EC3D60">
        <w:t xml:space="preserve">και λοιπά </w:t>
      </w:r>
      <w:r>
        <w:t>έξοδα</w:t>
      </w:r>
      <w:r w:rsidR="00EC3D60">
        <w:t xml:space="preserve">, </w:t>
      </w:r>
      <w:r>
        <w:t xml:space="preserve">θα καταχωρούνται σαν </w:t>
      </w:r>
      <w:r w:rsidR="00EC3D60">
        <w:t>υπηρεσίες</w:t>
      </w:r>
      <w:r>
        <w:t xml:space="preserve">.  </w:t>
      </w:r>
    </w:p>
    <w:p w14:paraId="3B072883" w14:textId="4B231AA4" w:rsidR="00397590" w:rsidRPr="00914CA0" w:rsidRDefault="00397590" w:rsidP="00397590">
      <w:pPr>
        <w:rPr>
          <w:b/>
          <w:bCs/>
        </w:rPr>
      </w:pPr>
      <w:r w:rsidRPr="00914CA0">
        <w:rPr>
          <w:b/>
          <w:bCs/>
        </w:rPr>
        <w:t>Πίνακας με διαθέσιμές υπηρεσίες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397590" w:rsidRPr="00914CA0" w14:paraId="3EA00B08" w14:textId="77777777" w:rsidTr="0083214C">
        <w:tc>
          <w:tcPr>
            <w:tcW w:w="2765" w:type="dxa"/>
          </w:tcPr>
          <w:p w14:paraId="1CAA0957" w14:textId="77777777" w:rsidR="00397590" w:rsidRPr="00914CA0" w:rsidRDefault="00397590" w:rsidP="0083214C">
            <w:pPr>
              <w:rPr>
                <w:b/>
                <w:bCs/>
              </w:rPr>
            </w:pPr>
            <w:r w:rsidRPr="00914CA0">
              <w:rPr>
                <w:b/>
                <w:bCs/>
              </w:rPr>
              <w:t>Υπηρεσία</w:t>
            </w:r>
            <w:r w:rsidRPr="00914CA0">
              <w:rPr>
                <w:b/>
                <w:bCs/>
                <w:lang w:val="en-US"/>
              </w:rPr>
              <w:t xml:space="preserve"> (</w:t>
            </w:r>
            <w:proofErr w:type="spellStart"/>
            <w:r w:rsidRPr="00914CA0">
              <w:rPr>
                <w:b/>
                <w:bCs/>
                <w:lang w:val="en-US"/>
              </w:rPr>
              <w:t>mtrl</w:t>
            </w:r>
            <w:proofErr w:type="spellEnd"/>
            <w:r w:rsidRPr="00914CA0">
              <w:rPr>
                <w:b/>
                <w:bCs/>
                <w:lang w:val="en-US"/>
              </w:rPr>
              <w:t>)</w:t>
            </w:r>
          </w:p>
        </w:tc>
        <w:tc>
          <w:tcPr>
            <w:tcW w:w="1483" w:type="dxa"/>
          </w:tcPr>
          <w:p w14:paraId="42351E67" w14:textId="77777777" w:rsidR="00397590" w:rsidRPr="00914CA0" w:rsidRDefault="00397590" w:rsidP="0083214C">
            <w:pPr>
              <w:rPr>
                <w:b/>
                <w:bCs/>
              </w:rPr>
            </w:pPr>
            <w:r w:rsidRPr="00914CA0">
              <w:rPr>
                <w:b/>
                <w:bCs/>
              </w:rPr>
              <w:t>Κωδικός</w:t>
            </w:r>
          </w:p>
        </w:tc>
        <w:tc>
          <w:tcPr>
            <w:tcW w:w="4048" w:type="dxa"/>
          </w:tcPr>
          <w:p w14:paraId="0ADC406B" w14:textId="77777777" w:rsidR="00397590" w:rsidRPr="00914CA0" w:rsidRDefault="00397590" w:rsidP="0083214C">
            <w:pPr>
              <w:rPr>
                <w:b/>
                <w:bCs/>
              </w:rPr>
            </w:pPr>
            <w:r w:rsidRPr="00914CA0">
              <w:rPr>
                <w:b/>
                <w:bCs/>
              </w:rPr>
              <w:t>Περιγραφή</w:t>
            </w:r>
            <w:r w:rsidRPr="00914CA0">
              <w:rPr>
                <w:b/>
                <w:bCs/>
                <w:lang w:val="en-US"/>
              </w:rPr>
              <w:t xml:space="preserve"> </w:t>
            </w:r>
            <w:r w:rsidRPr="00914CA0">
              <w:rPr>
                <w:b/>
                <w:bCs/>
              </w:rPr>
              <w:t>Υπηρεσίας (</w:t>
            </w:r>
            <w:r w:rsidRPr="00914CA0">
              <w:rPr>
                <w:b/>
                <w:bCs/>
                <w:lang w:val="en-US"/>
              </w:rPr>
              <w:t>ENG</w:t>
            </w:r>
            <w:r w:rsidRPr="00914CA0">
              <w:rPr>
                <w:b/>
                <w:bCs/>
              </w:rPr>
              <w:t>)</w:t>
            </w:r>
          </w:p>
        </w:tc>
      </w:tr>
      <w:tr w:rsidR="00CE3F99" w:rsidRPr="00397590" w14:paraId="423E06AE" w14:textId="77777777" w:rsidTr="0083214C">
        <w:tc>
          <w:tcPr>
            <w:tcW w:w="2765" w:type="dxa"/>
          </w:tcPr>
          <w:p w14:paraId="1CD41AA9" w14:textId="4BF4AE0D" w:rsidR="00CE3F99" w:rsidRPr="00DB4DF8" w:rsidRDefault="00CE3F99" w:rsidP="00CE3F99">
            <w:pPr>
              <w:rPr>
                <w:lang w:val="en-US"/>
              </w:rPr>
            </w:pPr>
            <w:r w:rsidRPr="009B7C76">
              <w:lastRenderedPageBreak/>
              <w:t>9967</w:t>
            </w:r>
          </w:p>
        </w:tc>
        <w:tc>
          <w:tcPr>
            <w:tcW w:w="1483" w:type="dxa"/>
          </w:tcPr>
          <w:p w14:paraId="100F7653" w14:textId="618120BA" w:rsidR="00CE3F99" w:rsidRPr="00DB4DF8" w:rsidRDefault="00CE3F99" w:rsidP="00CE3F99">
            <w:pPr>
              <w:rPr>
                <w:lang w:val="en-US"/>
              </w:rPr>
            </w:pPr>
            <w:r w:rsidRPr="009B7C76">
              <w:t>0001</w:t>
            </w:r>
          </w:p>
        </w:tc>
        <w:tc>
          <w:tcPr>
            <w:tcW w:w="4048" w:type="dxa"/>
          </w:tcPr>
          <w:p w14:paraId="3C3B1915" w14:textId="31D177FB" w:rsidR="00CE3F99" w:rsidRPr="00DB4DF8" w:rsidRDefault="00CE3F99" w:rsidP="00CE3F99">
            <w:pPr>
              <w:rPr>
                <w:lang w:val="en-US"/>
              </w:rPr>
            </w:pPr>
            <w:r w:rsidRPr="009B7C76">
              <w:t>ΜΕΤΑΦΟΡΙΚΑ ΕΝΤΟΣ ΠΟΛΗΣ</w:t>
            </w:r>
          </w:p>
        </w:tc>
      </w:tr>
      <w:tr w:rsidR="00CE3F99" w:rsidRPr="00CE3F99" w14:paraId="76A480C5" w14:textId="77777777" w:rsidTr="0083214C">
        <w:tc>
          <w:tcPr>
            <w:tcW w:w="2765" w:type="dxa"/>
          </w:tcPr>
          <w:p w14:paraId="6093290F" w14:textId="5703A19D" w:rsidR="00CE3F99" w:rsidRPr="00DB4DF8" w:rsidRDefault="00CE3F99" w:rsidP="00CE3F99">
            <w:pPr>
              <w:rPr>
                <w:lang w:val="en-US"/>
              </w:rPr>
            </w:pPr>
            <w:r w:rsidRPr="00CA78F3">
              <w:t>9969</w:t>
            </w:r>
          </w:p>
        </w:tc>
        <w:tc>
          <w:tcPr>
            <w:tcW w:w="1483" w:type="dxa"/>
          </w:tcPr>
          <w:p w14:paraId="089B1B37" w14:textId="40E5B15A" w:rsidR="00CE3F99" w:rsidRPr="00DB4DF8" w:rsidRDefault="00CE3F99" w:rsidP="00CE3F99">
            <w:pPr>
              <w:rPr>
                <w:lang w:val="en-US"/>
              </w:rPr>
            </w:pPr>
            <w:r w:rsidRPr="00CA78F3">
              <w:t>0003</w:t>
            </w:r>
          </w:p>
        </w:tc>
        <w:tc>
          <w:tcPr>
            <w:tcW w:w="4048" w:type="dxa"/>
          </w:tcPr>
          <w:p w14:paraId="416FBCA3" w14:textId="46D1A33C" w:rsidR="00CE3F99" w:rsidRPr="00DB4DF8" w:rsidRDefault="00CE3F99" w:rsidP="00CE3F99">
            <w:pPr>
              <w:rPr>
                <w:lang w:val="en-US"/>
              </w:rPr>
            </w:pPr>
            <w:r w:rsidRPr="00CA78F3">
              <w:t>ΜΕΤΑΦΟΡΙΚΑ ΝΗΣΙΩΤΙΚΗ</w:t>
            </w:r>
          </w:p>
        </w:tc>
      </w:tr>
      <w:tr w:rsidR="00CE3F99" w:rsidRPr="00CE3F99" w14:paraId="77DA8CDF" w14:textId="77777777" w:rsidTr="0083214C">
        <w:tc>
          <w:tcPr>
            <w:tcW w:w="2765" w:type="dxa"/>
          </w:tcPr>
          <w:p w14:paraId="1FECF151" w14:textId="36438691" w:rsidR="00CE3F99" w:rsidRPr="00DB4DF8" w:rsidRDefault="00CE3F99" w:rsidP="00CE3F99">
            <w:pPr>
              <w:rPr>
                <w:lang w:val="en-US"/>
              </w:rPr>
            </w:pPr>
            <w:r w:rsidRPr="007155DC">
              <w:t>9970</w:t>
            </w:r>
          </w:p>
        </w:tc>
        <w:tc>
          <w:tcPr>
            <w:tcW w:w="1483" w:type="dxa"/>
          </w:tcPr>
          <w:p w14:paraId="5FF26BB1" w14:textId="7226F718" w:rsidR="00CE3F99" w:rsidRPr="00DB4DF8" w:rsidRDefault="00CE3F99" w:rsidP="00CE3F99">
            <w:pPr>
              <w:rPr>
                <w:lang w:val="en-US"/>
              </w:rPr>
            </w:pPr>
            <w:r w:rsidRPr="007155DC">
              <w:t>0004</w:t>
            </w:r>
          </w:p>
        </w:tc>
        <w:tc>
          <w:tcPr>
            <w:tcW w:w="4048" w:type="dxa"/>
          </w:tcPr>
          <w:p w14:paraId="721A5923" w14:textId="75097AF6" w:rsidR="00CE3F99" w:rsidRPr="00DB4DF8" w:rsidRDefault="00CE3F99" w:rsidP="00CE3F99">
            <w:pPr>
              <w:rPr>
                <w:lang w:val="en-US"/>
              </w:rPr>
            </w:pPr>
            <w:r w:rsidRPr="007155DC">
              <w:t>ΜΕΤΑΦΟΡΙΚΑ ΔΠ</w:t>
            </w:r>
          </w:p>
        </w:tc>
      </w:tr>
      <w:tr w:rsidR="00CE3F99" w:rsidRPr="00CE3F99" w14:paraId="68AE43F5" w14:textId="77777777" w:rsidTr="0083214C">
        <w:tc>
          <w:tcPr>
            <w:tcW w:w="2765" w:type="dxa"/>
          </w:tcPr>
          <w:p w14:paraId="165B3C47" w14:textId="54DCFC84" w:rsidR="00CE3F99" w:rsidRPr="00DB4DF8" w:rsidRDefault="00CE3F99" w:rsidP="00CE3F99">
            <w:pPr>
              <w:rPr>
                <w:lang w:val="en-US"/>
              </w:rPr>
            </w:pPr>
            <w:r w:rsidRPr="00C91ABB">
              <w:t>9971</w:t>
            </w:r>
          </w:p>
        </w:tc>
        <w:tc>
          <w:tcPr>
            <w:tcW w:w="1483" w:type="dxa"/>
          </w:tcPr>
          <w:p w14:paraId="45242D9C" w14:textId="570E9442" w:rsidR="00CE3F99" w:rsidRPr="00CE3F99" w:rsidRDefault="00CE3F99" w:rsidP="00CE3F99">
            <w:pPr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4048" w:type="dxa"/>
          </w:tcPr>
          <w:p w14:paraId="17F68DE5" w14:textId="655A98E4" w:rsidR="00CE3F99" w:rsidRPr="00DB4DF8" w:rsidRDefault="00CE3F99" w:rsidP="00CE3F99">
            <w:pPr>
              <w:rPr>
                <w:lang w:val="en-US"/>
              </w:rPr>
            </w:pPr>
            <w:r w:rsidRPr="00C91ABB">
              <w:t>ΕΠΙΒΑΡΥΝΣΗ ΣΑΒΒΑΤΟΥ</w:t>
            </w:r>
          </w:p>
        </w:tc>
      </w:tr>
      <w:tr w:rsidR="00CE3F99" w:rsidRPr="00DB4DF8" w14:paraId="710B2ACC" w14:textId="77777777" w:rsidTr="0083214C">
        <w:tc>
          <w:tcPr>
            <w:tcW w:w="2765" w:type="dxa"/>
          </w:tcPr>
          <w:p w14:paraId="00720FEF" w14:textId="6A43689C" w:rsidR="00CE3F99" w:rsidRPr="00DB4DF8" w:rsidRDefault="00CE3F99" w:rsidP="00CE3F99">
            <w:pPr>
              <w:rPr>
                <w:lang w:val="en-US"/>
              </w:rPr>
            </w:pPr>
            <w:r w:rsidRPr="00FC722D">
              <w:t>9972</w:t>
            </w:r>
          </w:p>
        </w:tc>
        <w:tc>
          <w:tcPr>
            <w:tcW w:w="1483" w:type="dxa"/>
          </w:tcPr>
          <w:p w14:paraId="32D9F5F4" w14:textId="51DB06E4" w:rsidR="00CE3F99" w:rsidRPr="00CE3F99" w:rsidRDefault="00CE3F99" w:rsidP="00CE3F99">
            <w:pPr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4048" w:type="dxa"/>
          </w:tcPr>
          <w:p w14:paraId="6EBD58F9" w14:textId="3711183E" w:rsidR="00CE3F99" w:rsidRPr="00DB4DF8" w:rsidRDefault="00CE3F99" w:rsidP="00CE3F99">
            <w:pPr>
              <w:rPr>
                <w:lang w:val="en-US"/>
              </w:rPr>
            </w:pPr>
            <w:r w:rsidRPr="00FC722D">
              <w:t>ΣΥΣΚΕΥΑΣΙΑ ΔΩΡΟΥ</w:t>
            </w:r>
          </w:p>
        </w:tc>
      </w:tr>
      <w:tr w:rsidR="00CE3F99" w:rsidRPr="00DB4DF8" w14:paraId="41377524" w14:textId="77777777" w:rsidTr="0083214C">
        <w:tc>
          <w:tcPr>
            <w:tcW w:w="2765" w:type="dxa"/>
          </w:tcPr>
          <w:p w14:paraId="03957E54" w14:textId="04DBE78D" w:rsidR="00CE3F99" w:rsidRPr="00FC722D" w:rsidRDefault="00CE3F99" w:rsidP="00CE3F99">
            <w:r w:rsidRPr="00B5394A">
              <w:t>9973</w:t>
            </w:r>
          </w:p>
        </w:tc>
        <w:tc>
          <w:tcPr>
            <w:tcW w:w="1483" w:type="dxa"/>
          </w:tcPr>
          <w:p w14:paraId="191BFFA9" w14:textId="48676210" w:rsidR="00CE3F99" w:rsidRDefault="00CE3F99" w:rsidP="00CE3F99">
            <w:pPr>
              <w:rPr>
                <w:lang w:val="en-US"/>
              </w:rPr>
            </w:pPr>
            <w:r>
              <w:rPr>
                <w:lang w:val="en-US"/>
              </w:rPr>
              <w:t>0007</w:t>
            </w:r>
          </w:p>
        </w:tc>
        <w:tc>
          <w:tcPr>
            <w:tcW w:w="4048" w:type="dxa"/>
          </w:tcPr>
          <w:p w14:paraId="622BB123" w14:textId="034EC133" w:rsidR="00CE3F99" w:rsidRPr="00FC722D" w:rsidRDefault="00CE3F99" w:rsidP="00CE3F99">
            <w:r w:rsidRPr="00B5394A">
              <w:t>ΣΥΣΚΕΥΑΣΙΑ</w:t>
            </w:r>
          </w:p>
        </w:tc>
      </w:tr>
      <w:tr w:rsidR="00CE3F99" w:rsidRPr="00DB4DF8" w14:paraId="2E596A71" w14:textId="77777777" w:rsidTr="0083214C">
        <w:tc>
          <w:tcPr>
            <w:tcW w:w="2765" w:type="dxa"/>
          </w:tcPr>
          <w:p w14:paraId="52FE27C5" w14:textId="2B7192C2" w:rsidR="00CE3F99" w:rsidRPr="00B5394A" w:rsidRDefault="00CE3F99" w:rsidP="00CE3F99">
            <w:r w:rsidRPr="00352607">
              <w:t>9974</w:t>
            </w:r>
          </w:p>
        </w:tc>
        <w:tc>
          <w:tcPr>
            <w:tcW w:w="1483" w:type="dxa"/>
          </w:tcPr>
          <w:p w14:paraId="7B489AF6" w14:textId="147C9CAC" w:rsidR="00CE3F99" w:rsidRDefault="00CE3F99" w:rsidP="00CE3F99">
            <w:pPr>
              <w:rPr>
                <w:lang w:val="en-US"/>
              </w:rPr>
            </w:pPr>
            <w:r w:rsidRPr="00352607">
              <w:t>0008</w:t>
            </w:r>
          </w:p>
        </w:tc>
        <w:tc>
          <w:tcPr>
            <w:tcW w:w="4048" w:type="dxa"/>
          </w:tcPr>
          <w:p w14:paraId="2B6DCCE0" w14:textId="0B932391" w:rsidR="00CE3F99" w:rsidRPr="00B5394A" w:rsidRDefault="00CE3F99" w:rsidP="00CE3F99">
            <w:r w:rsidRPr="00352607">
              <w:t>ΑΝΤΙΚΑΤΑΒΟΛΗ</w:t>
            </w:r>
          </w:p>
        </w:tc>
      </w:tr>
    </w:tbl>
    <w:p w14:paraId="46D4D904" w14:textId="77777777" w:rsidR="00397590" w:rsidRDefault="00397590" w:rsidP="00397590"/>
    <w:p w14:paraId="6E9654CD" w14:textId="77777777" w:rsidR="00397590" w:rsidRDefault="00397590" w:rsidP="00397590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αναφέρονται στον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397590" w14:paraId="28336ECD" w14:textId="77777777" w:rsidTr="0083214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04153" w14:textId="77777777" w:rsidR="00397590" w:rsidRDefault="00397590" w:rsidP="0083214C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C293" w14:textId="77777777" w:rsidR="00397590" w:rsidRDefault="00397590" w:rsidP="0083214C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397590" w14:paraId="375E38BC" w14:textId="77777777" w:rsidTr="0083214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E6971" w14:textId="77777777" w:rsidR="00397590" w:rsidRDefault="00397590" w:rsidP="0083214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EC05" w14:textId="77777777" w:rsidR="00397590" w:rsidRDefault="00397590" w:rsidP="0083214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397590" w14:paraId="1E57399E" w14:textId="77777777" w:rsidTr="0083214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351A0" w14:textId="77777777" w:rsidR="00397590" w:rsidRDefault="00397590" w:rsidP="0083214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F2BFC" w14:textId="77777777" w:rsidR="00397590" w:rsidRDefault="00397590" w:rsidP="0083214C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397590" w14:paraId="04A02A09" w14:textId="77777777" w:rsidTr="0083214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A186D" w14:textId="77777777" w:rsidR="00397590" w:rsidRDefault="00397590" w:rsidP="0083214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7BFA7" w14:textId="77777777" w:rsidR="00397590" w:rsidRDefault="00397590" w:rsidP="0083214C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397590" w14:paraId="7CD79832" w14:textId="77777777" w:rsidTr="0083214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4FDF" w14:textId="77777777" w:rsidR="00397590" w:rsidRDefault="00397590" w:rsidP="0083214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9E51F" w14:textId="77777777" w:rsidR="00397590" w:rsidRDefault="00397590" w:rsidP="0083214C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 xml:space="preserve">id </w:t>
            </w:r>
            <w:r>
              <w:t>της παραγγελίας.</w:t>
            </w:r>
          </w:p>
        </w:tc>
      </w:tr>
    </w:tbl>
    <w:p w14:paraId="75F6B05F" w14:textId="77777777" w:rsidR="00397590" w:rsidRDefault="00397590" w:rsidP="00397590">
      <w:pPr>
        <w:rPr>
          <w:b/>
        </w:rPr>
      </w:pPr>
    </w:p>
    <w:p w14:paraId="13D9103F" w14:textId="77777777" w:rsidR="00397590" w:rsidRPr="002D2EFA" w:rsidRDefault="00397590" w:rsidP="00397590">
      <w:pPr>
        <w:rPr>
          <w:bCs/>
        </w:rPr>
      </w:pPr>
      <w:r>
        <w:rPr>
          <w:b/>
          <w:u w:val="single"/>
        </w:rPr>
        <w:t xml:space="preserve">Προσοχή:  </w:t>
      </w:r>
      <w:r>
        <w:rPr>
          <w:bCs/>
        </w:rPr>
        <w:t>Τα πεδία που βρίσκονται στα στοιχεία πελατών, κάνουν αναζήτηση τον πελάτη και αν δεν τον βρει, ανοίγει τον πελάτη με τα στοιχεία αυτά.</w:t>
      </w:r>
    </w:p>
    <w:p w14:paraId="0950EB60" w14:textId="77777777" w:rsidR="00397590" w:rsidRDefault="00397590" w:rsidP="00397590">
      <w:pPr>
        <w:rPr>
          <w:bCs/>
          <w:lang w:val="en-US"/>
        </w:rPr>
      </w:pPr>
      <w:r>
        <w:rPr>
          <w:b/>
          <w:lang w:val="en-US"/>
        </w:rPr>
        <w:t>Request</w:t>
      </w:r>
    </w:p>
    <w:p w14:paraId="7C50AAC3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DB3E324" w14:textId="26A9C0C8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"9J8pMbLGK4K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</w:t>
      </w: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</w:t>
      </w:r>
      <w:proofErr w:type="gramEnd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6LGK4r7",</w:t>
      </w:r>
    </w:p>
    <w:p w14:paraId="391DAFEC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42F2D464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setOrder</w:t>
      </w:r>
      <w:proofErr w:type="spellEnd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8CACA21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"series": "7023",</w:t>
      </w:r>
    </w:p>
    <w:p w14:paraId="16B950F9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"date": "2022-12-15",</w:t>
      </w:r>
    </w:p>
    <w:p w14:paraId="5E641308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webid</w:t>
      </w:r>
      <w:proofErr w:type="spellEnd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"12345",</w:t>
      </w:r>
    </w:p>
    <w:p w14:paraId="403B0B0C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"payment": "1000",</w:t>
      </w:r>
    </w:p>
    <w:p w14:paraId="3423AFD7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"shipment": "103",</w:t>
      </w:r>
    </w:p>
    <w:p w14:paraId="581D94D5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"remarks": "TEST",</w:t>
      </w:r>
    </w:p>
    <w:p w14:paraId="01E3A565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"comments": "TEST comments",</w:t>
      </w:r>
    </w:p>
    <w:p w14:paraId="154CCA64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"invoice":0,</w:t>
      </w:r>
    </w:p>
    <w:p w14:paraId="3DFD28BC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billinfo</w:t>
      </w:r>
      <w:proofErr w:type="spellEnd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34108CF0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"name": "</w:t>
      </w:r>
      <w:proofErr w:type="spellStart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Τεστ</w:t>
      </w:r>
      <w:proofErr w:type="spellEnd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proofErr w:type="spellStart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Πελάτης</w:t>
      </w:r>
      <w:proofErr w:type="spellEnd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79FBA874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</w:t>
      </w:r>
      <w:proofErr w:type="spellStart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Pournara</w:t>
      </w:r>
      <w:proofErr w:type="spellEnd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9",</w:t>
      </w:r>
    </w:p>
    <w:p w14:paraId="467A5F1B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"city": "</w:t>
      </w:r>
      <w:proofErr w:type="spellStart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Marousi</w:t>
      </w:r>
      <w:proofErr w:type="spellEnd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5F9F571D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"zip": "15124",</w:t>
      </w:r>
    </w:p>
    <w:p w14:paraId="7EDDD83C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</w:t>
      </w:r>
      <w:proofErr w:type="spellStart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Attiki</w:t>
      </w:r>
      <w:proofErr w:type="spellEnd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1FBD7ACC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"email": "test@connect-line.gr",</w:t>
      </w:r>
    </w:p>
    <w:p w14:paraId="431CA778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"phone1": "+302106003035"</w:t>
      </w:r>
    </w:p>
    <w:p w14:paraId="3D518BBF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7C6B0077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shipinfo</w:t>
      </w:r>
      <w:proofErr w:type="spellEnd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2FFDCC85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</w:t>
      </w:r>
      <w:proofErr w:type="spellStart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Pournara</w:t>
      </w:r>
      <w:proofErr w:type="spellEnd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91",</w:t>
      </w:r>
    </w:p>
    <w:p w14:paraId="369BC463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"city": "Marousi1",</w:t>
      </w:r>
    </w:p>
    <w:p w14:paraId="10C9DB0A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"zip": "15125",</w:t>
      </w:r>
    </w:p>
    <w:p w14:paraId="2AE4D6A4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"Attiki1"</w:t>
      </w:r>
    </w:p>
    <w:p w14:paraId="280B1A69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4D00F6E6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390CBDB5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38D68EAA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"000001",</w:t>
      </w:r>
    </w:p>
    <w:p w14:paraId="1EA2674E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lastRenderedPageBreak/>
        <w:t xml:space="preserve">            "qty1": 1,</w:t>
      </w:r>
    </w:p>
    <w:p w14:paraId="5761D2A2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mmid</w:t>
      </w:r>
      <w:proofErr w:type="spellEnd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101,</w:t>
      </w:r>
    </w:p>
    <w:p w14:paraId="5EDA6CA3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vatid</w:t>
      </w:r>
      <w:proofErr w:type="spellEnd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1410,</w:t>
      </w:r>
    </w:p>
    <w:p w14:paraId="7C86969B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"10",</w:t>
      </w:r>
    </w:p>
    <w:p w14:paraId="524CC001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"10"</w:t>
      </w:r>
    </w:p>
    <w:p w14:paraId="656EBE67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648B5FAA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],</w:t>
      </w:r>
    </w:p>
    <w:p w14:paraId="51E1EC53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"services": [</w:t>
      </w:r>
    </w:p>
    <w:p w14:paraId="633417BF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607FF44B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</w:t>
      </w:r>
      <w:proofErr w:type="spellStart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mtrl</w:t>
      </w:r>
      <w:proofErr w:type="spellEnd"/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9967,</w:t>
      </w:r>
    </w:p>
    <w:p w14:paraId="27CBCF64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1,</w:t>
      </w:r>
    </w:p>
    <w:p w14:paraId="50E0099E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"1",</w:t>
      </w:r>
    </w:p>
    <w:p w14:paraId="3DDDC784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"1"</w:t>
      </w:r>
    </w:p>
    <w:p w14:paraId="003BF9FC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17F1E2A9" w14:textId="77777777" w:rsidR="003568D6" w:rsidRPr="003568D6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40374139" w14:textId="35912405" w:rsidR="00397590" w:rsidRDefault="003568D6" w:rsidP="003568D6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3568D6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209C91E2" w14:textId="77777777" w:rsidR="00397590" w:rsidRDefault="00397590" w:rsidP="00397590">
      <w:pPr>
        <w:spacing w:after="0"/>
        <w:rPr>
          <w:b/>
          <w:lang w:val="en-US"/>
        </w:rPr>
      </w:pPr>
    </w:p>
    <w:p w14:paraId="31955A60" w14:textId="77777777" w:rsidR="00397590" w:rsidRDefault="00397590" w:rsidP="00397590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49B8F575" w14:textId="77777777" w:rsidR="00397590" w:rsidRDefault="00397590" w:rsidP="0039759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57AD6883" w14:textId="77777777" w:rsidR="00397590" w:rsidRDefault="00397590" w:rsidP="0039759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328F4FB8" w14:textId="77777777" w:rsidR="00397590" w:rsidRDefault="00397590" w:rsidP="0039759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3EF20F6C" w14:textId="77777777" w:rsidR="00397590" w:rsidRDefault="00397590" w:rsidP="0039759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67468A4F" w14:textId="77777777" w:rsidR="00397590" w:rsidRDefault="00397590" w:rsidP="0039759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"id": 12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3456</w:t>
      </w:r>
    </w:p>
    <w:p w14:paraId="1834DE01" w14:textId="77777777" w:rsidR="00397590" w:rsidRDefault="00397590" w:rsidP="00397590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71C1A52B" w14:textId="77777777" w:rsidR="00397590" w:rsidRPr="00253423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sectPr w:rsidR="00397590" w:rsidRPr="00253423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73FA" w14:textId="77777777" w:rsidR="0038318F" w:rsidRDefault="0038318F" w:rsidP="009C3319">
      <w:pPr>
        <w:spacing w:after="0"/>
      </w:pPr>
      <w:r>
        <w:separator/>
      </w:r>
    </w:p>
  </w:endnote>
  <w:endnote w:type="continuationSeparator" w:id="0">
    <w:p w14:paraId="0D83E5E5" w14:textId="77777777" w:rsidR="0038318F" w:rsidRDefault="0038318F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792104" w14:paraId="1202F58E" w14:textId="77777777" w:rsidTr="00293DE4">
      <w:tc>
        <w:tcPr>
          <w:tcW w:w="8522" w:type="dxa"/>
        </w:tcPr>
        <w:p w14:paraId="15142DF2" w14:textId="77777777" w:rsidR="00FE41DE" w:rsidRPr="00792104" w:rsidRDefault="00C665E2" w:rsidP="00FE41DE">
          <w:pPr>
            <w:pStyle w:val="aa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792104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792104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  <w:p w14:paraId="5380DF4A" w14:textId="232B1377" w:rsidR="00FE41DE" w:rsidRPr="00FE41DE" w:rsidRDefault="00352D20" w:rsidP="00FE41DE">
          <w:pPr>
            <w:pStyle w:val="aa"/>
            <w:jc w:val="right"/>
            <w:rPr>
              <w:color w:val="00B0F0"/>
              <w:lang w:val="en-US"/>
            </w:rPr>
          </w:pPr>
          <w:sdt>
            <w:sdtPr>
              <w:rPr>
                <w:color w:val="00B0F0"/>
                <w:lang w:val="en-US"/>
              </w:rPr>
              <w:alias w:val="Τίτλος"/>
              <w:tag w:val=""/>
              <w:id w:val="679003001"/>
              <w:placeholder>
                <w:docPart w:val="AA34914CB4504389AB068E0A1170AD4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92104">
                <w:rPr>
                  <w:color w:val="00B0F0"/>
                  <w:lang w:val="en-US"/>
                </w:rPr>
                <w:t xml:space="preserve">Web Services PC </w:t>
              </w:r>
              <w:proofErr w:type="spellStart"/>
              <w:r w:rsidR="00792104">
                <w:rPr>
                  <w:color w:val="00B0F0"/>
                  <w:lang w:val="en-US"/>
                </w:rPr>
                <w:t>Turnaraund</w:t>
              </w:r>
              <w:proofErr w:type="spellEnd"/>
              <w:r w:rsidR="00792104">
                <w:rPr>
                  <w:color w:val="00B0F0"/>
                  <w:lang w:val="en-US"/>
                </w:rPr>
                <w:t xml:space="preserve"> V.1.5</w:t>
              </w:r>
            </w:sdtContent>
          </w:sdt>
        </w:p>
      </w:tc>
    </w:tr>
  </w:tbl>
  <w:p w14:paraId="47C7D9F8" w14:textId="77777777" w:rsidR="00C665E2" w:rsidRPr="00FE41DE" w:rsidRDefault="00C665E2" w:rsidP="00FE41DE">
    <w:pPr>
      <w:pStyle w:val="a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790" w14:textId="77777777" w:rsidR="0038318F" w:rsidRDefault="0038318F" w:rsidP="009C3319">
      <w:pPr>
        <w:spacing w:after="0"/>
      </w:pPr>
      <w:r>
        <w:separator/>
      </w:r>
    </w:p>
  </w:footnote>
  <w:footnote w:type="continuationSeparator" w:id="0">
    <w:p w14:paraId="70C4203D" w14:textId="77777777" w:rsidR="0038318F" w:rsidRDefault="0038318F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9994" w14:textId="77777777" w:rsidR="00C665E2" w:rsidRPr="00293DE4" w:rsidRDefault="00C665E2" w:rsidP="00293DE4">
    <w:pPr>
      <w:pStyle w:val="a9"/>
      <w:rPr>
        <w:lang w:val="en-US"/>
      </w:rPr>
    </w:pPr>
    <w:r>
      <w:tab/>
    </w:r>
    <w:r>
      <w:tab/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322BD9" w14:paraId="4088E961" w14:textId="77777777" w:rsidTr="00293DE4">
      <w:tc>
        <w:tcPr>
          <w:tcW w:w="8522" w:type="dxa"/>
        </w:tcPr>
        <w:p w14:paraId="5F6DFBCA" w14:textId="3BB55C78" w:rsidR="00C665E2" w:rsidRPr="00721CED" w:rsidRDefault="00C665E2" w:rsidP="00293DE4">
          <w:pPr>
            <w:pStyle w:val="a9"/>
            <w:jc w:val="right"/>
            <w:rPr>
              <w:color w:val="00B0F0"/>
            </w:rPr>
          </w:pPr>
          <w:r w:rsidRPr="00293DE4">
            <w:rPr>
              <w:color w:val="00B0F0"/>
              <w:lang w:val="en-US"/>
            </w:rPr>
            <w:t>Web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Services</w:t>
          </w:r>
        </w:p>
        <w:p w14:paraId="516C3DBA" w14:textId="19614E26" w:rsidR="00C665E2" w:rsidRPr="00721CED" w:rsidRDefault="00C665E2" w:rsidP="00293DE4">
          <w:pPr>
            <w:pStyle w:val="a9"/>
            <w:jc w:val="right"/>
          </w:pPr>
          <w:r w:rsidRPr="00721CED">
            <w:rPr>
              <w:color w:val="00B0F0"/>
            </w:rPr>
            <w:tab/>
          </w:r>
          <w:r w:rsidRPr="00721CED">
            <w:rPr>
              <w:color w:val="00B0F0"/>
            </w:rPr>
            <w:tab/>
          </w:r>
          <w:r w:rsidRPr="00293DE4">
            <w:rPr>
              <w:color w:val="00B0F0"/>
            </w:rPr>
            <w:t>Επικοινωνία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</w:rPr>
            <w:t>με</w:t>
          </w:r>
          <w:r w:rsidRPr="00721CED">
            <w:rPr>
              <w:color w:val="00B0F0"/>
            </w:rPr>
            <w:t xml:space="preserve"> </w:t>
          </w:r>
          <w:proofErr w:type="spellStart"/>
          <w:r w:rsidRPr="00293DE4">
            <w:rPr>
              <w:color w:val="00B0F0"/>
              <w:lang w:val="en-US"/>
            </w:rPr>
            <w:t>SoftOne</w:t>
          </w:r>
          <w:proofErr w:type="spellEnd"/>
        </w:p>
      </w:tc>
    </w:tr>
  </w:tbl>
  <w:p w14:paraId="46460CCE" w14:textId="33974C23" w:rsidR="00C665E2" w:rsidRPr="00721CED" w:rsidRDefault="00C665E2" w:rsidP="00293DE4">
    <w:pPr>
      <w:pStyle w:val="a9"/>
    </w:pPr>
  </w:p>
  <w:p w14:paraId="24A7D4F8" w14:textId="308323DB" w:rsidR="00C665E2" w:rsidRPr="00721CED" w:rsidRDefault="00C665E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B43BD"/>
    <w:multiLevelType w:val="multilevel"/>
    <w:tmpl w:val="1166D136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541">
    <w:abstractNumId w:val="10"/>
  </w:num>
  <w:num w:numId="2" w16cid:durableId="827478307">
    <w:abstractNumId w:val="23"/>
  </w:num>
  <w:num w:numId="3" w16cid:durableId="393893887">
    <w:abstractNumId w:val="20"/>
  </w:num>
  <w:num w:numId="4" w16cid:durableId="1376616019">
    <w:abstractNumId w:val="14"/>
  </w:num>
  <w:num w:numId="5" w16cid:durableId="1418136194">
    <w:abstractNumId w:val="4"/>
  </w:num>
  <w:num w:numId="6" w16cid:durableId="1421096605">
    <w:abstractNumId w:val="18"/>
  </w:num>
  <w:num w:numId="7" w16cid:durableId="304940788">
    <w:abstractNumId w:val="2"/>
  </w:num>
  <w:num w:numId="8" w16cid:durableId="467938262">
    <w:abstractNumId w:val="6"/>
  </w:num>
  <w:num w:numId="9" w16cid:durableId="1018119297">
    <w:abstractNumId w:val="13"/>
  </w:num>
  <w:num w:numId="10" w16cid:durableId="369497130">
    <w:abstractNumId w:val="7"/>
  </w:num>
  <w:num w:numId="11" w16cid:durableId="758872237">
    <w:abstractNumId w:val="21"/>
  </w:num>
  <w:num w:numId="12" w16cid:durableId="1589390748">
    <w:abstractNumId w:val="12"/>
  </w:num>
  <w:num w:numId="13" w16cid:durableId="1785343600">
    <w:abstractNumId w:val="28"/>
  </w:num>
  <w:num w:numId="14" w16cid:durableId="690108271">
    <w:abstractNumId w:val="5"/>
  </w:num>
  <w:num w:numId="15" w16cid:durableId="10265647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43167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6289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8223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4663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3599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9405924">
    <w:abstractNumId w:val="3"/>
  </w:num>
  <w:num w:numId="22" w16cid:durableId="2050563720">
    <w:abstractNumId w:val="17"/>
  </w:num>
  <w:num w:numId="23" w16cid:durableId="1518348510">
    <w:abstractNumId w:val="15"/>
  </w:num>
  <w:num w:numId="24" w16cid:durableId="835804182">
    <w:abstractNumId w:val="19"/>
  </w:num>
  <w:num w:numId="25" w16cid:durableId="1180775490">
    <w:abstractNumId w:val="24"/>
  </w:num>
  <w:num w:numId="26" w16cid:durableId="126432176">
    <w:abstractNumId w:val="0"/>
  </w:num>
  <w:num w:numId="27" w16cid:durableId="1809585145">
    <w:abstractNumId w:val="22"/>
  </w:num>
  <w:num w:numId="28" w16cid:durableId="240724136">
    <w:abstractNumId w:val="25"/>
  </w:num>
  <w:num w:numId="29" w16cid:durableId="997001952">
    <w:abstractNumId w:val="16"/>
  </w:num>
  <w:num w:numId="30" w16cid:durableId="1113086765">
    <w:abstractNumId w:val="27"/>
  </w:num>
  <w:num w:numId="31" w16cid:durableId="692803400">
    <w:abstractNumId w:val="8"/>
  </w:num>
  <w:num w:numId="32" w16cid:durableId="1994135168">
    <w:abstractNumId w:val="26"/>
  </w:num>
  <w:num w:numId="33" w16cid:durableId="1724866888">
    <w:abstractNumId w:val="9"/>
  </w:num>
  <w:num w:numId="34" w16cid:durableId="1607537818">
    <w:abstractNumId w:val="19"/>
  </w:num>
  <w:num w:numId="35" w16cid:durableId="1316036089">
    <w:abstractNumId w:val="29"/>
  </w:num>
  <w:num w:numId="36" w16cid:durableId="2107456111">
    <w:abstractNumId w:val="11"/>
  </w:num>
  <w:num w:numId="37" w16cid:durableId="16315922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4EDD"/>
    <w:rsid w:val="0000664B"/>
    <w:rsid w:val="000105B9"/>
    <w:rsid w:val="00013695"/>
    <w:rsid w:val="00014C1A"/>
    <w:rsid w:val="0001567C"/>
    <w:rsid w:val="000159A9"/>
    <w:rsid w:val="00023E66"/>
    <w:rsid w:val="00030845"/>
    <w:rsid w:val="000310E8"/>
    <w:rsid w:val="00035C36"/>
    <w:rsid w:val="00036312"/>
    <w:rsid w:val="00042106"/>
    <w:rsid w:val="00043877"/>
    <w:rsid w:val="00044382"/>
    <w:rsid w:val="0004448A"/>
    <w:rsid w:val="000447B9"/>
    <w:rsid w:val="000459B9"/>
    <w:rsid w:val="00052BB3"/>
    <w:rsid w:val="000540E7"/>
    <w:rsid w:val="00054400"/>
    <w:rsid w:val="00056770"/>
    <w:rsid w:val="00066C41"/>
    <w:rsid w:val="0007295F"/>
    <w:rsid w:val="0007691F"/>
    <w:rsid w:val="00076B24"/>
    <w:rsid w:val="00080880"/>
    <w:rsid w:val="0008222C"/>
    <w:rsid w:val="000832EC"/>
    <w:rsid w:val="00086AD1"/>
    <w:rsid w:val="0009080F"/>
    <w:rsid w:val="00092CF5"/>
    <w:rsid w:val="00096F9D"/>
    <w:rsid w:val="000A0680"/>
    <w:rsid w:val="000A7525"/>
    <w:rsid w:val="000A7EF4"/>
    <w:rsid w:val="000B4564"/>
    <w:rsid w:val="000B73E5"/>
    <w:rsid w:val="000D08FD"/>
    <w:rsid w:val="000D1DA1"/>
    <w:rsid w:val="000D396C"/>
    <w:rsid w:val="000D61D4"/>
    <w:rsid w:val="000D6DD5"/>
    <w:rsid w:val="000E0603"/>
    <w:rsid w:val="000E102B"/>
    <w:rsid w:val="000E6677"/>
    <w:rsid w:val="000E7546"/>
    <w:rsid w:val="000F1608"/>
    <w:rsid w:val="000F2DA7"/>
    <w:rsid w:val="000F4798"/>
    <w:rsid w:val="000F4FB7"/>
    <w:rsid w:val="000F52EA"/>
    <w:rsid w:val="000F66A7"/>
    <w:rsid w:val="000F70D3"/>
    <w:rsid w:val="00100135"/>
    <w:rsid w:val="0010053D"/>
    <w:rsid w:val="00102CB4"/>
    <w:rsid w:val="00111DCA"/>
    <w:rsid w:val="00111F90"/>
    <w:rsid w:val="00116CB4"/>
    <w:rsid w:val="00122615"/>
    <w:rsid w:val="001311AF"/>
    <w:rsid w:val="00132C26"/>
    <w:rsid w:val="00133B38"/>
    <w:rsid w:val="001367A1"/>
    <w:rsid w:val="00140ED8"/>
    <w:rsid w:val="001428E6"/>
    <w:rsid w:val="001447EE"/>
    <w:rsid w:val="00144A39"/>
    <w:rsid w:val="00152363"/>
    <w:rsid w:val="0015393D"/>
    <w:rsid w:val="0016011E"/>
    <w:rsid w:val="00161E1B"/>
    <w:rsid w:val="0017051F"/>
    <w:rsid w:val="00170893"/>
    <w:rsid w:val="001745FA"/>
    <w:rsid w:val="00177F2C"/>
    <w:rsid w:val="00182BDC"/>
    <w:rsid w:val="00183977"/>
    <w:rsid w:val="0018717B"/>
    <w:rsid w:val="00190F56"/>
    <w:rsid w:val="001950DB"/>
    <w:rsid w:val="0019593F"/>
    <w:rsid w:val="001A019D"/>
    <w:rsid w:val="001A4C5D"/>
    <w:rsid w:val="001B1088"/>
    <w:rsid w:val="001B29E7"/>
    <w:rsid w:val="001B6FF9"/>
    <w:rsid w:val="001C3619"/>
    <w:rsid w:val="001D1E15"/>
    <w:rsid w:val="001D3328"/>
    <w:rsid w:val="001D5F3E"/>
    <w:rsid w:val="001E2D51"/>
    <w:rsid w:val="001E59DD"/>
    <w:rsid w:val="001F4158"/>
    <w:rsid w:val="001F4F2C"/>
    <w:rsid w:val="001F7E72"/>
    <w:rsid w:val="00200FC6"/>
    <w:rsid w:val="00204C32"/>
    <w:rsid w:val="00215DB3"/>
    <w:rsid w:val="002166BB"/>
    <w:rsid w:val="00221E5F"/>
    <w:rsid w:val="00226E9F"/>
    <w:rsid w:val="002316CF"/>
    <w:rsid w:val="002377C2"/>
    <w:rsid w:val="0024297F"/>
    <w:rsid w:val="00244669"/>
    <w:rsid w:val="002451CB"/>
    <w:rsid w:val="002515C2"/>
    <w:rsid w:val="00253423"/>
    <w:rsid w:val="00253EBD"/>
    <w:rsid w:val="00262274"/>
    <w:rsid w:val="002639E4"/>
    <w:rsid w:val="002649F5"/>
    <w:rsid w:val="00270166"/>
    <w:rsid w:val="0027616D"/>
    <w:rsid w:val="00284EDC"/>
    <w:rsid w:val="002876FA"/>
    <w:rsid w:val="00293DE4"/>
    <w:rsid w:val="0029409A"/>
    <w:rsid w:val="002943BF"/>
    <w:rsid w:val="00296D08"/>
    <w:rsid w:val="002A45CB"/>
    <w:rsid w:val="002A63F3"/>
    <w:rsid w:val="002A6BF1"/>
    <w:rsid w:val="002B1D4E"/>
    <w:rsid w:val="002B554F"/>
    <w:rsid w:val="002B5E6E"/>
    <w:rsid w:val="002B62F7"/>
    <w:rsid w:val="002C5295"/>
    <w:rsid w:val="002D10A0"/>
    <w:rsid w:val="002D1494"/>
    <w:rsid w:val="002D1932"/>
    <w:rsid w:val="002D2547"/>
    <w:rsid w:val="002D3037"/>
    <w:rsid w:val="002D3E5C"/>
    <w:rsid w:val="002D54CC"/>
    <w:rsid w:val="002D598E"/>
    <w:rsid w:val="002E3501"/>
    <w:rsid w:val="002E4936"/>
    <w:rsid w:val="002F38E6"/>
    <w:rsid w:val="002F6261"/>
    <w:rsid w:val="003017DF"/>
    <w:rsid w:val="0030375E"/>
    <w:rsid w:val="00304EFB"/>
    <w:rsid w:val="00317629"/>
    <w:rsid w:val="00317B5C"/>
    <w:rsid w:val="003203F4"/>
    <w:rsid w:val="00321DC9"/>
    <w:rsid w:val="00322BD9"/>
    <w:rsid w:val="003237DA"/>
    <w:rsid w:val="003275D4"/>
    <w:rsid w:val="0034020E"/>
    <w:rsid w:val="00346572"/>
    <w:rsid w:val="003502AE"/>
    <w:rsid w:val="00352D20"/>
    <w:rsid w:val="0035553C"/>
    <w:rsid w:val="003568D6"/>
    <w:rsid w:val="0035695C"/>
    <w:rsid w:val="00361DE6"/>
    <w:rsid w:val="00367CA3"/>
    <w:rsid w:val="00370D86"/>
    <w:rsid w:val="003710EE"/>
    <w:rsid w:val="0038318F"/>
    <w:rsid w:val="00383E81"/>
    <w:rsid w:val="00385D6A"/>
    <w:rsid w:val="00390BA4"/>
    <w:rsid w:val="00396226"/>
    <w:rsid w:val="00397590"/>
    <w:rsid w:val="003A012C"/>
    <w:rsid w:val="003A121F"/>
    <w:rsid w:val="003A2C60"/>
    <w:rsid w:val="003A3DE8"/>
    <w:rsid w:val="003C2A7A"/>
    <w:rsid w:val="003C45A3"/>
    <w:rsid w:val="003D09FF"/>
    <w:rsid w:val="003D569F"/>
    <w:rsid w:val="003E00AB"/>
    <w:rsid w:val="003E1177"/>
    <w:rsid w:val="003E2CEF"/>
    <w:rsid w:val="003E336B"/>
    <w:rsid w:val="003F2DFC"/>
    <w:rsid w:val="003F62E7"/>
    <w:rsid w:val="003F6F3D"/>
    <w:rsid w:val="00400E35"/>
    <w:rsid w:val="00404FEF"/>
    <w:rsid w:val="00406616"/>
    <w:rsid w:val="00406F3D"/>
    <w:rsid w:val="00411941"/>
    <w:rsid w:val="00413A28"/>
    <w:rsid w:val="00423A13"/>
    <w:rsid w:val="00424484"/>
    <w:rsid w:val="004325E1"/>
    <w:rsid w:val="004351A9"/>
    <w:rsid w:val="00440132"/>
    <w:rsid w:val="00441CD6"/>
    <w:rsid w:val="004465AF"/>
    <w:rsid w:val="0044791B"/>
    <w:rsid w:val="004502B2"/>
    <w:rsid w:val="00450DCB"/>
    <w:rsid w:val="004572BE"/>
    <w:rsid w:val="004572E3"/>
    <w:rsid w:val="00464C84"/>
    <w:rsid w:val="00472F70"/>
    <w:rsid w:val="004730B2"/>
    <w:rsid w:val="004756AE"/>
    <w:rsid w:val="004818BE"/>
    <w:rsid w:val="00483098"/>
    <w:rsid w:val="00485764"/>
    <w:rsid w:val="00486DC0"/>
    <w:rsid w:val="00487E0F"/>
    <w:rsid w:val="00491DD9"/>
    <w:rsid w:val="004A08A0"/>
    <w:rsid w:val="004A582A"/>
    <w:rsid w:val="004A6280"/>
    <w:rsid w:val="004B24A2"/>
    <w:rsid w:val="004B268A"/>
    <w:rsid w:val="004B53C4"/>
    <w:rsid w:val="004B796D"/>
    <w:rsid w:val="004C2525"/>
    <w:rsid w:val="004D6A97"/>
    <w:rsid w:val="004E1D74"/>
    <w:rsid w:val="004F117C"/>
    <w:rsid w:val="004F386F"/>
    <w:rsid w:val="004F61D8"/>
    <w:rsid w:val="004F6B90"/>
    <w:rsid w:val="0050261C"/>
    <w:rsid w:val="00505CD0"/>
    <w:rsid w:val="005105EB"/>
    <w:rsid w:val="00510A4C"/>
    <w:rsid w:val="005117EA"/>
    <w:rsid w:val="00520BD5"/>
    <w:rsid w:val="00523F4E"/>
    <w:rsid w:val="00531433"/>
    <w:rsid w:val="005439D6"/>
    <w:rsid w:val="00551740"/>
    <w:rsid w:val="00553F45"/>
    <w:rsid w:val="00554CB1"/>
    <w:rsid w:val="0055644C"/>
    <w:rsid w:val="005605AD"/>
    <w:rsid w:val="005730F4"/>
    <w:rsid w:val="00573F6C"/>
    <w:rsid w:val="005747C0"/>
    <w:rsid w:val="005754DC"/>
    <w:rsid w:val="005766D8"/>
    <w:rsid w:val="00584484"/>
    <w:rsid w:val="005879CE"/>
    <w:rsid w:val="00587DBC"/>
    <w:rsid w:val="005907CE"/>
    <w:rsid w:val="00591587"/>
    <w:rsid w:val="00592F21"/>
    <w:rsid w:val="005A324D"/>
    <w:rsid w:val="005A3942"/>
    <w:rsid w:val="005A4936"/>
    <w:rsid w:val="005B4ED3"/>
    <w:rsid w:val="005B6204"/>
    <w:rsid w:val="005C075F"/>
    <w:rsid w:val="005C0E64"/>
    <w:rsid w:val="005C28FF"/>
    <w:rsid w:val="005C382B"/>
    <w:rsid w:val="005C54BB"/>
    <w:rsid w:val="005D0D2C"/>
    <w:rsid w:val="005D36E1"/>
    <w:rsid w:val="005D39B7"/>
    <w:rsid w:val="005D501A"/>
    <w:rsid w:val="005D5D1E"/>
    <w:rsid w:val="005D6949"/>
    <w:rsid w:val="005D6CBB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569C"/>
    <w:rsid w:val="005F610D"/>
    <w:rsid w:val="00600052"/>
    <w:rsid w:val="00601886"/>
    <w:rsid w:val="00601FC3"/>
    <w:rsid w:val="00603A3A"/>
    <w:rsid w:val="00603BBA"/>
    <w:rsid w:val="006050E3"/>
    <w:rsid w:val="00606EE3"/>
    <w:rsid w:val="006104B6"/>
    <w:rsid w:val="00613A1B"/>
    <w:rsid w:val="00614AEC"/>
    <w:rsid w:val="00617741"/>
    <w:rsid w:val="00623F5E"/>
    <w:rsid w:val="0062668B"/>
    <w:rsid w:val="006301B2"/>
    <w:rsid w:val="00633F74"/>
    <w:rsid w:val="00634E82"/>
    <w:rsid w:val="00635C9D"/>
    <w:rsid w:val="00646830"/>
    <w:rsid w:val="00646BA9"/>
    <w:rsid w:val="00647EB4"/>
    <w:rsid w:val="006530BF"/>
    <w:rsid w:val="006535DE"/>
    <w:rsid w:val="006613CC"/>
    <w:rsid w:val="00666EB8"/>
    <w:rsid w:val="00667FE0"/>
    <w:rsid w:val="0067398E"/>
    <w:rsid w:val="00676D07"/>
    <w:rsid w:val="00684BC3"/>
    <w:rsid w:val="00684C94"/>
    <w:rsid w:val="006876B3"/>
    <w:rsid w:val="00691684"/>
    <w:rsid w:val="006961BC"/>
    <w:rsid w:val="006A2E77"/>
    <w:rsid w:val="006A60D5"/>
    <w:rsid w:val="006B0FFF"/>
    <w:rsid w:val="006B49B9"/>
    <w:rsid w:val="006B4BD2"/>
    <w:rsid w:val="006B5F7C"/>
    <w:rsid w:val="006C4DD8"/>
    <w:rsid w:val="006C777E"/>
    <w:rsid w:val="006D1224"/>
    <w:rsid w:val="006D2915"/>
    <w:rsid w:val="006D5731"/>
    <w:rsid w:val="006E192D"/>
    <w:rsid w:val="006E29C3"/>
    <w:rsid w:val="006E35FA"/>
    <w:rsid w:val="006E39BA"/>
    <w:rsid w:val="006E679B"/>
    <w:rsid w:val="006F541A"/>
    <w:rsid w:val="00703BD2"/>
    <w:rsid w:val="00712358"/>
    <w:rsid w:val="00715A79"/>
    <w:rsid w:val="00717112"/>
    <w:rsid w:val="00721CED"/>
    <w:rsid w:val="0072351C"/>
    <w:rsid w:val="00724CC5"/>
    <w:rsid w:val="00733541"/>
    <w:rsid w:val="007452E5"/>
    <w:rsid w:val="00745418"/>
    <w:rsid w:val="00746235"/>
    <w:rsid w:val="00755B66"/>
    <w:rsid w:val="00757D50"/>
    <w:rsid w:val="00761382"/>
    <w:rsid w:val="007632E1"/>
    <w:rsid w:val="00763983"/>
    <w:rsid w:val="00764FE9"/>
    <w:rsid w:val="00771FEC"/>
    <w:rsid w:val="007733F0"/>
    <w:rsid w:val="00780F7F"/>
    <w:rsid w:val="0078160F"/>
    <w:rsid w:val="00782AA9"/>
    <w:rsid w:val="00784DA5"/>
    <w:rsid w:val="00786C00"/>
    <w:rsid w:val="00792104"/>
    <w:rsid w:val="007958DC"/>
    <w:rsid w:val="007B2AF8"/>
    <w:rsid w:val="007B37AD"/>
    <w:rsid w:val="007B4875"/>
    <w:rsid w:val="007B50E4"/>
    <w:rsid w:val="007B6939"/>
    <w:rsid w:val="007C74AE"/>
    <w:rsid w:val="007C75E2"/>
    <w:rsid w:val="007C7921"/>
    <w:rsid w:val="007D0C91"/>
    <w:rsid w:val="007D29C5"/>
    <w:rsid w:val="007D4222"/>
    <w:rsid w:val="007E1037"/>
    <w:rsid w:val="007E23E3"/>
    <w:rsid w:val="007E357B"/>
    <w:rsid w:val="007E7082"/>
    <w:rsid w:val="007E7C7A"/>
    <w:rsid w:val="007F135F"/>
    <w:rsid w:val="007F25F4"/>
    <w:rsid w:val="007F30D5"/>
    <w:rsid w:val="00800934"/>
    <w:rsid w:val="00801A57"/>
    <w:rsid w:val="0081038C"/>
    <w:rsid w:val="0081495E"/>
    <w:rsid w:val="00815D88"/>
    <w:rsid w:val="008160FB"/>
    <w:rsid w:val="008179D2"/>
    <w:rsid w:val="008226F8"/>
    <w:rsid w:val="0083065F"/>
    <w:rsid w:val="00831E40"/>
    <w:rsid w:val="00833228"/>
    <w:rsid w:val="008364AE"/>
    <w:rsid w:val="00846251"/>
    <w:rsid w:val="00846BB4"/>
    <w:rsid w:val="00850128"/>
    <w:rsid w:val="00855CCD"/>
    <w:rsid w:val="00861E87"/>
    <w:rsid w:val="008703C1"/>
    <w:rsid w:val="00871381"/>
    <w:rsid w:val="00873368"/>
    <w:rsid w:val="0088456C"/>
    <w:rsid w:val="0088575F"/>
    <w:rsid w:val="008867D9"/>
    <w:rsid w:val="0089310C"/>
    <w:rsid w:val="008A18DF"/>
    <w:rsid w:val="008A202C"/>
    <w:rsid w:val="008A5E6D"/>
    <w:rsid w:val="008A6025"/>
    <w:rsid w:val="008A6554"/>
    <w:rsid w:val="008A6E44"/>
    <w:rsid w:val="008A7562"/>
    <w:rsid w:val="008B0D31"/>
    <w:rsid w:val="008B1F36"/>
    <w:rsid w:val="008B468B"/>
    <w:rsid w:val="008B76CB"/>
    <w:rsid w:val="008C2544"/>
    <w:rsid w:val="008C4EF8"/>
    <w:rsid w:val="008C5200"/>
    <w:rsid w:val="008D215D"/>
    <w:rsid w:val="008D3E93"/>
    <w:rsid w:val="008D7AE7"/>
    <w:rsid w:val="008E5494"/>
    <w:rsid w:val="008E57B9"/>
    <w:rsid w:val="008F503F"/>
    <w:rsid w:val="00901DC3"/>
    <w:rsid w:val="0090267C"/>
    <w:rsid w:val="009034C8"/>
    <w:rsid w:val="0090702D"/>
    <w:rsid w:val="00907BCD"/>
    <w:rsid w:val="00911420"/>
    <w:rsid w:val="00911491"/>
    <w:rsid w:val="00911F30"/>
    <w:rsid w:val="00915793"/>
    <w:rsid w:val="00920688"/>
    <w:rsid w:val="009207E3"/>
    <w:rsid w:val="00920B30"/>
    <w:rsid w:val="00924E8C"/>
    <w:rsid w:val="00925782"/>
    <w:rsid w:val="00927F1E"/>
    <w:rsid w:val="00930C1F"/>
    <w:rsid w:val="00931F7B"/>
    <w:rsid w:val="009321BB"/>
    <w:rsid w:val="009364AC"/>
    <w:rsid w:val="009365E2"/>
    <w:rsid w:val="00937196"/>
    <w:rsid w:val="00942193"/>
    <w:rsid w:val="009431AF"/>
    <w:rsid w:val="009505B2"/>
    <w:rsid w:val="009518BE"/>
    <w:rsid w:val="009577DD"/>
    <w:rsid w:val="00961F9C"/>
    <w:rsid w:val="00961FDB"/>
    <w:rsid w:val="00964DDD"/>
    <w:rsid w:val="00964FFC"/>
    <w:rsid w:val="00965D23"/>
    <w:rsid w:val="00965F16"/>
    <w:rsid w:val="00966300"/>
    <w:rsid w:val="00971DFE"/>
    <w:rsid w:val="00972FB2"/>
    <w:rsid w:val="009753AE"/>
    <w:rsid w:val="00977B26"/>
    <w:rsid w:val="00982E7D"/>
    <w:rsid w:val="0099010B"/>
    <w:rsid w:val="00990A7E"/>
    <w:rsid w:val="00991E4F"/>
    <w:rsid w:val="009938F1"/>
    <w:rsid w:val="00993EAF"/>
    <w:rsid w:val="009A2B9B"/>
    <w:rsid w:val="009A4059"/>
    <w:rsid w:val="009A5944"/>
    <w:rsid w:val="009C07DD"/>
    <w:rsid w:val="009C3319"/>
    <w:rsid w:val="009C7B2E"/>
    <w:rsid w:val="009D6CA6"/>
    <w:rsid w:val="009E3113"/>
    <w:rsid w:val="009E4609"/>
    <w:rsid w:val="009E4924"/>
    <w:rsid w:val="009E7085"/>
    <w:rsid w:val="009F225B"/>
    <w:rsid w:val="009F59F9"/>
    <w:rsid w:val="00A0561E"/>
    <w:rsid w:val="00A12D9C"/>
    <w:rsid w:val="00A14263"/>
    <w:rsid w:val="00A14276"/>
    <w:rsid w:val="00A174F9"/>
    <w:rsid w:val="00A248BB"/>
    <w:rsid w:val="00A261BA"/>
    <w:rsid w:val="00A33617"/>
    <w:rsid w:val="00A33E49"/>
    <w:rsid w:val="00A522C7"/>
    <w:rsid w:val="00A54A5E"/>
    <w:rsid w:val="00A572E3"/>
    <w:rsid w:val="00A57A4D"/>
    <w:rsid w:val="00A611AE"/>
    <w:rsid w:val="00A61CFB"/>
    <w:rsid w:val="00A63FC9"/>
    <w:rsid w:val="00A72021"/>
    <w:rsid w:val="00A7306B"/>
    <w:rsid w:val="00A83294"/>
    <w:rsid w:val="00A83BBC"/>
    <w:rsid w:val="00A92A13"/>
    <w:rsid w:val="00A9517D"/>
    <w:rsid w:val="00AA177A"/>
    <w:rsid w:val="00AB1CAC"/>
    <w:rsid w:val="00AB221A"/>
    <w:rsid w:val="00AB5A9A"/>
    <w:rsid w:val="00AB794C"/>
    <w:rsid w:val="00AC1031"/>
    <w:rsid w:val="00AC457D"/>
    <w:rsid w:val="00AC5360"/>
    <w:rsid w:val="00AD1E35"/>
    <w:rsid w:val="00AD56E0"/>
    <w:rsid w:val="00AD5CF1"/>
    <w:rsid w:val="00AD7792"/>
    <w:rsid w:val="00AE3100"/>
    <w:rsid w:val="00AE3B22"/>
    <w:rsid w:val="00AF18A7"/>
    <w:rsid w:val="00AF2819"/>
    <w:rsid w:val="00AF2A08"/>
    <w:rsid w:val="00B00174"/>
    <w:rsid w:val="00B008BB"/>
    <w:rsid w:val="00B01B5C"/>
    <w:rsid w:val="00B01C0F"/>
    <w:rsid w:val="00B11D37"/>
    <w:rsid w:val="00B15FA5"/>
    <w:rsid w:val="00B1796B"/>
    <w:rsid w:val="00B258C0"/>
    <w:rsid w:val="00B32E0B"/>
    <w:rsid w:val="00B36927"/>
    <w:rsid w:val="00B370DB"/>
    <w:rsid w:val="00B37F67"/>
    <w:rsid w:val="00B40F47"/>
    <w:rsid w:val="00B42B72"/>
    <w:rsid w:val="00B45995"/>
    <w:rsid w:val="00B47104"/>
    <w:rsid w:val="00B52ECF"/>
    <w:rsid w:val="00B60ADF"/>
    <w:rsid w:val="00B60B19"/>
    <w:rsid w:val="00B60CEA"/>
    <w:rsid w:val="00B63B5F"/>
    <w:rsid w:val="00B63C59"/>
    <w:rsid w:val="00B66F29"/>
    <w:rsid w:val="00B6728A"/>
    <w:rsid w:val="00B7398B"/>
    <w:rsid w:val="00B7686B"/>
    <w:rsid w:val="00B76FF9"/>
    <w:rsid w:val="00B7717C"/>
    <w:rsid w:val="00B94012"/>
    <w:rsid w:val="00B943A8"/>
    <w:rsid w:val="00B9552F"/>
    <w:rsid w:val="00B9582E"/>
    <w:rsid w:val="00B97106"/>
    <w:rsid w:val="00B97247"/>
    <w:rsid w:val="00BA0F20"/>
    <w:rsid w:val="00BA3C26"/>
    <w:rsid w:val="00BA44E7"/>
    <w:rsid w:val="00BA5308"/>
    <w:rsid w:val="00BA5CE0"/>
    <w:rsid w:val="00BA7CE2"/>
    <w:rsid w:val="00BA7CE9"/>
    <w:rsid w:val="00BB072F"/>
    <w:rsid w:val="00BB37B0"/>
    <w:rsid w:val="00BB4F95"/>
    <w:rsid w:val="00BB63AA"/>
    <w:rsid w:val="00BB7F1D"/>
    <w:rsid w:val="00BC3CE9"/>
    <w:rsid w:val="00BC7421"/>
    <w:rsid w:val="00BC7460"/>
    <w:rsid w:val="00BD1005"/>
    <w:rsid w:val="00BD3438"/>
    <w:rsid w:val="00BD3B55"/>
    <w:rsid w:val="00BD7832"/>
    <w:rsid w:val="00BE2A4B"/>
    <w:rsid w:val="00BE6968"/>
    <w:rsid w:val="00BF1099"/>
    <w:rsid w:val="00BF1359"/>
    <w:rsid w:val="00BF176E"/>
    <w:rsid w:val="00BF7003"/>
    <w:rsid w:val="00BF7AA1"/>
    <w:rsid w:val="00C01067"/>
    <w:rsid w:val="00C06A5B"/>
    <w:rsid w:val="00C0743A"/>
    <w:rsid w:val="00C11DBD"/>
    <w:rsid w:val="00C12800"/>
    <w:rsid w:val="00C12890"/>
    <w:rsid w:val="00C14812"/>
    <w:rsid w:val="00C148C1"/>
    <w:rsid w:val="00C17DE3"/>
    <w:rsid w:val="00C20E0E"/>
    <w:rsid w:val="00C21B38"/>
    <w:rsid w:val="00C240F9"/>
    <w:rsid w:val="00C2439F"/>
    <w:rsid w:val="00C2793B"/>
    <w:rsid w:val="00C30E96"/>
    <w:rsid w:val="00C35DEF"/>
    <w:rsid w:val="00C41E6C"/>
    <w:rsid w:val="00C47FD0"/>
    <w:rsid w:val="00C511EA"/>
    <w:rsid w:val="00C54981"/>
    <w:rsid w:val="00C57723"/>
    <w:rsid w:val="00C634B8"/>
    <w:rsid w:val="00C65187"/>
    <w:rsid w:val="00C65A8E"/>
    <w:rsid w:val="00C665E2"/>
    <w:rsid w:val="00C67A58"/>
    <w:rsid w:val="00C7035F"/>
    <w:rsid w:val="00C72052"/>
    <w:rsid w:val="00C7701B"/>
    <w:rsid w:val="00C779DD"/>
    <w:rsid w:val="00C800F7"/>
    <w:rsid w:val="00C83A97"/>
    <w:rsid w:val="00C920B3"/>
    <w:rsid w:val="00C96A3B"/>
    <w:rsid w:val="00CA3E55"/>
    <w:rsid w:val="00CA4E37"/>
    <w:rsid w:val="00CA6B2E"/>
    <w:rsid w:val="00CB1AF6"/>
    <w:rsid w:val="00CB1EE3"/>
    <w:rsid w:val="00CB41D5"/>
    <w:rsid w:val="00CC5BAF"/>
    <w:rsid w:val="00CD37C4"/>
    <w:rsid w:val="00CE0541"/>
    <w:rsid w:val="00CE3F99"/>
    <w:rsid w:val="00CF53B4"/>
    <w:rsid w:val="00CF7D3B"/>
    <w:rsid w:val="00D03861"/>
    <w:rsid w:val="00D04B66"/>
    <w:rsid w:val="00D14B96"/>
    <w:rsid w:val="00D1662E"/>
    <w:rsid w:val="00D211C9"/>
    <w:rsid w:val="00D21EAA"/>
    <w:rsid w:val="00D2458C"/>
    <w:rsid w:val="00D24828"/>
    <w:rsid w:val="00D24A95"/>
    <w:rsid w:val="00D2640E"/>
    <w:rsid w:val="00D37842"/>
    <w:rsid w:val="00D44700"/>
    <w:rsid w:val="00D44D72"/>
    <w:rsid w:val="00D47ADF"/>
    <w:rsid w:val="00D50120"/>
    <w:rsid w:val="00D50529"/>
    <w:rsid w:val="00D5333D"/>
    <w:rsid w:val="00D54A72"/>
    <w:rsid w:val="00D555A9"/>
    <w:rsid w:val="00D55FBF"/>
    <w:rsid w:val="00D5649F"/>
    <w:rsid w:val="00D57B73"/>
    <w:rsid w:val="00D61B7E"/>
    <w:rsid w:val="00D61CC4"/>
    <w:rsid w:val="00D61E85"/>
    <w:rsid w:val="00D62984"/>
    <w:rsid w:val="00D67AD7"/>
    <w:rsid w:val="00D67CE6"/>
    <w:rsid w:val="00D7078A"/>
    <w:rsid w:val="00D74F95"/>
    <w:rsid w:val="00D85719"/>
    <w:rsid w:val="00D87D93"/>
    <w:rsid w:val="00D95213"/>
    <w:rsid w:val="00D95B59"/>
    <w:rsid w:val="00D96690"/>
    <w:rsid w:val="00D979E1"/>
    <w:rsid w:val="00DA1C2F"/>
    <w:rsid w:val="00DA2799"/>
    <w:rsid w:val="00DA44ED"/>
    <w:rsid w:val="00DA67CD"/>
    <w:rsid w:val="00DB03AD"/>
    <w:rsid w:val="00DB2558"/>
    <w:rsid w:val="00DB2C88"/>
    <w:rsid w:val="00DB3F7C"/>
    <w:rsid w:val="00DB76D5"/>
    <w:rsid w:val="00DC0D43"/>
    <w:rsid w:val="00DC4A3B"/>
    <w:rsid w:val="00DC5666"/>
    <w:rsid w:val="00DD2528"/>
    <w:rsid w:val="00DD2D93"/>
    <w:rsid w:val="00DD3FE7"/>
    <w:rsid w:val="00DD5A98"/>
    <w:rsid w:val="00DD5C73"/>
    <w:rsid w:val="00DD6FB8"/>
    <w:rsid w:val="00DE525C"/>
    <w:rsid w:val="00DF0F99"/>
    <w:rsid w:val="00DF284C"/>
    <w:rsid w:val="00DF3D83"/>
    <w:rsid w:val="00DF3EE2"/>
    <w:rsid w:val="00E015E6"/>
    <w:rsid w:val="00E05E47"/>
    <w:rsid w:val="00E12F73"/>
    <w:rsid w:val="00E206BB"/>
    <w:rsid w:val="00E22774"/>
    <w:rsid w:val="00E23C1D"/>
    <w:rsid w:val="00E244C0"/>
    <w:rsid w:val="00E2460B"/>
    <w:rsid w:val="00E33428"/>
    <w:rsid w:val="00E337F0"/>
    <w:rsid w:val="00E34983"/>
    <w:rsid w:val="00E35FDF"/>
    <w:rsid w:val="00E363A1"/>
    <w:rsid w:val="00E37542"/>
    <w:rsid w:val="00E41A8D"/>
    <w:rsid w:val="00E42811"/>
    <w:rsid w:val="00E43559"/>
    <w:rsid w:val="00E4760C"/>
    <w:rsid w:val="00E549F6"/>
    <w:rsid w:val="00E54FAD"/>
    <w:rsid w:val="00E61F73"/>
    <w:rsid w:val="00E62C08"/>
    <w:rsid w:val="00E644E2"/>
    <w:rsid w:val="00E649C1"/>
    <w:rsid w:val="00E64D6F"/>
    <w:rsid w:val="00E6592C"/>
    <w:rsid w:val="00E70619"/>
    <w:rsid w:val="00E73C05"/>
    <w:rsid w:val="00E73D36"/>
    <w:rsid w:val="00E74066"/>
    <w:rsid w:val="00E82D9A"/>
    <w:rsid w:val="00E95180"/>
    <w:rsid w:val="00E96111"/>
    <w:rsid w:val="00E96910"/>
    <w:rsid w:val="00EA4481"/>
    <w:rsid w:val="00EA57C3"/>
    <w:rsid w:val="00EA6226"/>
    <w:rsid w:val="00EB2F12"/>
    <w:rsid w:val="00EB3901"/>
    <w:rsid w:val="00EC3D60"/>
    <w:rsid w:val="00EC64CE"/>
    <w:rsid w:val="00EE74DE"/>
    <w:rsid w:val="00EF408D"/>
    <w:rsid w:val="00EF409E"/>
    <w:rsid w:val="00EF4B20"/>
    <w:rsid w:val="00EF63FD"/>
    <w:rsid w:val="00EF6807"/>
    <w:rsid w:val="00F04681"/>
    <w:rsid w:val="00F07775"/>
    <w:rsid w:val="00F13783"/>
    <w:rsid w:val="00F13A7E"/>
    <w:rsid w:val="00F17DBD"/>
    <w:rsid w:val="00F20F75"/>
    <w:rsid w:val="00F26BFD"/>
    <w:rsid w:val="00F27D87"/>
    <w:rsid w:val="00F340C8"/>
    <w:rsid w:val="00F36843"/>
    <w:rsid w:val="00F3723C"/>
    <w:rsid w:val="00F47A38"/>
    <w:rsid w:val="00F53AD1"/>
    <w:rsid w:val="00F72ADC"/>
    <w:rsid w:val="00F755C7"/>
    <w:rsid w:val="00F8058D"/>
    <w:rsid w:val="00F874F6"/>
    <w:rsid w:val="00FA0355"/>
    <w:rsid w:val="00FA1187"/>
    <w:rsid w:val="00FA56A4"/>
    <w:rsid w:val="00FA5B2C"/>
    <w:rsid w:val="00FA6945"/>
    <w:rsid w:val="00FB095A"/>
    <w:rsid w:val="00FB194A"/>
    <w:rsid w:val="00FB2113"/>
    <w:rsid w:val="00FB3368"/>
    <w:rsid w:val="00FB3E0C"/>
    <w:rsid w:val="00FC2040"/>
    <w:rsid w:val="00FC3D5E"/>
    <w:rsid w:val="00FC4971"/>
    <w:rsid w:val="00FC537C"/>
    <w:rsid w:val="00FC6D46"/>
    <w:rsid w:val="00FC7CF6"/>
    <w:rsid w:val="00FD1243"/>
    <w:rsid w:val="00FD7A7B"/>
    <w:rsid w:val="00FE057C"/>
    <w:rsid w:val="00FE41DE"/>
    <w:rsid w:val="00FF1D1B"/>
    <w:rsid w:val="00FF261B"/>
    <w:rsid w:val="00FF3ADF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294"/>
    <w:pPr>
      <w:spacing w:after="120" w:line="24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2">
    <w:name w:val="heading 2"/>
    <w:basedOn w:val="1"/>
    <w:next w:val="a"/>
    <w:link w:val="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07BCD"/>
    <w:rPr>
      <w:color w:val="0563C1" w:themeColor="hyperlink"/>
      <w:u w:val="single"/>
    </w:rPr>
  </w:style>
  <w:style w:type="character" w:customStyle="1" w:styleId="10">
    <w:name w:val="Αναφορά1"/>
    <w:basedOn w:val="a0"/>
    <w:uiPriority w:val="99"/>
    <w:semiHidden/>
    <w:unhideWhenUsed/>
    <w:rsid w:val="00907BCD"/>
    <w:rPr>
      <w:color w:val="2B579A"/>
      <w:shd w:val="clear" w:color="auto" w:fill="E6E6E6"/>
    </w:rPr>
  </w:style>
  <w:style w:type="table" w:styleId="a3">
    <w:name w:val="Table Grid"/>
    <w:basedOn w:val="a1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 Spacing"/>
    <w:link w:val="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Char">
    <w:name w:val="Χωρίς διάστιχο Char"/>
    <w:basedOn w:val="a0"/>
    <w:link w:val="a4"/>
    <w:uiPriority w:val="1"/>
    <w:rsid w:val="00907BCD"/>
    <w:rPr>
      <w:rFonts w:eastAsiaTheme="minorEastAsia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07B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07BC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907BCD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907BCD"/>
    <w:pPr>
      <w:ind w:left="720"/>
      <w:contextualSpacing/>
    </w:pPr>
  </w:style>
  <w:style w:type="paragraph" w:styleId="a7">
    <w:name w:val="Title"/>
    <w:basedOn w:val="a"/>
    <w:next w:val="a"/>
    <w:link w:val="Char0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7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0">
    <w:name w:val="FollowedHyperlink"/>
    <w:basedOn w:val="a0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2">
    <w:name w:val="Ανεπίλυτη αναφορά1"/>
    <w:basedOn w:val="a0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8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2">
    <w:name w:val="Κεφαλίδα Char"/>
    <w:basedOn w:val="a0"/>
    <w:link w:val="a9"/>
    <w:uiPriority w:val="99"/>
    <w:rsid w:val="00907BCD"/>
  </w:style>
  <w:style w:type="paragraph" w:styleId="aa">
    <w:name w:val="footer"/>
    <w:basedOn w:val="a"/>
    <w:link w:val="Char3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Char3">
    <w:name w:val="Υποσέλιδο Char"/>
    <w:basedOn w:val="a0"/>
    <w:link w:val="aa"/>
    <w:uiPriority w:val="99"/>
    <w:rsid w:val="00907BCD"/>
  </w:style>
  <w:style w:type="character" w:customStyle="1" w:styleId="5Char">
    <w:name w:val="Επικεφαλίδα 5 Char"/>
    <w:basedOn w:val="a0"/>
    <w:link w:val="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caption"/>
    <w:basedOn w:val="a"/>
    <w:next w:val="a"/>
    <w:link w:val="Char4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Λεζάντα Φωτογραφίας"/>
    <w:basedOn w:val="ab"/>
    <w:link w:val="Char5"/>
    <w:autoRedefine/>
    <w:rsid w:val="00907BCD"/>
    <w:pPr>
      <w:spacing w:after="240"/>
    </w:pPr>
  </w:style>
  <w:style w:type="character" w:customStyle="1" w:styleId="Char4">
    <w:name w:val="Λεζάντα Char"/>
    <w:basedOn w:val="a0"/>
    <w:link w:val="ab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5">
    <w:name w:val="Λεζάντα Φωτογραφίας Char"/>
    <w:basedOn w:val="Char4"/>
    <w:link w:val="ac"/>
    <w:rsid w:val="00907BCD"/>
    <w:rPr>
      <w:i/>
      <w:iCs/>
      <w:color w:val="44546A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A92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34914CB4504389AB068E0A1170AD4B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0330B3FD-0FFA-43C6-9839-881E0F68D90F}"/>
      </w:docPartPr>
      <w:docPartBody>
        <w:p w:rsidR="006650BB" w:rsidRDefault="002823C0" w:rsidP="002823C0">
          <w:pPr>
            <w:pStyle w:val="AA34914CB4504389AB068E0A1170AD4B"/>
          </w:pPr>
          <w:r w:rsidRPr="008D4FD0">
            <w:rPr>
              <w:rStyle w:val="a3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C0"/>
    <w:rsid w:val="002823C0"/>
    <w:rsid w:val="0066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23C0"/>
    <w:rPr>
      <w:color w:val="808080"/>
    </w:rPr>
  </w:style>
  <w:style w:type="paragraph" w:customStyle="1" w:styleId="AA34914CB4504389AB068E0A1170AD4B">
    <w:name w:val="AA34914CB4504389AB068E0A1170AD4B"/>
    <w:rsid w:val="002823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235</TotalTime>
  <Pages>23</Pages>
  <Words>3668</Words>
  <Characters>19811</Characters>
  <Application>Microsoft Office Word</Application>
  <DocSecurity>0</DocSecurity>
  <Lines>165</Lines>
  <Paragraphs>46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Services PC Turnaraund V.1.5</vt:lpstr>
      <vt:lpstr>Web Services</vt:lpstr>
    </vt:vector>
  </TitlesOfParts>
  <Company>connect line</Company>
  <LinksUpToDate>false</LinksUpToDate>
  <CharactersWithSpaces>23433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PC Turnaraund V.1.5</dc:title>
  <dc:subject>επικοινωνια με softone</dc:subject>
  <dc:creator>Lefteris Chatzimichail</dc:creator>
  <cp:keywords/>
  <dc:description/>
  <cp:lastModifiedBy>George Alexandratos | Connect Line S.A.</cp:lastModifiedBy>
  <cp:revision>7</cp:revision>
  <cp:lastPrinted>2023-03-14T10:32:00Z</cp:lastPrinted>
  <dcterms:created xsi:type="dcterms:W3CDTF">2023-03-14T10:26:00Z</dcterms:created>
  <dcterms:modified xsi:type="dcterms:W3CDTF">2023-03-14T14:20:00Z</dcterms:modified>
</cp:coreProperties>
</file>